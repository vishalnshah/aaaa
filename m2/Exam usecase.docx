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9F5790" w:rsidRDefault="009F5790" w:rsidP="000002FE">
      <w:pPr>
        <w:pStyle w:val="PageTitle"/>
      </w:pPr>
    </w:p>
    <w:p w14:paraId="047659E7" w14:textId="77777777" w:rsidR="009F5790" w:rsidRPr="00886F61" w:rsidRDefault="009F5790" w:rsidP="000002FE">
      <w:pPr>
        <w:pStyle w:val="PageTitle"/>
        <w:rPr>
          <w:vertAlign w:val="superscript"/>
        </w:rPr>
      </w:pPr>
    </w:p>
    <w:p w14:paraId="4B63A63E" w14:textId="77777777" w:rsidR="009F5790" w:rsidRPr="00886F61" w:rsidRDefault="009F5790" w:rsidP="000002FE">
      <w:pPr>
        <w:pStyle w:val="PageTitle"/>
        <w:rPr>
          <w:vertAlign w:val="subscript"/>
        </w:rPr>
      </w:pPr>
    </w:p>
    <w:p w14:paraId="48ED829F" w14:textId="77777777" w:rsidR="009F5790" w:rsidRPr="00886F61" w:rsidRDefault="009F5790" w:rsidP="000002FE">
      <w:pPr>
        <w:pStyle w:val="PageTitle"/>
      </w:pPr>
    </w:p>
    <w:p w14:paraId="5AB8EF64" w14:textId="77777777" w:rsidR="009F5790" w:rsidRPr="001C4D77" w:rsidRDefault="009F5790" w:rsidP="000002FE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0002FE">
      <w:pPr>
        <w:pStyle w:val="PageTitle"/>
      </w:pPr>
    </w:p>
    <w:p w14:paraId="03A8A6B3" w14:textId="45C90EC8" w:rsidR="009F5790" w:rsidRPr="001C4D77" w:rsidRDefault="00155339" w:rsidP="000002FE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0002FE"/>
    <w:p w14:paraId="12D6A4D9" w14:textId="77777777" w:rsidR="009F5790" w:rsidRPr="009F5790" w:rsidRDefault="009F5790" w:rsidP="000002FE"/>
    <w:p w14:paraId="4F7ED659" w14:textId="77777777" w:rsidR="009F5790" w:rsidRPr="009F5790" w:rsidRDefault="009F5790" w:rsidP="000002FE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9F5790" w14:paraId="4653EC50" w14:textId="77777777" w:rsidTr="001B0FD3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0002FE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78FA6BAF" w:rsidR="009F5790" w:rsidRPr="009F5790" w:rsidRDefault="009F5790" w:rsidP="000002FE">
            <w:r w:rsidRPr="009F5790">
              <w:t> </w:t>
            </w:r>
            <w:r w:rsidR="004816D7">
              <w:t>PRJ_RaiseTicket_002</w:t>
            </w:r>
          </w:p>
        </w:tc>
      </w:tr>
      <w:tr w:rsidR="009F5790" w:rsidRPr="009F5790" w14:paraId="7B1CC0A8" w14:textId="77777777" w:rsidTr="001B0FD3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0002FE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20A37277" w:rsidR="009F5790" w:rsidRPr="009F5790" w:rsidRDefault="009F5790" w:rsidP="000002FE">
            <w:r w:rsidRPr="009F5790">
              <w:t> </w:t>
            </w:r>
            <w:r w:rsidR="004816D7">
              <w:t>Issue Tracking System</w:t>
            </w:r>
          </w:p>
        </w:tc>
      </w:tr>
    </w:tbl>
    <w:p w14:paraId="1917D496" w14:textId="77777777" w:rsidR="009F5790" w:rsidRPr="009F5790" w:rsidRDefault="009F5790" w:rsidP="000002FE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1B0FD3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0002FE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0002F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0002FE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24EFC57E" w:rsidR="009F5790" w:rsidRPr="009F5790" w:rsidRDefault="009F5790" w:rsidP="000002FE">
            <w:r w:rsidRPr="009F5790">
              <w:t> </w:t>
            </w:r>
            <w:r w:rsidR="00CE4DAD">
              <w:t xml:space="preserve">Amit </w:t>
            </w:r>
            <w:proofErr w:type="spellStart"/>
            <w:r w:rsidR="00CE4DAD">
              <w:t>Pandit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6F05C65A" w:rsidR="009F5790" w:rsidRPr="009F5790" w:rsidRDefault="00CE4DAD" w:rsidP="000002FE"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5E6C2EB7" w:rsidR="009F5790" w:rsidRPr="009F5790" w:rsidRDefault="00CE4DAD" w:rsidP="000002FE">
            <w:r>
              <w:t>20</w:t>
            </w:r>
            <w:r w:rsidRPr="00CE4DAD">
              <w:rPr>
                <w:vertAlign w:val="superscript"/>
              </w:rPr>
              <w:t>th</w:t>
            </w:r>
            <w:r>
              <w:t xml:space="preserve"> December, 2017</w:t>
            </w:r>
          </w:p>
        </w:tc>
      </w:tr>
      <w:tr w:rsidR="009F5790" w:rsidRPr="009F5790" w14:paraId="05F5BE02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0002FE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0002F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0002FE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59EE0747" w:rsidR="009F5790" w:rsidRPr="009F5790" w:rsidRDefault="009F5790" w:rsidP="000002FE">
            <w:r w:rsidRPr="009F5790">
              <w:t> </w:t>
            </w:r>
            <w:proofErr w:type="spellStart"/>
            <w:r w:rsidR="00CE4DAD">
              <w:t>Smita</w:t>
            </w:r>
            <w:proofErr w:type="spellEnd"/>
            <w:r w:rsidR="00CE4DAD">
              <w:t xml:space="preserve"> Sharma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0B1F613B" w:rsidR="009F5790" w:rsidRPr="009F5790" w:rsidRDefault="00CE4DAD" w:rsidP="000002FE">
            <w:r>
              <w:t>Test Lead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389FDE3F" w:rsidR="009F5790" w:rsidRPr="009F5790" w:rsidRDefault="00CE4DAD" w:rsidP="000002FE">
            <w:r>
              <w:t>22</w:t>
            </w:r>
            <w:r w:rsidRPr="00CE4DAD">
              <w:rPr>
                <w:vertAlign w:val="superscript"/>
              </w:rPr>
              <w:t>nd</w:t>
            </w:r>
            <w:r>
              <w:t xml:space="preserve"> December, 2017</w:t>
            </w:r>
          </w:p>
        </w:tc>
      </w:tr>
      <w:tr w:rsidR="009F5790" w:rsidRPr="009F5790" w14:paraId="6B3736C0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0002FE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0002F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0002FE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3957EC4A" w:rsidR="009F5790" w:rsidRPr="009F5790" w:rsidRDefault="009F5790" w:rsidP="000002FE">
            <w:r w:rsidRPr="009F5790">
              <w:t> </w:t>
            </w:r>
            <w:r w:rsidR="00CE4DAD">
              <w:t>Shubhangi Bharti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41D1DBF4" w:rsidR="009F5790" w:rsidRPr="009F5790" w:rsidRDefault="00CE4DAD" w:rsidP="000002FE">
            <w: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2C17F613" w:rsidR="009F5790" w:rsidRPr="009F5790" w:rsidRDefault="00CE4DAD" w:rsidP="000002FE">
            <w:r>
              <w:t>24</w:t>
            </w:r>
            <w:r w:rsidRPr="00CE4DAD">
              <w:rPr>
                <w:vertAlign w:val="superscript"/>
              </w:rPr>
              <w:t>th</w:t>
            </w:r>
            <w:r>
              <w:t xml:space="preserve"> December, 2017</w:t>
            </w:r>
          </w:p>
        </w:tc>
      </w:tr>
      <w:tr w:rsidR="009F5790" w:rsidRPr="009F5790" w14:paraId="12030786" w14:textId="77777777" w:rsidTr="001B0FD3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0002FE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0002FE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9F5790" w:rsidRPr="009F5790" w:rsidRDefault="009F5790" w:rsidP="000002FE">
            <w:pPr>
              <w:rPr>
                <w:vanish/>
              </w:rPr>
            </w:pPr>
            <w:r w:rsidRPr="009F5790">
              <w:t>Ve</w:t>
            </w:r>
            <w:r w:rsidR="00155339">
              <w:t>rsion Number of the template:1.1</w:t>
            </w:r>
          </w:p>
        </w:tc>
      </w:tr>
      <w:tr w:rsidR="009F5790" w:rsidRPr="009F5790" w14:paraId="6800FFEA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0002FE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35D5F948" w:rsidR="009F5790" w:rsidRPr="00CE4DAD" w:rsidRDefault="00CE4DAD" w:rsidP="000002FE">
            <w:pPr>
              <w:rPr>
                <w:vanish/>
                <w:vertAlign w:val="superscript"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9F5790" w:rsidRDefault="009F5790" w:rsidP="000002FE">
            <w:r w:rsidRPr="009F5790">
              <w:t> </w:t>
            </w:r>
          </w:p>
        </w:tc>
      </w:tr>
    </w:tbl>
    <w:p w14:paraId="0966AC59" w14:textId="77777777" w:rsidR="009F5790" w:rsidRPr="009F5790" w:rsidRDefault="009F5790" w:rsidP="000002FE">
      <w:r w:rsidRPr="009F5790">
        <w:br w:type="page"/>
      </w:r>
    </w:p>
    <w:p w14:paraId="42EE7ADE" w14:textId="77777777" w:rsidR="009F5790" w:rsidRPr="009F5790" w:rsidRDefault="009F5790" w:rsidP="000002FE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0002FE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0002FE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1B0FD3">
        <w:tc>
          <w:tcPr>
            <w:tcW w:w="2808" w:type="dxa"/>
            <w:vAlign w:val="center"/>
          </w:tcPr>
          <w:p w14:paraId="1976D30B" w14:textId="77777777" w:rsidR="009F5790" w:rsidRPr="009F5790" w:rsidRDefault="009F5790" w:rsidP="000002FE">
            <w:r w:rsidRPr="009F5790">
              <w:t>Version</w:t>
            </w:r>
          </w:p>
        </w:tc>
        <w:tc>
          <w:tcPr>
            <w:tcW w:w="1620" w:type="dxa"/>
          </w:tcPr>
          <w:p w14:paraId="7E8B01D1" w14:textId="77777777" w:rsidR="009F5790" w:rsidRPr="009F5790" w:rsidRDefault="009F5790" w:rsidP="000002FE">
            <w:r w:rsidRPr="009F5790">
              <w:t>&lt;&lt;Version number&gt;&gt;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0002FE"/>
        </w:tc>
        <w:tc>
          <w:tcPr>
            <w:tcW w:w="1080" w:type="dxa"/>
          </w:tcPr>
          <w:p w14:paraId="488BB2E9" w14:textId="77777777" w:rsidR="009F5790" w:rsidRPr="009F5790" w:rsidRDefault="009F5790" w:rsidP="000002FE"/>
        </w:tc>
        <w:tc>
          <w:tcPr>
            <w:tcW w:w="1080" w:type="dxa"/>
          </w:tcPr>
          <w:p w14:paraId="325B699D" w14:textId="77777777" w:rsidR="009F5790" w:rsidRPr="009F5790" w:rsidRDefault="009F5790" w:rsidP="000002FE"/>
        </w:tc>
        <w:tc>
          <w:tcPr>
            <w:tcW w:w="1080" w:type="dxa"/>
          </w:tcPr>
          <w:p w14:paraId="77EF851F" w14:textId="77777777" w:rsidR="009F5790" w:rsidRPr="009F5790" w:rsidRDefault="009F5790" w:rsidP="000002FE"/>
        </w:tc>
        <w:tc>
          <w:tcPr>
            <w:tcW w:w="1080" w:type="dxa"/>
          </w:tcPr>
          <w:p w14:paraId="3AD2F557" w14:textId="77777777" w:rsidR="009F5790" w:rsidRPr="009F5790" w:rsidRDefault="009F5790" w:rsidP="000002FE"/>
        </w:tc>
      </w:tr>
      <w:tr w:rsidR="009F5790" w:rsidRPr="009F5790" w14:paraId="7EF63984" w14:textId="77777777" w:rsidTr="001B0FD3">
        <w:tc>
          <w:tcPr>
            <w:tcW w:w="2808" w:type="dxa"/>
            <w:vAlign w:val="center"/>
          </w:tcPr>
          <w:p w14:paraId="0516B6F4" w14:textId="77777777" w:rsidR="009F5790" w:rsidRPr="009F5790" w:rsidRDefault="009F5790" w:rsidP="000002FE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9F5790" w:rsidRDefault="009F5790" w:rsidP="000002FE">
            <w:r w:rsidRPr="009F5790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0002FE"/>
        </w:tc>
        <w:tc>
          <w:tcPr>
            <w:tcW w:w="1080" w:type="dxa"/>
          </w:tcPr>
          <w:p w14:paraId="3D8D9994" w14:textId="77777777" w:rsidR="009F5790" w:rsidRPr="009F5790" w:rsidRDefault="009F5790" w:rsidP="000002F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0002FE"/>
        </w:tc>
        <w:tc>
          <w:tcPr>
            <w:tcW w:w="1080" w:type="dxa"/>
          </w:tcPr>
          <w:p w14:paraId="2BE1FC53" w14:textId="77777777" w:rsidR="009F5790" w:rsidRPr="009F5790" w:rsidRDefault="009F5790" w:rsidP="000002FE"/>
        </w:tc>
        <w:tc>
          <w:tcPr>
            <w:tcW w:w="1080" w:type="dxa"/>
          </w:tcPr>
          <w:p w14:paraId="1799B660" w14:textId="77777777" w:rsidR="009F5790" w:rsidRPr="009F5790" w:rsidRDefault="009F5790" w:rsidP="000002FE"/>
        </w:tc>
      </w:tr>
      <w:tr w:rsidR="009F5790" w:rsidRPr="009F5790" w14:paraId="2BC2A16F" w14:textId="77777777" w:rsidTr="001B0FD3">
        <w:tc>
          <w:tcPr>
            <w:tcW w:w="2808" w:type="dxa"/>
            <w:vAlign w:val="center"/>
          </w:tcPr>
          <w:p w14:paraId="47098972" w14:textId="77777777" w:rsidR="009F5790" w:rsidRPr="009F5790" w:rsidRDefault="009F5790" w:rsidP="000002FE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9F5790" w:rsidRDefault="009F5790" w:rsidP="000002FE">
            <w:r w:rsidRPr="009F5790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0002FE"/>
        </w:tc>
        <w:tc>
          <w:tcPr>
            <w:tcW w:w="1080" w:type="dxa"/>
          </w:tcPr>
          <w:p w14:paraId="3645B887" w14:textId="77777777" w:rsidR="009F5790" w:rsidRPr="009F5790" w:rsidRDefault="009F5790" w:rsidP="000002F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0002FE"/>
        </w:tc>
        <w:tc>
          <w:tcPr>
            <w:tcW w:w="1080" w:type="dxa"/>
          </w:tcPr>
          <w:p w14:paraId="3A64C6EF" w14:textId="77777777" w:rsidR="009F5790" w:rsidRPr="009F5790" w:rsidRDefault="009F5790" w:rsidP="000002FE"/>
        </w:tc>
        <w:tc>
          <w:tcPr>
            <w:tcW w:w="1080" w:type="dxa"/>
          </w:tcPr>
          <w:p w14:paraId="47308748" w14:textId="77777777" w:rsidR="009F5790" w:rsidRPr="009F5790" w:rsidRDefault="009F5790" w:rsidP="000002FE"/>
        </w:tc>
      </w:tr>
      <w:tr w:rsidR="009F5790" w:rsidRPr="009F5790" w14:paraId="2E56A852" w14:textId="77777777" w:rsidTr="001B0FD3">
        <w:tc>
          <w:tcPr>
            <w:tcW w:w="2808" w:type="dxa"/>
          </w:tcPr>
          <w:p w14:paraId="64B7F5B7" w14:textId="77777777" w:rsidR="009F5790" w:rsidRPr="009F5790" w:rsidRDefault="009F5790" w:rsidP="000002FE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9F5790" w:rsidRDefault="009F5790" w:rsidP="000002FE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0002FE"/>
        </w:tc>
        <w:tc>
          <w:tcPr>
            <w:tcW w:w="1080" w:type="dxa"/>
          </w:tcPr>
          <w:p w14:paraId="46558018" w14:textId="77777777" w:rsidR="009F5790" w:rsidRPr="009F5790" w:rsidRDefault="009F5790" w:rsidP="000002F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0002FE"/>
        </w:tc>
        <w:tc>
          <w:tcPr>
            <w:tcW w:w="1080" w:type="dxa"/>
          </w:tcPr>
          <w:p w14:paraId="3AFC5A5C" w14:textId="77777777" w:rsidR="009F5790" w:rsidRPr="009F5790" w:rsidRDefault="009F5790" w:rsidP="000002FE"/>
        </w:tc>
        <w:tc>
          <w:tcPr>
            <w:tcW w:w="1080" w:type="dxa"/>
          </w:tcPr>
          <w:p w14:paraId="7E23613F" w14:textId="77777777" w:rsidR="009F5790" w:rsidRPr="009F5790" w:rsidRDefault="009F5790" w:rsidP="000002FE"/>
        </w:tc>
      </w:tr>
      <w:tr w:rsidR="009F5790" w:rsidRPr="009F5790" w14:paraId="307F8A75" w14:textId="77777777" w:rsidTr="001B0FD3">
        <w:tc>
          <w:tcPr>
            <w:tcW w:w="2808" w:type="dxa"/>
          </w:tcPr>
          <w:p w14:paraId="4D8423FC" w14:textId="77777777" w:rsidR="009F5790" w:rsidRPr="009F5790" w:rsidRDefault="009F5790" w:rsidP="000002FE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9F5790" w:rsidRDefault="009F5790" w:rsidP="000002FE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0002FE"/>
        </w:tc>
        <w:tc>
          <w:tcPr>
            <w:tcW w:w="1080" w:type="dxa"/>
          </w:tcPr>
          <w:p w14:paraId="4D22E910" w14:textId="77777777" w:rsidR="009F5790" w:rsidRPr="009F5790" w:rsidRDefault="009F5790" w:rsidP="000002F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0002FE"/>
        </w:tc>
        <w:tc>
          <w:tcPr>
            <w:tcW w:w="1080" w:type="dxa"/>
          </w:tcPr>
          <w:p w14:paraId="6071EC99" w14:textId="77777777" w:rsidR="009F5790" w:rsidRPr="009F5790" w:rsidRDefault="009F5790" w:rsidP="000002FE"/>
        </w:tc>
        <w:tc>
          <w:tcPr>
            <w:tcW w:w="1080" w:type="dxa"/>
          </w:tcPr>
          <w:p w14:paraId="0D8E8B38" w14:textId="77777777" w:rsidR="009F5790" w:rsidRPr="009F5790" w:rsidRDefault="009F5790" w:rsidP="000002FE"/>
        </w:tc>
      </w:tr>
      <w:tr w:rsidR="009F5790" w:rsidRPr="009F5790" w14:paraId="3EABB1EE" w14:textId="77777777" w:rsidTr="001B0FD3">
        <w:tc>
          <w:tcPr>
            <w:tcW w:w="2808" w:type="dxa"/>
          </w:tcPr>
          <w:p w14:paraId="27EF7D4D" w14:textId="77777777" w:rsidR="009F5790" w:rsidRPr="009F5790" w:rsidRDefault="009F5790" w:rsidP="000002FE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9F5790" w:rsidRDefault="009F5790" w:rsidP="000002FE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0002FE"/>
        </w:tc>
        <w:tc>
          <w:tcPr>
            <w:tcW w:w="1080" w:type="dxa"/>
          </w:tcPr>
          <w:p w14:paraId="3BC21E42" w14:textId="77777777" w:rsidR="009F5790" w:rsidRPr="009F5790" w:rsidRDefault="009F5790" w:rsidP="000002F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0002FE"/>
        </w:tc>
        <w:tc>
          <w:tcPr>
            <w:tcW w:w="1080" w:type="dxa"/>
          </w:tcPr>
          <w:p w14:paraId="718D8944" w14:textId="77777777" w:rsidR="009F5790" w:rsidRPr="009F5790" w:rsidRDefault="009F5790" w:rsidP="000002FE"/>
        </w:tc>
        <w:tc>
          <w:tcPr>
            <w:tcW w:w="1080" w:type="dxa"/>
          </w:tcPr>
          <w:p w14:paraId="5DD7E652" w14:textId="77777777" w:rsidR="009F5790" w:rsidRPr="009F5790" w:rsidRDefault="009F5790" w:rsidP="000002FE"/>
        </w:tc>
      </w:tr>
      <w:tr w:rsidR="009F5790" w:rsidRPr="009F5790" w14:paraId="5751E9DE" w14:textId="77777777" w:rsidTr="001B0FD3">
        <w:tc>
          <w:tcPr>
            <w:tcW w:w="2808" w:type="dxa"/>
          </w:tcPr>
          <w:p w14:paraId="5BD5BEA4" w14:textId="77777777" w:rsidR="009F5790" w:rsidRPr="009F5790" w:rsidRDefault="009F5790" w:rsidP="000002FE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0002FE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0002FE"/>
        </w:tc>
        <w:tc>
          <w:tcPr>
            <w:tcW w:w="1080" w:type="dxa"/>
          </w:tcPr>
          <w:p w14:paraId="161B779E" w14:textId="77777777" w:rsidR="009F5790" w:rsidRPr="009F5790" w:rsidRDefault="009F5790" w:rsidP="000002F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0002FE"/>
        </w:tc>
        <w:tc>
          <w:tcPr>
            <w:tcW w:w="1080" w:type="dxa"/>
          </w:tcPr>
          <w:p w14:paraId="4BE23196" w14:textId="77777777" w:rsidR="009F5790" w:rsidRPr="009F5790" w:rsidRDefault="009F5790" w:rsidP="000002FE"/>
        </w:tc>
        <w:tc>
          <w:tcPr>
            <w:tcW w:w="1080" w:type="dxa"/>
          </w:tcPr>
          <w:p w14:paraId="3F95224E" w14:textId="77777777" w:rsidR="009F5790" w:rsidRPr="009F5790" w:rsidRDefault="009F5790" w:rsidP="000002FE"/>
        </w:tc>
      </w:tr>
    </w:tbl>
    <w:p w14:paraId="7C85DA30" w14:textId="77777777" w:rsidR="009F5790" w:rsidRPr="009F5790" w:rsidRDefault="009F5790" w:rsidP="000002FE"/>
    <w:p w14:paraId="36105CE6" w14:textId="77777777" w:rsidR="009F5790" w:rsidRPr="009F5790" w:rsidRDefault="009F5790" w:rsidP="000002FE"/>
    <w:p w14:paraId="2CC8A7F7" w14:textId="77777777" w:rsidR="009F5790" w:rsidRPr="009F5790" w:rsidRDefault="009F5790" w:rsidP="000002FE">
      <w:r w:rsidRPr="009F5790">
        <w:t xml:space="preserve">Disclaimer: </w:t>
      </w:r>
    </w:p>
    <w:p w14:paraId="28E0825A" w14:textId="77777777" w:rsidR="009F5790" w:rsidRPr="009F5790" w:rsidRDefault="009F5790" w:rsidP="000002FE"/>
    <w:p w14:paraId="47F58572" w14:textId="2194935A" w:rsidR="009F5790" w:rsidRPr="009F5790" w:rsidRDefault="009F5790" w:rsidP="000002FE">
      <w:r w:rsidRPr="009F5790">
        <w:t xml:space="preserve">The scope of the project </w:t>
      </w:r>
      <w:r w:rsidR="00CC783A">
        <w:t>‘</w:t>
      </w:r>
      <w:proofErr w:type="spellStart"/>
      <w:r w:rsidR="00AB558E">
        <w:t>FlyWithMe</w:t>
      </w:r>
      <w:proofErr w:type="spellEnd"/>
      <w:r w:rsidR="00AB558E">
        <w:t xml:space="preserve"> Airline System</w:t>
      </w:r>
      <w:r w:rsidR="00CC783A">
        <w:t>’</w:t>
      </w:r>
      <w:r w:rsidRPr="009F5790">
        <w:t xml:space="preserve">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0002FE">
      <w:r w:rsidRPr="005B3604">
        <w:lastRenderedPageBreak/>
        <w:t>TABLE OF CONTENTS</w:t>
      </w:r>
    </w:p>
    <w:p w14:paraId="63D9F59F" w14:textId="77777777" w:rsidR="009F5790" w:rsidRPr="009F5790" w:rsidRDefault="009F5790" w:rsidP="000002FE"/>
    <w:p w14:paraId="5D8D9259" w14:textId="6BDDF538" w:rsidR="0043187B" w:rsidRDefault="009F5790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504988669" w:history="1">
        <w:r w:rsidR="0043187B">
          <w:rPr>
            <w:rStyle w:val="Hyperlink"/>
            <w:noProof/>
          </w:rPr>
          <w:t>Use Case Name: Raise Ticket in Issue Tracking S</w:t>
        </w:r>
        <w:r w:rsidR="0043187B" w:rsidRPr="00C30A0F">
          <w:rPr>
            <w:rStyle w:val="Hyperlink"/>
            <w:noProof/>
          </w:rPr>
          <w:t>ystem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_Toc504988669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5</w:t>
        </w:r>
        <w:r w:rsidR="0043187B">
          <w:rPr>
            <w:noProof/>
            <w:webHidden/>
          </w:rPr>
          <w:fldChar w:fldCharType="end"/>
        </w:r>
      </w:hyperlink>
    </w:p>
    <w:p w14:paraId="1B345047" w14:textId="77777777" w:rsidR="0043187B" w:rsidRDefault="0043187B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70" w:history="1">
        <w:r w:rsidRPr="00C30A0F">
          <w:rPr>
            <w:rStyle w:val="Hyperlink"/>
            <w:noProof/>
          </w:rPr>
          <w:t>Actor(s)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_Toc504988670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F87581" w14:textId="77777777" w:rsidR="0043187B" w:rsidRDefault="0043187B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71" w:history="1">
        <w:r w:rsidRPr="00C30A0F">
          <w:rPr>
            <w:rStyle w:val="Hyperlink"/>
            <w:noProof/>
          </w:rPr>
          <w:t>Preconditions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_Toc504988671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C0BB2B" w14:textId="77777777" w:rsidR="0043187B" w:rsidRDefault="0043187B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72" w:history="1">
        <w:r w:rsidRPr="00C30A0F">
          <w:rPr>
            <w:rStyle w:val="Hyperlink"/>
            <w:noProof/>
          </w:rPr>
          <w:t>Flow of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_Toc504988672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D92A46" w14:textId="77777777" w:rsidR="0043187B" w:rsidRDefault="0043187B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73" w:history="1">
        <w:r w:rsidRPr="00C30A0F">
          <w:rPr>
            <w:rStyle w:val="Hyperlink"/>
            <w:noProof/>
          </w:rPr>
          <w:t>4.1  Basic FloW: Successful Raise of Ticket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_Toc504988673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37AE78" w14:textId="77777777" w:rsidR="0043187B" w:rsidRDefault="0043187B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74" w:history="1">
        <w:r w:rsidRPr="00C30A0F">
          <w:rPr>
            <w:rStyle w:val="Hyperlink"/>
            <w:noProof/>
          </w:rPr>
          <w:t>Alternative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_Toc504988674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2D394B" w14:textId="77777777" w:rsidR="0043187B" w:rsidRDefault="0043187B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75" w:history="1">
        <w:r w:rsidRPr="00C30A0F">
          <w:rPr>
            <w:rStyle w:val="Hyperlink"/>
            <w:noProof/>
          </w:rPr>
          <w:t>4.2.1 Alternate Flow 1: Successful Raise of Ticket  by login to the system in Second Attempt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_Toc504988675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FBA3EC" w14:textId="77777777" w:rsidR="0043187B" w:rsidRDefault="0043187B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76" w:history="1">
        <w:r w:rsidRPr="00C30A0F">
          <w:rPr>
            <w:rStyle w:val="Hyperlink"/>
            <w:noProof/>
          </w:rPr>
          <w:t>4.2.2 Alternate Flow 2: Successful Raise of Ticket by filling the correct data in all the field fields marked as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_Toc504988676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CC7EFC" w14:textId="77777777" w:rsidR="0043187B" w:rsidRDefault="0043187B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77" w:history="1">
        <w:r w:rsidRPr="00C30A0F">
          <w:rPr>
            <w:rStyle w:val="Hyperlink"/>
            <w:noProof/>
          </w:rPr>
          <w:t>4.2.3 Alternate Flow 3: Successful  Raise of Ticket on behalf of other employee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_Toc504988677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3052C1" w14:textId="77777777" w:rsidR="0043187B" w:rsidRDefault="0043187B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78" w:history="1">
        <w:r w:rsidRPr="00C30A0F">
          <w:rPr>
            <w:rStyle w:val="Hyperlink"/>
            <w:noProof/>
          </w:rPr>
          <w:t>Exception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_Toc504988678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E37B59" w14:textId="77777777" w:rsidR="0043187B" w:rsidRDefault="0043187B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79" w:history="1">
        <w:r w:rsidRPr="00C30A0F">
          <w:rPr>
            <w:rStyle w:val="Hyperlink"/>
            <w:noProof/>
          </w:rPr>
          <w:t>Exception Flow 1: Login Attempts Exceeded.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_Toc504988679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FFD8E0" w14:textId="77777777" w:rsidR="0043187B" w:rsidRDefault="0043187B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80" w:history="1">
        <w:r w:rsidRPr="00C30A0F">
          <w:rPr>
            <w:rStyle w:val="Hyperlink"/>
            <w:noProof/>
          </w:rPr>
          <w:t>Exception Flow 2: Web Server 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_Toc504988680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2FF785" w14:textId="77777777" w:rsidR="0043187B" w:rsidRDefault="0043187B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81" w:history="1">
        <w:r w:rsidRPr="00C30A0F">
          <w:rPr>
            <w:rStyle w:val="Hyperlink"/>
            <w:noProof/>
          </w:rPr>
          <w:t>Exception Flow 3: Database Connectivity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_Toc504988681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37839C" w14:textId="77777777" w:rsidR="0043187B" w:rsidRDefault="0043187B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82" w:history="1">
        <w:r w:rsidRPr="00C30A0F">
          <w:rPr>
            <w:rStyle w:val="Hyperlink"/>
            <w:noProof/>
          </w:rPr>
          <w:t>Exception Flow 4: Network Connectivity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_Toc504988682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C0A66D" w14:textId="77777777" w:rsidR="0043187B" w:rsidRDefault="0043187B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83" w:history="1">
        <w:r w:rsidRPr="00C30A0F">
          <w:rPr>
            <w:rStyle w:val="Hyperlink"/>
            <w:noProof/>
          </w:rPr>
          <w:t>Post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_Toc504988683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BD8A9F" w14:textId="77777777" w:rsidR="0043187B" w:rsidRDefault="0043187B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84" w:history="1">
        <w:r w:rsidRPr="00C30A0F">
          <w:rPr>
            <w:rStyle w:val="Hyperlink"/>
            <w:noProof/>
          </w:rPr>
          <w:t>Special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7BEC99" w14:textId="77777777" w:rsidR="0043187B" w:rsidRDefault="0043187B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85" w:history="1">
        <w:r w:rsidRPr="00C30A0F">
          <w:rPr>
            <w:rStyle w:val="Hyperlink"/>
            <w:noProof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_Toc504988685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3086B7" w14:textId="77777777" w:rsidR="0043187B" w:rsidRDefault="0043187B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86" w:history="1">
        <w:r w:rsidRPr="00C30A0F">
          <w:rPr>
            <w:rStyle w:val="Hyperlink"/>
            <w:noProof/>
          </w:rPr>
          <w:t>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AD1238" w14:textId="77777777" w:rsidR="0043187B" w:rsidRDefault="0043187B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87" w:history="1">
        <w:r w:rsidRPr="00C30A0F">
          <w:rPr>
            <w:rStyle w:val="Hyperlink"/>
            <w:noProof/>
          </w:rPr>
          <w:t>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A0AC03" w14:textId="77777777" w:rsidR="0043187B" w:rsidRDefault="0043187B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88" w:history="1">
        <w:r w:rsidRPr="00C30A0F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_Toc504988688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F3B560" w14:textId="77777777" w:rsidR="0043187B" w:rsidRDefault="0043187B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89" w:history="1">
        <w:r w:rsidRPr="00C30A0F">
          <w:rPr>
            <w:rStyle w:val="Hyperlink"/>
            <w:noProof/>
          </w:rPr>
          <w:t>Extension 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81E5E3" w14:textId="77777777" w:rsidR="0043187B" w:rsidRDefault="0043187B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90" w:history="1">
        <w:r w:rsidRPr="00C30A0F">
          <w:rPr>
            <w:rStyle w:val="Hyperlink"/>
            <w:noProof/>
          </w:rPr>
          <w:t>Extension in Alternate Flow 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5D1047" w14:textId="77777777" w:rsidR="0043187B" w:rsidRDefault="0043187B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91" w:history="1">
        <w:r w:rsidRPr="00C30A0F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465354" w14:textId="77777777" w:rsidR="0043187B" w:rsidRDefault="0043187B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92" w:history="1">
        <w:r w:rsidRPr="00C30A0F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F787B2" w14:textId="77777777" w:rsidR="0043187B" w:rsidRDefault="0043187B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93" w:history="1">
        <w:r w:rsidRPr="00C30A0F">
          <w:rPr>
            <w:rStyle w:val="Hyperlink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1D8AC3" w14:textId="77777777" w:rsidR="0043187B" w:rsidRDefault="0043187B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94" w:history="1">
        <w:r w:rsidRPr="00C30A0F">
          <w:rPr>
            <w:rStyle w:val="Hyperlink"/>
            <w:noProof/>
          </w:rPr>
          <w:t>Activity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611F2D" w14:textId="77777777" w:rsidR="0043187B" w:rsidRDefault="0043187B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95" w:history="1">
        <w:r w:rsidRPr="00C30A0F">
          <w:rPr>
            <w:rStyle w:val="Hyperlink"/>
            <w:noProof/>
          </w:rPr>
          <w:t>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F5CE00" w14:textId="77777777" w:rsidR="0043187B" w:rsidRDefault="0043187B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96" w:history="1">
        <w:r w:rsidRPr="00C30A0F">
          <w:rPr>
            <w:rStyle w:val="Hyperlink"/>
            <w:noProof/>
          </w:rPr>
          <w:t>Success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0ECA8DE" w14:textId="77777777" w:rsidR="0043187B" w:rsidRDefault="0043187B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97" w:history="1">
        <w:r w:rsidRPr="00C30A0F">
          <w:rPr>
            <w:rStyle w:val="Hyperlink"/>
            <w:noProof/>
          </w:rPr>
          <w:t>Failure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1748CD" w14:textId="77777777" w:rsidR="0043187B" w:rsidRDefault="0043187B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98" w:history="1">
        <w:r w:rsidRPr="00C30A0F">
          <w:rPr>
            <w:rStyle w:val="Hyperlink"/>
            <w:noProof/>
          </w:rPr>
          <w:t>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50DFDB" w14:textId="77777777" w:rsidR="0043187B" w:rsidRDefault="0043187B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99" w:history="1">
        <w:r w:rsidRPr="00C30A0F">
          <w:rPr>
            <w:rStyle w:val="Hyperlink"/>
            <w:noProof/>
          </w:rPr>
          <w:t>UI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A87FF0" w14:textId="77777777" w:rsidR="0043187B" w:rsidRDefault="0043187B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700" w:history="1">
        <w:r w:rsidRPr="00C30A0F">
          <w:rPr>
            <w:rStyle w:val="Hyperlink"/>
            <w:noProof/>
          </w:rPr>
          <w:t>Inter System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4120EA" w14:textId="77777777" w:rsidR="0043187B" w:rsidRDefault="0043187B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701" w:history="1">
        <w:r w:rsidRPr="00C30A0F">
          <w:rPr>
            <w:rStyle w:val="Hyperlink"/>
            <w:noProof/>
          </w:rPr>
          <w:t>Integration with an already existing System of the &lt;&lt;Customer&gt;&gt;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986BD4" w14:textId="77777777" w:rsidR="0043187B" w:rsidRDefault="0043187B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702" w:history="1">
        <w:r w:rsidRPr="00C30A0F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FA5DA1" w14:textId="7C490062" w:rsidR="009F5790" w:rsidRPr="00F42082" w:rsidRDefault="009F5790" w:rsidP="000002FE">
      <w:r w:rsidRPr="00F42082">
        <w:fldChar w:fldCharType="end"/>
      </w:r>
    </w:p>
    <w:p w14:paraId="74E6C9D8" w14:textId="77777777" w:rsidR="009F5790" w:rsidRPr="009F5790" w:rsidRDefault="009F5790" w:rsidP="000002FE"/>
    <w:p w14:paraId="54DA6AF0" w14:textId="77777777" w:rsidR="009F5790" w:rsidRPr="009F5790" w:rsidRDefault="009F5790" w:rsidP="000002FE"/>
    <w:p w14:paraId="5A45629C" w14:textId="77777777" w:rsidR="009F5790" w:rsidRPr="009F5790" w:rsidRDefault="009F5790" w:rsidP="000002FE"/>
    <w:p w14:paraId="32E4EA51" w14:textId="77777777" w:rsidR="009F5790" w:rsidRPr="009F5790" w:rsidRDefault="009F5790" w:rsidP="000002FE"/>
    <w:p w14:paraId="12FDF1A2" w14:textId="77777777" w:rsidR="009F5790" w:rsidRPr="009F5790" w:rsidRDefault="009F5790" w:rsidP="000002FE"/>
    <w:p w14:paraId="332B7CEA" w14:textId="77777777" w:rsidR="009F5790" w:rsidRPr="009F5790" w:rsidRDefault="009F5790" w:rsidP="000002FE"/>
    <w:p w14:paraId="2663E52A" w14:textId="1106C055" w:rsidR="009F5790" w:rsidRPr="009F5790" w:rsidRDefault="009F5790" w:rsidP="003A5292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504988669"/>
      <w:r w:rsidRPr="009F5790">
        <w:lastRenderedPageBreak/>
        <w:t>Use Case Name:</w:t>
      </w:r>
      <w:bookmarkEnd w:id="0"/>
      <w:bookmarkEnd w:id="1"/>
      <w:bookmarkEnd w:id="2"/>
      <w:bookmarkEnd w:id="3"/>
      <w:r w:rsidR="004816D7">
        <w:t xml:space="preserve"> raise ticket in issue tracking system</w:t>
      </w:r>
      <w:bookmarkEnd w:id="4"/>
    </w:p>
    <w:p w14:paraId="615B5306" w14:textId="6635464C" w:rsidR="009F5790" w:rsidRPr="009F5790" w:rsidRDefault="009F5790" w:rsidP="00CC783A">
      <w:pPr>
        <w:pStyle w:val="BodyText"/>
        <w:ind w:firstLine="708"/>
      </w:pPr>
      <w:r w:rsidRPr="009F5790">
        <w:rPr>
          <w:b/>
        </w:rPr>
        <w:t xml:space="preserve">Use Case ID: </w:t>
      </w:r>
      <w:r w:rsidRPr="009F5790">
        <w:t xml:space="preserve"> </w:t>
      </w:r>
      <w:r w:rsidR="004816D7">
        <w:t>RTITS.EMP.RAISETICKET.UC002</w:t>
      </w:r>
    </w:p>
    <w:p w14:paraId="078CF40F" w14:textId="77777777" w:rsidR="009F5790" w:rsidRPr="009F5790" w:rsidRDefault="009F5790" w:rsidP="000002FE">
      <w:pPr>
        <w:pStyle w:val="BodyText"/>
      </w:pPr>
    </w:p>
    <w:p w14:paraId="5F703F61" w14:textId="0FA47925" w:rsidR="00544B9A" w:rsidRDefault="003B2FE2" w:rsidP="000002FE">
      <w:r>
        <w:rPr>
          <w:b/>
        </w:rPr>
        <w:t xml:space="preserve">            </w:t>
      </w:r>
      <w:r w:rsidR="009F5790" w:rsidRPr="009F5790">
        <w:rPr>
          <w:b/>
        </w:rPr>
        <w:t>Brief Description:</w:t>
      </w:r>
      <w:r w:rsidR="004816D7">
        <w:t xml:space="preserve"> Present </w:t>
      </w:r>
      <w:r w:rsidR="00544B9A">
        <w:t xml:space="preserve">Use Case describes the </w:t>
      </w:r>
      <w:r w:rsidR="004816D7">
        <w:t xml:space="preserve">detailed process by which the employee can raise a  </w:t>
      </w:r>
    </w:p>
    <w:p w14:paraId="3A49BA95" w14:textId="77777777" w:rsidR="004816D7" w:rsidRDefault="004816D7" w:rsidP="000002FE"/>
    <w:p w14:paraId="1D3EDCAC" w14:textId="12BA087B" w:rsidR="004816D7" w:rsidRDefault="004816D7" w:rsidP="000002FE">
      <w:r>
        <w:t xml:space="preserve">              In Issue Tracking System using the valid link given in home page</w:t>
      </w:r>
      <w:r>
        <w:tab/>
      </w:r>
      <w:r>
        <w:tab/>
      </w:r>
    </w:p>
    <w:p w14:paraId="457BA5FC" w14:textId="6798D6CA" w:rsidR="009F5790" w:rsidRPr="009F5790" w:rsidRDefault="004816D7" w:rsidP="000002FE">
      <w:r>
        <w:t xml:space="preserve">            </w:t>
      </w:r>
    </w:p>
    <w:p w14:paraId="339B99C7" w14:textId="77777777" w:rsidR="009F5790" w:rsidRPr="009F5790" w:rsidRDefault="009F5790" w:rsidP="000002FE"/>
    <w:p w14:paraId="736729FA" w14:textId="77777777" w:rsidR="009F5790" w:rsidRPr="009F5790" w:rsidRDefault="009F5790" w:rsidP="003A5292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504988670"/>
      <w:r w:rsidRPr="009F5790">
        <w:t>Actor(s)</w:t>
      </w:r>
      <w:bookmarkEnd w:id="5"/>
      <w:bookmarkEnd w:id="6"/>
      <w:bookmarkEnd w:id="7"/>
      <w:bookmarkEnd w:id="8"/>
      <w:bookmarkEnd w:id="9"/>
    </w:p>
    <w:p w14:paraId="0E00227C" w14:textId="16EE0983" w:rsidR="009F5790" w:rsidRPr="009F5790" w:rsidRDefault="004816D7" w:rsidP="000002FE">
      <w:r>
        <w:t xml:space="preserve">             Employee</w:t>
      </w:r>
    </w:p>
    <w:p w14:paraId="36379E54" w14:textId="77777777" w:rsidR="009F5790" w:rsidRPr="009F5790" w:rsidRDefault="009F5790" w:rsidP="000002FE"/>
    <w:p w14:paraId="0EC1C799" w14:textId="77777777" w:rsidR="009F5790" w:rsidRPr="009F5790" w:rsidRDefault="009F5790" w:rsidP="003A5292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504988671"/>
      <w:r w:rsidRPr="009F5790">
        <w:t>Preconditions</w:t>
      </w:r>
      <w:bookmarkEnd w:id="10"/>
      <w:bookmarkEnd w:id="11"/>
      <w:bookmarkEnd w:id="12"/>
      <w:bookmarkEnd w:id="13"/>
      <w:bookmarkEnd w:id="14"/>
    </w:p>
    <w:p w14:paraId="5FFC8CDC" w14:textId="7FD1F14E" w:rsidR="009F5790" w:rsidRDefault="004E7CE7" w:rsidP="0067016E">
      <w:pPr>
        <w:pStyle w:val="BodyText3"/>
        <w:numPr>
          <w:ilvl w:val="0"/>
          <w:numId w:val="8"/>
        </w:numPr>
      </w:pPr>
      <w:r>
        <w:t xml:space="preserve">Employee </w:t>
      </w:r>
      <w:r w:rsidR="00551E46">
        <w:t>is alrea</w:t>
      </w:r>
      <w:r>
        <w:t>dy registered with the Tracking System’s</w:t>
      </w:r>
      <w:r w:rsidR="00551E46">
        <w:t xml:space="preserve"> w</w:t>
      </w:r>
      <w:r>
        <w:t>e</w:t>
      </w:r>
      <w:r w:rsidR="00551E46">
        <w:t>bsite.</w:t>
      </w:r>
    </w:p>
    <w:p w14:paraId="5329D3F7" w14:textId="35A2CDD8" w:rsidR="00551E46" w:rsidRDefault="00551E46" w:rsidP="0067016E">
      <w:pPr>
        <w:pStyle w:val="BodyText3"/>
        <w:numPr>
          <w:ilvl w:val="0"/>
          <w:numId w:val="8"/>
        </w:numPr>
      </w:pPr>
      <w:r>
        <w:t>Cust</w:t>
      </w:r>
      <w:r w:rsidR="004E7CE7">
        <w:t>omer has valid User Name and Password to login in the system.</w:t>
      </w:r>
    </w:p>
    <w:p w14:paraId="655A283C" w14:textId="7268E4F2" w:rsidR="00551E46" w:rsidRDefault="00551E46" w:rsidP="0067016E">
      <w:pPr>
        <w:pStyle w:val="BodyText3"/>
        <w:numPr>
          <w:ilvl w:val="0"/>
          <w:numId w:val="8"/>
        </w:numPr>
      </w:pPr>
      <w:r>
        <w:t>Customer has already logged into the airline’s website.</w:t>
      </w:r>
    </w:p>
    <w:p w14:paraId="41BFB3DB" w14:textId="7589272E" w:rsidR="004E7CE7" w:rsidRDefault="004E7CE7" w:rsidP="0067016E">
      <w:pPr>
        <w:pStyle w:val="BodyText3"/>
        <w:numPr>
          <w:ilvl w:val="0"/>
          <w:numId w:val="8"/>
        </w:numPr>
      </w:pPr>
      <w:r>
        <w:t>IT Infrastructure Management function is within the scope of the employee.</w:t>
      </w:r>
    </w:p>
    <w:p w14:paraId="14E5EEAD" w14:textId="77777777" w:rsidR="00B84940" w:rsidRDefault="00B84940" w:rsidP="00B84940">
      <w:pPr>
        <w:pStyle w:val="BodyText3"/>
      </w:pPr>
    </w:p>
    <w:p w14:paraId="54020EFB" w14:textId="77777777" w:rsidR="00B84940" w:rsidRDefault="00B84940" w:rsidP="00B84940">
      <w:pPr>
        <w:pStyle w:val="BodyText3"/>
      </w:pPr>
    </w:p>
    <w:p w14:paraId="76B4CB6E" w14:textId="77777777" w:rsidR="009F5790" w:rsidRPr="009F5790" w:rsidRDefault="009F5790" w:rsidP="003A5292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504988672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5E6CC605" w14:textId="54A576DB" w:rsidR="009F5790" w:rsidRDefault="009F5790" w:rsidP="00801F4C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504988673"/>
      <w:proofErr w:type="gramStart"/>
      <w:r w:rsidRPr="001C4D77">
        <w:t>4.1  Basic</w:t>
      </w:r>
      <w:proofErr w:type="gramEnd"/>
      <w:r w:rsidRPr="001C4D77">
        <w:t xml:space="preserve"> </w:t>
      </w:r>
      <w:proofErr w:type="spellStart"/>
      <w:r w:rsidRPr="001C4D77">
        <w:t>Flo</w:t>
      </w:r>
      <w:bookmarkEnd w:id="20"/>
      <w:bookmarkEnd w:id="21"/>
      <w:bookmarkEnd w:id="22"/>
      <w:bookmarkEnd w:id="23"/>
      <w:bookmarkEnd w:id="24"/>
      <w:r w:rsidR="004E7CE7">
        <w:t>W</w:t>
      </w:r>
      <w:proofErr w:type="spellEnd"/>
      <w:r w:rsidRPr="009F5790">
        <w:t xml:space="preserve">: </w:t>
      </w:r>
      <w:r w:rsidR="00994CD6">
        <w:t>Successful</w:t>
      </w:r>
      <w:r w:rsidR="004E7CE7">
        <w:t xml:space="preserve"> Raise of Ticket</w:t>
      </w:r>
      <w:bookmarkEnd w:id="25"/>
    </w:p>
    <w:p w14:paraId="40E76AB2" w14:textId="77777777" w:rsidR="0083499C" w:rsidRDefault="0083499C" w:rsidP="0083499C"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</w:p>
    <w:p w14:paraId="08F515EB" w14:textId="1E7C9BF0" w:rsidR="0083499C" w:rsidRDefault="0083499C" w:rsidP="0083499C">
      <w:pPr>
        <w:pStyle w:val="ListParagraph"/>
        <w:numPr>
          <w:ilvl w:val="0"/>
          <w:numId w:val="31"/>
        </w:numPr>
        <w:tabs>
          <w:tab w:val="clear" w:pos="9639"/>
        </w:tabs>
      </w:pPr>
      <w:r>
        <w:t xml:space="preserve">Employee opens the URL </w:t>
      </w:r>
      <w:hyperlink r:id="rId10" w:history="1">
        <w:r w:rsidRPr="007E7E53">
          <w:rPr>
            <w:rStyle w:val="Hyperlink"/>
          </w:rPr>
          <w:t>http://its.servicedesk.com</w:t>
        </w:r>
      </w:hyperlink>
      <w:r>
        <w:t xml:space="preserve">  from the Google Chrome.</w:t>
      </w:r>
    </w:p>
    <w:p w14:paraId="3D569763" w14:textId="2925A931" w:rsidR="0083499C" w:rsidRDefault="00126472" w:rsidP="0083499C">
      <w:pPr>
        <w:pStyle w:val="ListParagraph"/>
        <w:numPr>
          <w:ilvl w:val="0"/>
          <w:numId w:val="31"/>
        </w:numPr>
        <w:tabs>
          <w:tab w:val="clear" w:pos="9639"/>
        </w:tabs>
      </w:pPr>
      <w:r>
        <w:t>The Tracking System</w:t>
      </w:r>
      <w:r w:rsidR="0083499C">
        <w:t xml:space="preserve"> displays </w:t>
      </w:r>
      <w:r w:rsidR="0083499C" w:rsidRPr="00EA7593">
        <w:rPr>
          <w:b/>
        </w:rPr>
        <w:t>Login</w:t>
      </w:r>
      <w:r w:rsidR="0083499C">
        <w:t xml:space="preserve"> page</w:t>
      </w:r>
    </w:p>
    <w:p w14:paraId="3DFA8197" w14:textId="2234827D" w:rsidR="0083499C" w:rsidRDefault="00126472" w:rsidP="0083499C">
      <w:pPr>
        <w:pStyle w:val="ListParagraph"/>
        <w:numPr>
          <w:ilvl w:val="0"/>
          <w:numId w:val="31"/>
        </w:numPr>
        <w:tabs>
          <w:tab w:val="clear" w:pos="9639"/>
        </w:tabs>
      </w:pPr>
      <w:r>
        <w:t>Employee</w:t>
      </w:r>
      <w:r w:rsidR="0083499C">
        <w:t xml:space="preserve"> enters </w:t>
      </w:r>
      <w:r>
        <w:t xml:space="preserve">valid domain </w:t>
      </w:r>
      <w:r w:rsidR="0083499C" w:rsidRPr="00EA7593">
        <w:rPr>
          <w:b/>
        </w:rPr>
        <w:t>Username</w:t>
      </w:r>
    </w:p>
    <w:p w14:paraId="4E4A426A" w14:textId="1D60B60B" w:rsidR="0083499C" w:rsidRDefault="00126472" w:rsidP="0083499C">
      <w:pPr>
        <w:pStyle w:val="ListParagraph"/>
        <w:numPr>
          <w:ilvl w:val="0"/>
          <w:numId w:val="31"/>
        </w:numPr>
        <w:tabs>
          <w:tab w:val="clear" w:pos="9639"/>
        </w:tabs>
      </w:pPr>
      <w:r>
        <w:t>Employee</w:t>
      </w:r>
      <w:r w:rsidR="0083499C">
        <w:t xml:space="preserve"> enters </w:t>
      </w:r>
      <w:r>
        <w:t xml:space="preserve"> valid </w:t>
      </w:r>
      <w:r w:rsidR="0083499C" w:rsidRPr="00EA7593">
        <w:rPr>
          <w:b/>
        </w:rPr>
        <w:t>Password</w:t>
      </w:r>
    </w:p>
    <w:p w14:paraId="11E2BE11" w14:textId="76C94F44" w:rsidR="0083499C" w:rsidRDefault="00126472" w:rsidP="0083499C">
      <w:pPr>
        <w:pStyle w:val="ListParagraph"/>
        <w:numPr>
          <w:ilvl w:val="0"/>
          <w:numId w:val="31"/>
        </w:numPr>
        <w:tabs>
          <w:tab w:val="clear" w:pos="9639"/>
        </w:tabs>
      </w:pPr>
      <w:r>
        <w:t xml:space="preserve">Employee </w:t>
      </w:r>
      <w:r w:rsidR="0083499C">
        <w:t xml:space="preserve">clicks on the </w:t>
      </w:r>
      <w:r w:rsidR="0083499C" w:rsidRPr="00EA7593">
        <w:rPr>
          <w:b/>
        </w:rPr>
        <w:t>Login</w:t>
      </w:r>
      <w:r w:rsidR="0083499C">
        <w:t xml:space="preserve"> button</w:t>
      </w:r>
    </w:p>
    <w:p w14:paraId="42A258AF" w14:textId="7B3732B9" w:rsidR="0083499C" w:rsidRPr="00B22A32" w:rsidRDefault="00126472" w:rsidP="0083499C">
      <w:pPr>
        <w:pStyle w:val="ListParagraph"/>
        <w:numPr>
          <w:ilvl w:val="0"/>
          <w:numId w:val="31"/>
        </w:numPr>
        <w:tabs>
          <w:tab w:val="clear" w:pos="9639"/>
        </w:tabs>
      </w:pPr>
      <w:r>
        <w:t>The system</w:t>
      </w:r>
      <w:r w:rsidR="0083499C">
        <w:t xml:space="preserve"> validates </w:t>
      </w:r>
      <w:r w:rsidR="0083499C" w:rsidRPr="00EA7593">
        <w:rPr>
          <w:b/>
        </w:rPr>
        <w:t>Username</w:t>
      </w:r>
      <w:r w:rsidR="0083499C">
        <w:t xml:space="preserve"> &amp; </w:t>
      </w:r>
      <w:r w:rsidR="0083499C" w:rsidRPr="00EA7593">
        <w:rPr>
          <w:b/>
        </w:rPr>
        <w:t>Password</w:t>
      </w:r>
    </w:p>
    <w:p w14:paraId="6931087D" w14:textId="4CC1EECA" w:rsidR="0083499C" w:rsidRPr="0057522F" w:rsidRDefault="00126472" w:rsidP="0083499C">
      <w:pPr>
        <w:pStyle w:val="ListParagraph"/>
        <w:numPr>
          <w:ilvl w:val="0"/>
          <w:numId w:val="31"/>
        </w:numPr>
        <w:tabs>
          <w:tab w:val="clear" w:pos="9639"/>
        </w:tabs>
      </w:pPr>
      <w:r>
        <w:t xml:space="preserve">The system navigates employee </w:t>
      </w:r>
      <w:r w:rsidR="0083499C" w:rsidRPr="00B22A32">
        <w:t xml:space="preserve">to the </w:t>
      </w:r>
      <w:r>
        <w:rPr>
          <w:b/>
        </w:rPr>
        <w:t>Home Page</w:t>
      </w:r>
    </w:p>
    <w:p w14:paraId="191F983A" w14:textId="6379BF81" w:rsidR="0083499C" w:rsidRPr="0057522F" w:rsidRDefault="00126472" w:rsidP="0083499C">
      <w:pPr>
        <w:pStyle w:val="ListParagraph"/>
        <w:numPr>
          <w:ilvl w:val="0"/>
          <w:numId w:val="31"/>
        </w:numPr>
        <w:tabs>
          <w:tab w:val="clear" w:pos="9639"/>
        </w:tabs>
      </w:pPr>
      <w:r>
        <w:t>Employee clicks on ‘Raise New Ticket’ option given on the home page and the form will be displayed.</w:t>
      </w:r>
    </w:p>
    <w:p w14:paraId="6C1FA35D" w14:textId="4DF47835" w:rsidR="0083499C" w:rsidRPr="0057522F" w:rsidRDefault="00126472" w:rsidP="0083499C">
      <w:pPr>
        <w:pStyle w:val="ListParagraph"/>
        <w:numPr>
          <w:ilvl w:val="0"/>
          <w:numId w:val="31"/>
        </w:numPr>
        <w:tabs>
          <w:tab w:val="clear" w:pos="9639"/>
        </w:tabs>
      </w:pPr>
      <w:r>
        <w:t>Employee selects the valid function name applicable to him.</w:t>
      </w:r>
    </w:p>
    <w:p w14:paraId="14CB0CC4" w14:textId="5B721AED" w:rsidR="0083499C" w:rsidRPr="0057522F" w:rsidRDefault="00126472" w:rsidP="0083499C">
      <w:pPr>
        <w:pStyle w:val="ListParagraph"/>
        <w:numPr>
          <w:ilvl w:val="0"/>
          <w:numId w:val="31"/>
        </w:numPr>
        <w:tabs>
          <w:tab w:val="clear" w:pos="9639"/>
        </w:tabs>
      </w:pPr>
      <w:r>
        <w:t xml:space="preserve">Employee selects </w:t>
      </w:r>
      <w:proofErr w:type="spellStart"/>
      <w:r>
        <w:t>category</w:t>
      </w:r>
      <w:proofErr w:type="gramStart"/>
      <w:r>
        <w:t>,subcategory</w:t>
      </w:r>
      <w:proofErr w:type="spellEnd"/>
      <w:proofErr w:type="gramEnd"/>
      <w:r>
        <w:t xml:space="preserve"> and priority</w:t>
      </w:r>
      <w:r w:rsidR="00754A61">
        <w:t xml:space="preserve"> and enters subject.</w:t>
      </w:r>
    </w:p>
    <w:p w14:paraId="4CB576EC" w14:textId="655E9416" w:rsidR="0083499C" w:rsidRPr="0057522F" w:rsidRDefault="00B84940" w:rsidP="0083499C">
      <w:pPr>
        <w:pStyle w:val="ListParagraph"/>
        <w:numPr>
          <w:ilvl w:val="0"/>
          <w:numId w:val="31"/>
        </w:numPr>
        <w:tabs>
          <w:tab w:val="clear" w:pos="9639"/>
        </w:tabs>
      </w:pPr>
      <w:r>
        <w:t>Employee</w:t>
      </w:r>
      <w:r w:rsidR="00126472">
        <w:t xml:space="preserve"> enters the description and a valid file is attached as a proof.</w:t>
      </w:r>
    </w:p>
    <w:p w14:paraId="68A00CA8" w14:textId="1AA68B68" w:rsidR="0083499C" w:rsidRDefault="00B84940" w:rsidP="0083499C">
      <w:pPr>
        <w:pStyle w:val="ListParagraph"/>
        <w:numPr>
          <w:ilvl w:val="0"/>
          <w:numId w:val="31"/>
        </w:numPr>
        <w:tabs>
          <w:tab w:val="clear" w:pos="9639"/>
        </w:tabs>
      </w:pPr>
      <w:r>
        <w:t>Employee selects proper valid location and extension number.</w:t>
      </w:r>
    </w:p>
    <w:p w14:paraId="30752F5B" w14:textId="5847BE7C" w:rsidR="00B84940" w:rsidRDefault="00B84940" w:rsidP="0083499C">
      <w:pPr>
        <w:pStyle w:val="ListParagraph"/>
        <w:numPr>
          <w:ilvl w:val="0"/>
          <w:numId w:val="31"/>
        </w:numPr>
        <w:tabs>
          <w:tab w:val="clear" w:pos="9639"/>
        </w:tabs>
      </w:pPr>
      <w:r>
        <w:t>Employee selects the Project Name and enters the email id.</w:t>
      </w:r>
    </w:p>
    <w:p w14:paraId="536377BB" w14:textId="07EECB61" w:rsidR="00B84940" w:rsidRDefault="00B84940" w:rsidP="0083499C">
      <w:pPr>
        <w:pStyle w:val="ListParagraph"/>
        <w:numPr>
          <w:ilvl w:val="0"/>
          <w:numId w:val="31"/>
        </w:numPr>
        <w:tabs>
          <w:tab w:val="clear" w:pos="9639"/>
        </w:tabs>
      </w:pPr>
      <w:r>
        <w:t>Employee click on submit button.</w:t>
      </w:r>
    </w:p>
    <w:p w14:paraId="2A2EFBDA" w14:textId="6780AAF7" w:rsidR="003231B9" w:rsidRDefault="003231B9" w:rsidP="0083499C">
      <w:pPr>
        <w:pStyle w:val="ListParagraph"/>
        <w:numPr>
          <w:ilvl w:val="0"/>
          <w:numId w:val="31"/>
        </w:numPr>
        <w:tabs>
          <w:tab w:val="clear" w:pos="9639"/>
        </w:tabs>
      </w:pPr>
      <w:r>
        <w:t xml:space="preserve">System generates a valid </w:t>
      </w:r>
      <w:proofErr w:type="spellStart"/>
      <w:r>
        <w:t>RaiseTicketID</w:t>
      </w:r>
      <w:proofErr w:type="spellEnd"/>
      <w:r>
        <w:t>.</w:t>
      </w:r>
    </w:p>
    <w:p w14:paraId="6EFD0A79" w14:textId="77777777" w:rsidR="00B84940" w:rsidRDefault="00B84940" w:rsidP="00B84940">
      <w:pPr>
        <w:tabs>
          <w:tab w:val="clear" w:pos="9639"/>
        </w:tabs>
      </w:pPr>
    </w:p>
    <w:p w14:paraId="584ABD02" w14:textId="77777777" w:rsidR="00B84940" w:rsidRDefault="00B84940" w:rsidP="00B84940">
      <w:pPr>
        <w:tabs>
          <w:tab w:val="clear" w:pos="9639"/>
        </w:tabs>
      </w:pPr>
    </w:p>
    <w:p w14:paraId="4641C8BF" w14:textId="77777777" w:rsidR="00B84940" w:rsidRDefault="00B84940" w:rsidP="00B84940">
      <w:pPr>
        <w:tabs>
          <w:tab w:val="clear" w:pos="9639"/>
        </w:tabs>
      </w:pPr>
    </w:p>
    <w:p w14:paraId="64BF2B1D" w14:textId="77777777" w:rsidR="00B84940" w:rsidRPr="0057522F" w:rsidRDefault="00B84940" w:rsidP="00B84940">
      <w:pPr>
        <w:tabs>
          <w:tab w:val="clear" w:pos="9639"/>
        </w:tabs>
      </w:pPr>
    </w:p>
    <w:p w14:paraId="5F126976" w14:textId="77777777" w:rsidR="0083499C" w:rsidRPr="009F5790" w:rsidRDefault="0083499C" w:rsidP="0083499C">
      <w:pPr>
        <w:pStyle w:val="CommentText"/>
      </w:pPr>
    </w:p>
    <w:p w14:paraId="71D41E2C" w14:textId="77777777" w:rsidR="005019D6" w:rsidRDefault="009F5790" w:rsidP="00801F4C">
      <w:pPr>
        <w:pStyle w:val="StyleHeading2Sub-headingH2ChapterNumberAppendixLetterchnh"/>
      </w:pPr>
      <w:r w:rsidRPr="009F5790">
        <w:lastRenderedPageBreak/>
        <w:t xml:space="preserve"> </w:t>
      </w:r>
      <w:bookmarkStart w:id="33" w:name="_Toc504988674"/>
      <w:r w:rsidRPr="009F5790">
        <w:t>Alternative Flow</w:t>
      </w:r>
      <w:bookmarkEnd w:id="26"/>
      <w:bookmarkEnd w:id="27"/>
      <w:bookmarkEnd w:id="28"/>
      <w:r w:rsidRPr="009F5790">
        <w:t>s</w:t>
      </w:r>
      <w:bookmarkStart w:id="34" w:name="_Toc165439508"/>
      <w:bookmarkStart w:id="35" w:name="_Toc186019617"/>
      <w:bookmarkStart w:id="36" w:name="_Toc216505521"/>
      <w:bookmarkStart w:id="37" w:name="_Toc141844800"/>
      <w:bookmarkStart w:id="38" w:name="_Toc143500967"/>
      <w:bookmarkStart w:id="39" w:name="_Toc144299918"/>
      <w:bookmarkStart w:id="40" w:name="_Toc145125005"/>
      <w:bookmarkEnd w:id="29"/>
      <w:bookmarkEnd w:id="30"/>
      <w:bookmarkEnd w:id="31"/>
      <w:bookmarkEnd w:id="32"/>
      <w:bookmarkEnd w:id="33"/>
    </w:p>
    <w:p w14:paraId="687FF66C" w14:textId="41C4B958" w:rsidR="005019D6" w:rsidRPr="009F5790" w:rsidRDefault="005019D6" w:rsidP="00801F4C">
      <w:pPr>
        <w:pStyle w:val="StyleHeading2Sub-headingH2ChapterNumberAppendixLetterchnh"/>
      </w:pPr>
      <w:bookmarkStart w:id="41" w:name="_Toc399585220"/>
      <w:bookmarkStart w:id="42" w:name="_Toc504988675"/>
      <w:bookmarkEnd w:id="34"/>
      <w:bookmarkEnd w:id="35"/>
      <w:bookmarkEnd w:id="36"/>
      <w:r>
        <w:t xml:space="preserve">4.2.1 </w:t>
      </w:r>
      <w:r w:rsidRPr="009F5790">
        <w:t>Alternate Flow 1</w:t>
      </w:r>
      <w:r>
        <w:t xml:space="preserve">: </w:t>
      </w:r>
      <w:bookmarkEnd w:id="41"/>
      <w:r w:rsidR="00CD7356">
        <w:t xml:space="preserve">Successful </w:t>
      </w:r>
      <w:r w:rsidR="00B84940">
        <w:t xml:space="preserve">Raise of </w:t>
      </w:r>
      <w:proofErr w:type="gramStart"/>
      <w:r w:rsidR="00B84940">
        <w:t xml:space="preserve">Ticket </w:t>
      </w:r>
      <w:r w:rsidR="003231B9">
        <w:t xml:space="preserve"> by</w:t>
      </w:r>
      <w:proofErr w:type="gramEnd"/>
      <w:r w:rsidR="003231B9">
        <w:t xml:space="preserve"> login to the system </w:t>
      </w:r>
      <w:r w:rsidR="00B84940">
        <w:t>in Second Attempt</w:t>
      </w:r>
      <w:bookmarkEnd w:id="42"/>
    </w:p>
    <w:p w14:paraId="54C4AEFD" w14:textId="77777777" w:rsidR="00B84940" w:rsidRDefault="00B84940" w:rsidP="00B84940">
      <w:pPr>
        <w:pStyle w:val="ListParagraph"/>
        <w:numPr>
          <w:ilvl w:val="0"/>
          <w:numId w:val="10"/>
        </w:numPr>
        <w:tabs>
          <w:tab w:val="clear" w:pos="9639"/>
        </w:tabs>
      </w:pPr>
      <w:r>
        <w:t xml:space="preserve">Employee opens the URL </w:t>
      </w:r>
      <w:hyperlink r:id="rId11" w:history="1">
        <w:r w:rsidRPr="007E7E53">
          <w:rPr>
            <w:rStyle w:val="Hyperlink"/>
          </w:rPr>
          <w:t>http://its.servicedesk.com</w:t>
        </w:r>
      </w:hyperlink>
      <w:r>
        <w:t xml:space="preserve">  from the Google Chrome.</w:t>
      </w:r>
    </w:p>
    <w:p w14:paraId="187A042B" w14:textId="77777777" w:rsidR="00B84940" w:rsidRDefault="00B84940" w:rsidP="00B84940">
      <w:pPr>
        <w:pStyle w:val="ListParagraph"/>
        <w:numPr>
          <w:ilvl w:val="0"/>
          <w:numId w:val="10"/>
        </w:numPr>
        <w:tabs>
          <w:tab w:val="clear" w:pos="9639"/>
        </w:tabs>
      </w:pPr>
      <w:r>
        <w:t xml:space="preserve">The Tracking System displays </w:t>
      </w:r>
      <w:r w:rsidRPr="00EA7593">
        <w:rPr>
          <w:b/>
        </w:rPr>
        <w:t>Login</w:t>
      </w:r>
      <w:r>
        <w:t xml:space="preserve"> page</w:t>
      </w:r>
    </w:p>
    <w:p w14:paraId="1BFE9A73" w14:textId="1C086F83" w:rsidR="00B84940" w:rsidRDefault="00B84940" w:rsidP="00B84940">
      <w:pPr>
        <w:pStyle w:val="ListParagraph"/>
        <w:numPr>
          <w:ilvl w:val="0"/>
          <w:numId w:val="10"/>
        </w:numPr>
        <w:tabs>
          <w:tab w:val="clear" w:pos="9639"/>
        </w:tabs>
      </w:pPr>
      <w:r>
        <w:t>Employee enters</w:t>
      </w:r>
      <w:r w:rsidR="003A5292">
        <w:t xml:space="preserve"> invalid</w:t>
      </w:r>
      <w:r>
        <w:t xml:space="preserve">  </w:t>
      </w:r>
      <w:r w:rsidRPr="00EA7593">
        <w:rPr>
          <w:b/>
        </w:rPr>
        <w:t>Username</w:t>
      </w:r>
    </w:p>
    <w:p w14:paraId="1177E36E" w14:textId="4A1B7FF3" w:rsidR="00B84940" w:rsidRDefault="00B84940" w:rsidP="00B84940">
      <w:pPr>
        <w:pStyle w:val="ListParagraph"/>
        <w:numPr>
          <w:ilvl w:val="0"/>
          <w:numId w:val="10"/>
        </w:numPr>
        <w:tabs>
          <w:tab w:val="clear" w:pos="9639"/>
        </w:tabs>
      </w:pPr>
      <w:r>
        <w:t xml:space="preserve">Employee enters </w:t>
      </w:r>
      <w:r w:rsidR="003A5292">
        <w:t xml:space="preserve"> </w:t>
      </w:r>
      <w:r w:rsidRPr="00EA7593">
        <w:rPr>
          <w:b/>
        </w:rPr>
        <w:t>Password</w:t>
      </w:r>
    </w:p>
    <w:p w14:paraId="3F5CA889" w14:textId="77777777" w:rsidR="00B84940" w:rsidRDefault="00B84940" w:rsidP="00B84940">
      <w:pPr>
        <w:pStyle w:val="ListParagraph"/>
        <w:numPr>
          <w:ilvl w:val="0"/>
          <w:numId w:val="10"/>
        </w:numPr>
        <w:tabs>
          <w:tab w:val="clear" w:pos="9639"/>
        </w:tabs>
      </w:pPr>
      <w:r>
        <w:t xml:space="preserve">Employee clicks on the </w:t>
      </w:r>
      <w:r w:rsidRPr="00EA7593">
        <w:rPr>
          <w:b/>
        </w:rPr>
        <w:t>Login</w:t>
      </w:r>
      <w:r>
        <w:t xml:space="preserve"> button</w:t>
      </w:r>
    </w:p>
    <w:p w14:paraId="41A752AF" w14:textId="0238FCF2" w:rsidR="00B84940" w:rsidRDefault="00B84940" w:rsidP="00B84940">
      <w:pPr>
        <w:pStyle w:val="ListParagraph"/>
        <w:numPr>
          <w:ilvl w:val="0"/>
          <w:numId w:val="10"/>
        </w:numPr>
        <w:tabs>
          <w:tab w:val="clear" w:pos="9639"/>
        </w:tabs>
      </w:pPr>
      <w:r>
        <w:t>The system vali</w:t>
      </w:r>
      <w:r>
        <w:t>dation fails due to invalid employee</w:t>
      </w:r>
      <w:r>
        <w:t xml:space="preserve"> credentials</w:t>
      </w:r>
      <w:r>
        <w:t>.</w:t>
      </w:r>
    </w:p>
    <w:p w14:paraId="4B1BD35F" w14:textId="4D505237" w:rsidR="00B84940" w:rsidRDefault="00B84940" w:rsidP="00B84940">
      <w:pPr>
        <w:pStyle w:val="ListParagraph"/>
        <w:numPr>
          <w:ilvl w:val="0"/>
          <w:numId w:val="10"/>
        </w:numPr>
        <w:tabs>
          <w:tab w:val="clear" w:pos="9639"/>
        </w:tabs>
      </w:pPr>
      <w:r>
        <w:t>The system prompts the employee</w:t>
      </w:r>
      <w:r>
        <w:t xml:space="preserve"> to re-enter the username and password</w:t>
      </w:r>
    </w:p>
    <w:p w14:paraId="0588CE83" w14:textId="4CE93535" w:rsidR="00B84940" w:rsidRDefault="00B84940" w:rsidP="00B84940">
      <w:pPr>
        <w:pStyle w:val="ListParagraph"/>
        <w:numPr>
          <w:ilvl w:val="0"/>
          <w:numId w:val="10"/>
        </w:numPr>
        <w:tabs>
          <w:tab w:val="clear" w:pos="9639"/>
        </w:tabs>
      </w:pPr>
      <w:r>
        <w:t>The step 6</w:t>
      </w:r>
      <w:r>
        <w:t xml:space="preserve"> of Basic flow is followed.</w:t>
      </w:r>
    </w:p>
    <w:p w14:paraId="77BDA672" w14:textId="77777777" w:rsidR="00B84940" w:rsidRDefault="00B84940" w:rsidP="00B84940">
      <w:pPr>
        <w:tabs>
          <w:tab w:val="clear" w:pos="9639"/>
        </w:tabs>
        <w:ind w:left="672"/>
      </w:pPr>
    </w:p>
    <w:p w14:paraId="05B4DD0F" w14:textId="60BA64BD" w:rsidR="00CD7356" w:rsidRDefault="00CD7356" w:rsidP="00B84940"/>
    <w:p w14:paraId="1778D7C0" w14:textId="4FDC9FBF" w:rsidR="00DC735A" w:rsidRDefault="00DC735A" w:rsidP="000002FE"/>
    <w:p w14:paraId="306BDE9F" w14:textId="3DF7C379" w:rsidR="00DC735A" w:rsidRPr="009F5790" w:rsidRDefault="00DC735A" w:rsidP="00801F4C">
      <w:pPr>
        <w:pStyle w:val="StyleHeading2Sub-headingH2ChapterNumberAppendixLetterchnh"/>
      </w:pPr>
      <w:bookmarkStart w:id="43" w:name="_Toc504988676"/>
      <w:r>
        <w:t xml:space="preserve">4.2.2 </w:t>
      </w:r>
      <w:r w:rsidRPr="009F5790">
        <w:t xml:space="preserve">Alternate Flow </w:t>
      </w:r>
      <w:r>
        <w:t xml:space="preserve">2: Successful </w:t>
      </w:r>
      <w:r w:rsidR="003231B9">
        <w:t>Raise of Ticket by filling the correct data in all the field fields marked as</w:t>
      </w:r>
      <w:r w:rsidR="003231B9" w:rsidRPr="003231B9">
        <w:rPr>
          <w:color w:val="FF0000"/>
        </w:rPr>
        <w:t xml:space="preserve"> (*)</w:t>
      </w:r>
      <w:bookmarkEnd w:id="43"/>
    </w:p>
    <w:p w14:paraId="60829E08" w14:textId="77777777" w:rsidR="003231B9" w:rsidRDefault="003231B9" w:rsidP="003231B9">
      <w:pPr>
        <w:pStyle w:val="ListParagraph"/>
        <w:numPr>
          <w:ilvl w:val="0"/>
          <w:numId w:val="11"/>
        </w:numPr>
        <w:tabs>
          <w:tab w:val="clear" w:pos="9639"/>
        </w:tabs>
      </w:pPr>
      <w:r>
        <w:t xml:space="preserve">Employee opens the URL </w:t>
      </w:r>
      <w:hyperlink r:id="rId12" w:history="1">
        <w:r w:rsidRPr="007E7E53">
          <w:rPr>
            <w:rStyle w:val="Hyperlink"/>
          </w:rPr>
          <w:t>http://its.servicedesk.com</w:t>
        </w:r>
      </w:hyperlink>
      <w:r>
        <w:t xml:space="preserve">  from the Google Chrome.</w:t>
      </w:r>
    </w:p>
    <w:p w14:paraId="0DF576B8" w14:textId="77777777" w:rsidR="003231B9" w:rsidRDefault="003231B9" w:rsidP="003231B9">
      <w:pPr>
        <w:pStyle w:val="ListParagraph"/>
        <w:numPr>
          <w:ilvl w:val="0"/>
          <w:numId w:val="11"/>
        </w:numPr>
        <w:tabs>
          <w:tab w:val="clear" w:pos="9639"/>
        </w:tabs>
      </w:pPr>
      <w:r>
        <w:t xml:space="preserve">The Tracking System displays </w:t>
      </w:r>
      <w:r w:rsidRPr="00EA7593">
        <w:rPr>
          <w:b/>
        </w:rPr>
        <w:t>Login</w:t>
      </w:r>
      <w:r>
        <w:t xml:space="preserve"> page</w:t>
      </w:r>
    </w:p>
    <w:p w14:paraId="1CD83435" w14:textId="77777777" w:rsidR="003231B9" w:rsidRDefault="003231B9" w:rsidP="003231B9">
      <w:pPr>
        <w:pStyle w:val="ListParagraph"/>
        <w:numPr>
          <w:ilvl w:val="0"/>
          <w:numId w:val="11"/>
        </w:numPr>
        <w:tabs>
          <w:tab w:val="clear" w:pos="9639"/>
        </w:tabs>
      </w:pPr>
      <w:r>
        <w:t xml:space="preserve">Employee enters valid domain </w:t>
      </w:r>
      <w:r w:rsidRPr="00EA7593">
        <w:rPr>
          <w:b/>
        </w:rPr>
        <w:t>Username</w:t>
      </w:r>
    </w:p>
    <w:p w14:paraId="2D57940C" w14:textId="77777777" w:rsidR="003231B9" w:rsidRDefault="003231B9" w:rsidP="003231B9">
      <w:pPr>
        <w:pStyle w:val="ListParagraph"/>
        <w:numPr>
          <w:ilvl w:val="0"/>
          <w:numId w:val="11"/>
        </w:numPr>
        <w:tabs>
          <w:tab w:val="clear" w:pos="9639"/>
        </w:tabs>
      </w:pPr>
      <w:r>
        <w:t xml:space="preserve">Employee enters  valid </w:t>
      </w:r>
      <w:r w:rsidRPr="00EA7593">
        <w:rPr>
          <w:b/>
        </w:rPr>
        <w:t>Password</w:t>
      </w:r>
    </w:p>
    <w:p w14:paraId="13D74C15" w14:textId="77777777" w:rsidR="003231B9" w:rsidRDefault="003231B9" w:rsidP="003231B9">
      <w:pPr>
        <w:pStyle w:val="ListParagraph"/>
        <w:numPr>
          <w:ilvl w:val="0"/>
          <w:numId w:val="11"/>
        </w:numPr>
        <w:tabs>
          <w:tab w:val="clear" w:pos="9639"/>
        </w:tabs>
      </w:pPr>
      <w:r>
        <w:t xml:space="preserve">Employee clicks on the </w:t>
      </w:r>
      <w:r w:rsidRPr="00EA7593">
        <w:rPr>
          <w:b/>
        </w:rPr>
        <w:t>Login</w:t>
      </w:r>
      <w:r>
        <w:t xml:space="preserve"> button</w:t>
      </w:r>
    </w:p>
    <w:p w14:paraId="458E6C30" w14:textId="77777777" w:rsidR="003231B9" w:rsidRPr="00B22A32" w:rsidRDefault="003231B9" w:rsidP="003231B9">
      <w:pPr>
        <w:pStyle w:val="ListParagraph"/>
        <w:numPr>
          <w:ilvl w:val="0"/>
          <w:numId w:val="11"/>
        </w:numPr>
        <w:tabs>
          <w:tab w:val="clear" w:pos="9639"/>
        </w:tabs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03D94DE0" w14:textId="77777777" w:rsidR="003231B9" w:rsidRPr="0057522F" w:rsidRDefault="003231B9" w:rsidP="003231B9">
      <w:pPr>
        <w:pStyle w:val="ListParagraph"/>
        <w:numPr>
          <w:ilvl w:val="0"/>
          <w:numId w:val="11"/>
        </w:numPr>
        <w:tabs>
          <w:tab w:val="clear" w:pos="9639"/>
        </w:tabs>
      </w:pPr>
      <w:r>
        <w:t xml:space="preserve">The system navigates employee </w:t>
      </w:r>
      <w:r w:rsidRPr="00B22A32">
        <w:t xml:space="preserve">to the </w:t>
      </w:r>
      <w:r>
        <w:rPr>
          <w:b/>
        </w:rPr>
        <w:t>Home Page</w:t>
      </w:r>
    </w:p>
    <w:p w14:paraId="428D3516" w14:textId="77777777" w:rsidR="003231B9" w:rsidRPr="0057522F" w:rsidRDefault="003231B9" w:rsidP="003231B9">
      <w:pPr>
        <w:pStyle w:val="ListParagraph"/>
        <w:numPr>
          <w:ilvl w:val="0"/>
          <w:numId w:val="11"/>
        </w:numPr>
        <w:tabs>
          <w:tab w:val="clear" w:pos="9639"/>
        </w:tabs>
      </w:pPr>
      <w:r>
        <w:t>Employee clicks on ‘Raise New Ticket’ option given on the home page and the form will be displayed.</w:t>
      </w:r>
    </w:p>
    <w:p w14:paraId="3E3A5500" w14:textId="77777777" w:rsidR="003231B9" w:rsidRPr="0057522F" w:rsidRDefault="003231B9" w:rsidP="003231B9">
      <w:pPr>
        <w:pStyle w:val="ListParagraph"/>
        <w:numPr>
          <w:ilvl w:val="0"/>
          <w:numId w:val="11"/>
        </w:numPr>
        <w:tabs>
          <w:tab w:val="clear" w:pos="9639"/>
        </w:tabs>
      </w:pPr>
      <w:r>
        <w:t>Employee selects the valid function name applicable to him.</w:t>
      </w:r>
    </w:p>
    <w:p w14:paraId="5EDBA9D4" w14:textId="19367D6A" w:rsidR="003231B9" w:rsidRDefault="003231B9" w:rsidP="003231B9">
      <w:pPr>
        <w:pStyle w:val="ListParagraph"/>
        <w:numPr>
          <w:ilvl w:val="0"/>
          <w:numId w:val="11"/>
        </w:numPr>
        <w:tabs>
          <w:tab w:val="clear" w:pos="9639"/>
        </w:tabs>
      </w:pPr>
      <w:r>
        <w:t xml:space="preserve">Employee selects </w:t>
      </w:r>
      <w:proofErr w:type="spellStart"/>
      <w:r>
        <w:t>category,subcategory</w:t>
      </w:r>
      <w:proofErr w:type="spellEnd"/>
      <w:r>
        <w:t xml:space="preserve"> and priority</w:t>
      </w:r>
      <w:r w:rsidR="00754A61">
        <w:t xml:space="preserve"> and enters subject</w:t>
      </w:r>
    </w:p>
    <w:p w14:paraId="235433CF" w14:textId="17C9A5F4" w:rsidR="003231B9" w:rsidRDefault="003231B9" w:rsidP="003231B9">
      <w:pPr>
        <w:pStyle w:val="ListParagraph"/>
        <w:numPr>
          <w:ilvl w:val="0"/>
          <w:numId w:val="11"/>
        </w:numPr>
        <w:tabs>
          <w:tab w:val="clear" w:pos="9639"/>
        </w:tabs>
      </w:pPr>
      <w:r>
        <w:t xml:space="preserve">Employee </w:t>
      </w:r>
      <w:proofErr w:type="spellStart"/>
      <w:r>
        <w:t>forgo</w:t>
      </w:r>
      <w:r>
        <w:t>e</w:t>
      </w:r>
      <w:r>
        <w:t>ts</w:t>
      </w:r>
      <w:proofErr w:type="spellEnd"/>
      <w:r>
        <w:t xml:space="preserve"> to</w:t>
      </w:r>
      <w:r>
        <w:t xml:space="preserve"> enters the description and clicks on submit button</w:t>
      </w:r>
    </w:p>
    <w:p w14:paraId="705460F1" w14:textId="0B508B75" w:rsidR="003231B9" w:rsidRDefault="003231B9" w:rsidP="003231B9">
      <w:pPr>
        <w:pStyle w:val="ListParagraph"/>
        <w:numPr>
          <w:ilvl w:val="0"/>
          <w:numId w:val="11"/>
        </w:numPr>
        <w:tabs>
          <w:tab w:val="clear" w:pos="9639"/>
        </w:tabs>
      </w:pPr>
      <w:r>
        <w:t xml:space="preserve">System </w:t>
      </w:r>
      <w:proofErr w:type="gramStart"/>
      <w:r>
        <w:t>Prompts</w:t>
      </w:r>
      <w:proofErr w:type="gramEnd"/>
      <w:r>
        <w:t xml:space="preserve"> the</w:t>
      </w:r>
      <w:r>
        <w:t xml:space="preserve"> user to enter all the marked </w:t>
      </w:r>
      <w:r>
        <w:t>fields.</w:t>
      </w:r>
    </w:p>
    <w:p w14:paraId="7017E819" w14:textId="7DDD9719" w:rsidR="003231B9" w:rsidRDefault="003231B9" w:rsidP="003231B9">
      <w:pPr>
        <w:pStyle w:val="ListParagraph"/>
        <w:numPr>
          <w:ilvl w:val="0"/>
          <w:numId w:val="11"/>
        </w:numPr>
        <w:tabs>
          <w:tab w:val="clear" w:pos="9639"/>
        </w:tabs>
      </w:pPr>
      <w:r>
        <w:t>Employee</w:t>
      </w:r>
      <w:r>
        <w:t xml:space="preserve"> enters the mandatory fields.</w:t>
      </w:r>
    </w:p>
    <w:p w14:paraId="602FEC4F" w14:textId="7DEA17B3" w:rsidR="003231B9" w:rsidRDefault="003231B9" w:rsidP="003231B9">
      <w:pPr>
        <w:pStyle w:val="ListParagraph"/>
        <w:numPr>
          <w:ilvl w:val="0"/>
          <w:numId w:val="11"/>
        </w:numPr>
        <w:tabs>
          <w:tab w:val="clear" w:pos="9639"/>
        </w:tabs>
      </w:pPr>
      <w:r>
        <w:t>Employee</w:t>
      </w:r>
      <w:r>
        <w:t xml:space="preserve"> clicks on submit button. </w:t>
      </w:r>
    </w:p>
    <w:p w14:paraId="2C0F1923" w14:textId="2AB2D8AC" w:rsidR="003231B9" w:rsidRPr="0057522F" w:rsidRDefault="003231B9" w:rsidP="003231B9">
      <w:pPr>
        <w:pStyle w:val="ListParagraph"/>
        <w:numPr>
          <w:ilvl w:val="0"/>
          <w:numId w:val="11"/>
        </w:numPr>
        <w:tabs>
          <w:tab w:val="clear" w:pos="9639"/>
        </w:tabs>
      </w:pPr>
      <w:r>
        <w:t xml:space="preserve">System generates a valid </w:t>
      </w:r>
      <w:proofErr w:type="spellStart"/>
      <w:r>
        <w:t>RaiseTicketID</w:t>
      </w:r>
      <w:proofErr w:type="spellEnd"/>
      <w:r>
        <w:t>.</w:t>
      </w:r>
    </w:p>
    <w:p w14:paraId="5DE94404" w14:textId="10A34AE9" w:rsidR="00DC735A" w:rsidRDefault="00DC735A" w:rsidP="000002FE"/>
    <w:p w14:paraId="66DE505A" w14:textId="5E15C6BA" w:rsidR="000002FE" w:rsidRPr="009F5790" w:rsidRDefault="000002FE" w:rsidP="00801F4C">
      <w:pPr>
        <w:pStyle w:val="StyleHeading2Sub-headingH2ChapterNumberAppendixLetterchnh"/>
      </w:pPr>
      <w:bookmarkStart w:id="44" w:name="_Toc504988677"/>
      <w:r>
        <w:t xml:space="preserve">4.2.3 </w:t>
      </w:r>
      <w:r w:rsidRPr="009F5790">
        <w:t xml:space="preserve">Alternate Flow </w:t>
      </w:r>
      <w:r>
        <w:t xml:space="preserve">3: </w:t>
      </w:r>
      <w:proofErr w:type="gramStart"/>
      <w:r>
        <w:t xml:space="preserve">Successful </w:t>
      </w:r>
      <w:r w:rsidR="00754A61">
        <w:t xml:space="preserve"> Raise</w:t>
      </w:r>
      <w:proofErr w:type="gramEnd"/>
      <w:r w:rsidR="00754A61">
        <w:t xml:space="preserve"> of Ticket on behalf of other employee</w:t>
      </w:r>
      <w:bookmarkEnd w:id="44"/>
    </w:p>
    <w:p w14:paraId="343758A4" w14:textId="77777777" w:rsidR="00754A61" w:rsidRDefault="00754A61" w:rsidP="00754A61">
      <w:pPr>
        <w:pStyle w:val="ListParagraph"/>
        <w:numPr>
          <w:ilvl w:val="0"/>
          <w:numId w:val="12"/>
        </w:numPr>
        <w:tabs>
          <w:tab w:val="clear" w:pos="9639"/>
        </w:tabs>
      </w:pPr>
      <w:r>
        <w:t xml:space="preserve">Employee opens the URL </w:t>
      </w:r>
      <w:hyperlink r:id="rId13" w:history="1">
        <w:r w:rsidRPr="007E7E53">
          <w:rPr>
            <w:rStyle w:val="Hyperlink"/>
          </w:rPr>
          <w:t>http://its.servicedesk.com</w:t>
        </w:r>
      </w:hyperlink>
      <w:r>
        <w:t xml:space="preserve">  from the Google Chrome.</w:t>
      </w:r>
    </w:p>
    <w:p w14:paraId="4A505E99" w14:textId="77777777" w:rsidR="00754A61" w:rsidRDefault="00754A61" w:rsidP="00754A61">
      <w:pPr>
        <w:pStyle w:val="ListParagraph"/>
        <w:numPr>
          <w:ilvl w:val="0"/>
          <w:numId w:val="12"/>
        </w:numPr>
        <w:tabs>
          <w:tab w:val="clear" w:pos="9639"/>
        </w:tabs>
      </w:pPr>
      <w:r>
        <w:t xml:space="preserve">The Tracking System displays </w:t>
      </w:r>
      <w:r w:rsidRPr="00EA7593">
        <w:rPr>
          <w:b/>
        </w:rPr>
        <w:t>Login</w:t>
      </w:r>
      <w:r>
        <w:t xml:space="preserve"> page</w:t>
      </w:r>
    </w:p>
    <w:p w14:paraId="0849F751" w14:textId="77777777" w:rsidR="00754A61" w:rsidRDefault="00754A61" w:rsidP="00754A61">
      <w:pPr>
        <w:pStyle w:val="ListParagraph"/>
        <w:numPr>
          <w:ilvl w:val="0"/>
          <w:numId w:val="12"/>
        </w:numPr>
        <w:tabs>
          <w:tab w:val="clear" w:pos="9639"/>
        </w:tabs>
      </w:pPr>
      <w:r>
        <w:t xml:space="preserve">Employee enters valid domain </w:t>
      </w:r>
      <w:r w:rsidRPr="00EA7593">
        <w:rPr>
          <w:b/>
        </w:rPr>
        <w:t>Username</w:t>
      </w:r>
    </w:p>
    <w:p w14:paraId="18A188D7" w14:textId="77777777" w:rsidR="00754A61" w:rsidRDefault="00754A61" w:rsidP="00754A61">
      <w:pPr>
        <w:pStyle w:val="ListParagraph"/>
        <w:numPr>
          <w:ilvl w:val="0"/>
          <w:numId w:val="12"/>
        </w:numPr>
        <w:tabs>
          <w:tab w:val="clear" w:pos="9639"/>
        </w:tabs>
      </w:pPr>
      <w:r>
        <w:t xml:space="preserve">Employee enters  valid </w:t>
      </w:r>
      <w:r w:rsidRPr="00EA7593">
        <w:rPr>
          <w:b/>
        </w:rPr>
        <w:t>Password</w:t>
      </w:r>
    </w:p>
    <w:p w14:paraId="080B4C3E" w14:textId="77777777" w:rsidR="00754A61" w:rsidRDefault="00754A61" w:rsidP="00754A61">
      <w:pPr>
        <w:pStyle w:val="ListParagraph"/>
        <w:numPr>
          <w:ilvl w:val="0"/>
          <w:numId w:val="12"/>
        </w:numPr>
        <w:tabs>
          <w:tab w:val="clear" w:pos="9639"/>
        </w:tabs>
      </w:pPr>
      <w:r>
        <w:t xml:space="preserve">Employee clicks on the </w:t>
      </w:r>
      <w:r w:rsidRPr="00EA7593">
        <w:rPr>
          <w:b/>
        </w:rPr>
        <w:t>Login</w:t>
      </w:r>
      <w:r>
        <w:t xml:space="preserve"> button</w:t>
      </w:r>
    </w:p>
    <w:p w14:paraId="3478997A" w14:textId="77777777" w:rsidR="00754A61" w:rsidRPr="00B22A32" w:rsidRDefault="00754A61" w:rsidP="00754A61">
      <w:pPr>
        <w:pStyle w:val="ListParagraph"/>
        <w:numPr>
          <w:ilvl w:val="0"/>
          <w:numId w:val="12"/>
        </w:numPr>
        <w:tabs>
          <w:tab w:val="clear" w:pos="9639"/>
        </w:tabs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11A4A495" w14:textId="77777777" w:rsidR="00754A61" w:rsidRPr="0057522F" w:rsidRDefault="00754A61" w:rsidP="00754A61">
      <w:pPr>
        <w:pStyle w:val="ListParagraph"/>
        <w:numPr>
          <w:ilvl w:val="0"/>
          <w:numId w:val="12"/>
        </w:numPr>
        <w:tabs>
          <w:tab w:val="clear" w:pos="9639"/>
        </w:tabs>
      </w:pPr>
      <w:r>
        <w:t xml:space="preserve">The system navigates employee </w:t>
      </w:r>
      <w:r w:rsidRPr="00B22A32">
        <w:t xml:space="preserve">to the </w:t>
      </w:r>
      <w:r>
        <w:rPr>
          <w:b/>
        </w:rPr>
        <w:t>Home Page</w:t>
      </w:r>
    </w:p>
    <w:p w14:paraId="744A91A3" w14:textId="77777777" w:rsidR="00754A61" w:rsidRPr="0057522F" w:rsidRDefault="00754A61" w:rsidP="00754A61">
      <w:pPr>
        <w:pStyle w:val="ListParagraph"/>
        <w:numPr>
          <w:ilvl w:val="0"/>
          <w:numId w:val="12"/>
        </w:numPr>
        <w:tabs>
          <w:tab w:val="clear" w:pos="9639"/>
        </w:tabs>
      </w:pPr>
      <w:r>
        <w:t>Employee clicks on ‘Raise New Ticket’ option given on the home page and the form will be displayed.</w:t>
      </w:r>
    </w:p>
    <w:p w14:paraId="6BC20C2E" w14:textId="77777777" w:rsidR="00754A61" w:rsidRPr="0057522F" w:rsidRDefault="00754A61" w:rsidP="00754A61">
      <w:pPr>
        <w:pStyle w:val="ListParagraph"/>
        <w:numPr>
          <w:ilvl w:val="0"/>
          <w:numId w:val="12"/>
        </w:numPr>
        <w:tabs>
          <w:tab w:val="clear" w:pos="9639"/>
        </w:tabs>
      </w:pPr>
      <w:r>
        <w:t>Employee selects the valid function name applicable to him.</w:t>
      </w:r>
    </w:p>
    <w:p w14:paraId="0E5A2531" w14:textId="7D5C08DA" w:rsidR="00754A61" w:rsidRDefault="00754A61" w:rsidP="00754A61">
      <w:pPr>
        <w:pStyle w:val="ListParagraph"/>
        <w:numPr>
          <w:ilvl w:val="0"/>
          <w:numId w:val="12"/>
        </w:numPr>
        <w:tabs>
          <w:tab w:val="clear" w:pos="9639"/>
        </w:tabs>
      </w:pPr>
      <w:r>
        <w:t xml:space="preserve">Employee selects </w:t>
      </w:r>
      <w:proofErr w:type="spellStart"/>
      <w:r>
        <w:t>category,subcategory</w:t>
      </w:r>
      <w:proofErr w:type="spellEnd"/>
      <w:r>
        <w:t xml:space="preserve"> and priority</w:t>
      </w:r>
      <w:r>
        <w:t xml:space="preserve"> and enters subject</w:t>
      </w:r>
    </w:p>
    <w:p w14:paraId="26219AE9" w14:textId="77777777" w:rsidR="00754A61" w:rsidRPr="0057522F" w:rsidRDefault="00754A61" w:rsidP="00754A61">
      <w:pPr>
        <w:pStyle w:val="ListParagraph"/>
        <w:numPr>
          <w:ilvl w:val="0"/>
          <w:numId w:val="12"/>
        </w:numPr>
        <w:tabs>
          <w:tab w:val="clear" w:pos="9639"/>
        </w:tabs>
      </w:pPr>
      <w:r>
        <w:t>Employee enters the description and a valid file is attached as a proof.</w:t>
      </w:r>
    </w:p>
    <w:p w14:paraId="549025C3" w14:textId="62AAB3A3" w:rsidR="000002FE" w:rsidRDefault="00754A61" w:rsidP="0067016E">
      <w:pPr>
        <w:pStyle w:val="ListParagraph"/>
        <w:numPr>
          <w:ilvl w:val="0"/>
          <w:numId w:val="12"/>
        </w:numPr>
      </w:pPr>
      <w:r>
        <w:t>Employee enters other employee’s id in the field ‘On Behalf’ of.</w:t>
      </w:r>
    </w:p>
    <w:p w14:paraId="49BA53C0" w14:textId="4BFD8149" w:rsidR="00754A61" w:rsidRDefault="00754A61" w:rsidP="0067016E">
      <w:pPr>
        <w:pStyle w:val="ListParagraph"/>
        <w:numPr>
          <w:ilvl w:val="0"/>
          <w:numId w:val="12"/>
        </w:numPr>
      </w:pPr>
      <w:r>
        <w:t>The step 12 of Basic Flow is followed</w:t>
      </w:r>
    </w:p>
    <w:p w14:paraId="70AC231F" w14:textId="7D082C35" w:rsidR="000D0F82" w:rsidRDefault="000D0F82" w:rsidP="000D0F82"/>
    <w:p w14:paraId="73629F92" w14:textId="77777777" w:rsidR="000D0F82" w:rsidRDefault="000D0F82" w:rsidP="00801F4C">
      <w:pPr>
        <w:pStyle w:val="StyleHeading2Sub-headingH2ChapterNumberAppendixLetterchnh"/>
      </w:pPr>
      <w:bookmarkStart w:id="45" w:name="_Toc399585222"/>
      <w:bookmarkStart w:id="46" w:name="_Toc399572787"/>
      <w:bookmarkStart w:id="47" w:name="_Toc504988678"/>
      <w:r>
        <w:lastRenderedPageBreak/>
        <w:t>Exception</w:t>
      </w:r>
      <w:r w:rsidRPr="009F5790">
        <w:t xml:space="preserve"> Flow</w:t>
      </w:r>
      <w:r>
        <w:t>s</w:t>
      </w:r>
      <w:bookmarkEnd w:id="45"/>
      <w:bookmarkEnd w:id="47"/>
    </w:p>
    <w:p w14:paraId="4FC0E80E" w14:textId="4A8C7AB3" w:rsidR="00754A61" w:rsidRDefault="00754A61" w:rsidP="00801F4C">
      <w:pPr>
        <w:pStyle w:val="StyleHeading2Sub-headingH2ChapterNumberAppendixLetterchnh"/>
      </w:pPr>
      <w:bookmarkStart w:id="48" w:name="_Toc399585223"/>
      <w:bookmarkEnd w:id="46"/>
      <w:r>
        <w:t xml:space="preserve">                  </w:t>
      </w:r>
      <w:bookmarkStart w:id="49" w:name="_Toc504988679"/>
      <w:r w:rsidR="000D0F82">
        <w:t xml:space="preserve">Exception Flow 1: </w:t>
      </w:r>
      <w:bookmarkEnd w:id="48"/>
      <w:r>
        <w:t>Login Attempts Exceeded.</w:t>
      </w:r>
      <w:bookmarkEnd w:id="49"/>
    </w:p>
    <w:p w14:paraId="5B885E9A" w14:textId="77777777" w:rsidR="00754A61" w:rsidRDefault="00754A61" w:rsidP="00754A61">
      <w:pPr>
        <w:pStyle w:val="ListParagraph"/>
        <w:numPr>
          <w:ilvl w:val="0"/>
          <w:numId w:val="13"/>
        </w:numPr>
        <w:tabs>
          <w:tab w:val="clear" w:pos="9639"/>
        </w:tabs>
      </w:pPr>
      <w:r>
        <w:t xml:space="preserve">Employee opens the URL </w:t>
      </w:r>
      <w:hyperlink r:id="rId14" w:history="1">
        <w:r w:rsidRPr="007E7E53">
          <w:rPr>
            <w:rStyle w:val="Hyperlink"/>
          </w:rPr>
          <w:t>http://its.servicedesk.com</w:t>
        </w:r>
      </w:hyperlink>
      <w:r>
        <w:t xml:space="preserve">  from the Google Chrome.</w:t>
      </w:r>
    </w:p>
    <w:p w14:paraId="19A22612" w14:textId="77777777" w:rsidR="00754A61" w:rsidRDefault="00754A61" w:rsidP="00754A61">
      <w:pPr>
        <w:pStyle w:val="ListParagraph"/>
        <w:numPr>
          <w:ilvl w:val="0"/>
          <w:numId w:val="13"/>
        </w:numPr>
        <w:tabs>
          <w:tab w:val="clear" w:pos="9639"/>
        </w:tabs>
      </w:pPr>
      <w:r>
        <w:t xml:space="preserve">The Tracking System displays </w:t>
      </w:r>
      <w:r w:rsidRPr="00EA7593">
        <w:rPr>
          <w:b/>
        </w:rPr>
        <w:t>Login</w:t>
      </w:r>
      <w:r>
        <w:t xml:space="preserve"> page</w:t>
      </w:r>
    </w:p>
    <w:p w14:paraId="7C9B3822" w14:textId="77777777" w:rsidR="00754A61" w:rsidRDefault="00754A61" w:rsidP="00754A61">
      <w:pPr>
        <w:pStyle w:val="ListParagraph"/>
        <w:numPr>
          <w:ilvl w:val="0"/>
          <w:numId w:val="13"/>
        </w:numPr>
        <w:tabs>
          <w:tab w:val="clear" w:pos="9639"/>
        </w:tabs>
      </w:pPr>
      <w:r>
        <w:t xml:space="preserve">Employee enters valid domain </w:t>
      </w:r>
      <w:r w:rsidRPr="00EA7593">
        <w:rPr>
          <w:b/>
        </w:rPr>
        <w:t>Username</w:t>
      </w:r>
    </w:p>
    <w:p w14:paraId="69C56803" w14:textId="77777777" w:rsidR="00754A61" w:rsidRDefault="00754A61" w:rsidP="00754A61">
      <w:pPr>
        <w:pStyle w:val="ListParagraph"/>
        <w:numPr>
          <w:ilvl w:val="0"/>
          <w:numId w:val="13"/>
        </w:numPr>
        <w:tabs>
          <w:tab w:val="clear" w:pos="9639"/>
        </w:tabs>
      </w:pPr>
      <w:r>
        <w:t xml:space="preserve">Employee enters  valid </w:t>
      </w:r>
      <w:r w:rsidRPr="00EA7593">
        <w:rPr>
          <w:b/>
        </w:rPr>
        <w:t>Password</w:t>
      </w:r>
    </w:p>
    <w:p w14:paraId="55341813" w14:textId="77777777" w:rsidR="00754A61" w:rsidRDefault="00754A61" w:rsidP="00754A61">
      <w:pPr>
        <w:pStyle w:val="ListParagraph"/>
        <w:numPr>
          <w:ilvl w:val="0"/>
          <w:numId w:val="13"/>
        </w:numPr>
        <w:tabs>
          <w:tab w:val="clear" w:pos="9639"/>
        </w:tabs>
      </w:pPr>
      <w:r>
        <w:t xml:space="preserve">Employee clicks on the </w:t>
      </w:r>
      <w:r w:rsidRPr="00EA7593">
        <w:rPr>
          <w:b/>
        </w:rPr>
        <w:t>Login</w:t>
      </w:r>
      <w:r>
        <w:t xml:space="preserve"> button</w:t>
      </w:r>
    </w:p>
    <w:p w14:paraId="7DEA3780" w14:textId="77777777" w:rsidR="00754A61" w:rsidRPr="00B22A32" w:rsidRDefault="00754A61" w:rsidP="00754A61">
      <w:pPr>
        <w:pStyle w:val="ListParagraph"/>
        <w:numPr>
          <w:ilvl w:val="0"/>
          <w:numId w:val="13"/>
        </w:numPr>
        <w:tabs>
          <w:tab w:val="clear" w:pos="9639"/>
        </w:tabs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  <w:r>
        <w:rPr>
          <w:b/>
        </w:rPr>
        <w:t xml:space="preserve"> </w:t>
      </w:r>
      <w:r w:rsidRPr="001C2D96">
        <w:t>for 5</w:t>
      </w:r>
      <w:r w:rsidRPr="001C2D96">
        <w:rPr>
          <w:vertAlign w:val="superscript"/>
        </w:rPr>
        <w:t>th</w:t>
      </w:r>
      <w:r w:rsidRPr="001C2D96">
        <w:t xml:space="preserve"> time.</w:t>
      </w:r>
    </w:p>
    <w:p w14:paraId="1D60382A" w14:textId="77777777" w:rsidR="00754A61" w:rsidRDefault="00754A61" w:rsidP="00754A61">
      <w:pPr>
        <w:pStyle w:val="ListParagraph"/>
        <w:numPr>
          <w:ilvl w:val="0"/>
          <w:numId w:val="13"/>
        </w:numPr>
        <w:tabs>
          <w:tab w:val="clear" w:pos="9639"/>
        </w:tabs>
      </w:pPr>
      <w:r>
        <w:t>The system validation fails due to invalid user credentials and no more login attempts remaining</w:t>
      </w:r>
    </w:p>
    <w:p w14:paraId="0F57771B" w14:textId="0DB8F23C" w:rsidR="00754A61" w:rsidRDefault="00754A61" w:rsidP="00754A61">
      <w:pPr>
        <w:pStyle w:val="ListParagraph"/>
        <w:numPr>
          <w:ilvl w:val="0"/>
          <w:numId w:val="13"/>
        </w:numPr>
        <w:tabs>
          <w:tab w:val="clear" w:pos="9639"/>
        </w:tabs>
      </w:pPr>
      <w:r>
        <w:t>The system temporarily blocks</w:t>
      </w:r>
      <w:r w:rsidR="00C00464">
        <w:t xml:space="preserve"> the employee</w:t>
      </w:r>
      <w:r>
        <w:t xml:space="preserve"> account</w:t>
      </w:r>
    </w:p>
    <w:p w14:paraId="2981041A" w14:textId="77777777" w:rsidR="00754A61" w:rsidRDefault="00754A61" w:rsidP="00754A61">
      <w:pPr>
        <w:pStyle w:val="ListParagraph"/>
        <w:numPr>
          <w:ilvl w:val="0"/>
          <w:numId w:val="13"/>
        </w:numPr>
        <w:tabs>
          <w:tab w:val="clear" w:pos="9639"/>
        </w:tabs>
      </w:pPr>
      <w:r>
        <w:t>The system informs the user that his/her account has been temporarily blocked.</w:t>
      </w:r>
    </w:p>
    <w:p w14:paraId="47C6117D" w14:textId="77777777" w:rsidR="00754A61" w:rsidRDefault="00754A61" w:rsidP="00C00464">
      <w:pPr>
        <w:tabs>
          <w:tab w:val="clear" w:pos="9639"/>
        </w:tabs>
        <w:ind w:left="708"/>
      </w:pPr>
    </w:p>
    <w:p w14:paraId="346FA28C" w14:textId="04BB156E" w:rsidR="00C00464" w:rsidRDefault="00C00464" w:rsidP="00801F4C">
      <w:pPr>
        <w:pStyle w:val="StyleHeading2Sub-headingH2ChapterNumberAppendixLetterchnh"/>
      </w:pPr>
      <w:r>
        <w:t xml:space="preserve">                </w:t>
      </w:r>
      <w:bookmarkStart w:id="50" w:name="_Toc472937922"/>
      <w:bookmarkStart w:id="51" w:name="_Toc504988680"/>
      <w:r>
        <w:t>Exception Flow 2</w:t>
      </w:r>
      <w:r>
        <w:t>: Web Server Down</w:t>
      </w:r>
      <w:bookmarkEnd w:id="50"/>
      <w:bookmarkEnd w:id="51"/>
    </w:p>
    <w:p w14:paraId="39BB9C6B" w14:textId="4C9D19FA" w:rsidR="00C00464" w:rsidRDefault="00C00464" w:rsidP="00C00464">
      <w:pPr>
        <w:pStyle w:val="ListParagraph"/>
        <w:numPr>
          <w:ilvl w:val="0"/>
          <w:numId w:val="37"/>
        </w:numPr>
        <w:tabs>
          <w:tab w:val="clear" w:pos="9639"/>
        </w:tabs>
      </w:pPr>
      <w:r>
        <w:t xml:space="preserve"> </w:t>
      </w:r>
      <w:r>
        <w:t xml:space="preserve">Employee opens the URL </w:t>
      </w:r>
      <w:hyperlink r:id="rId15" w:history="1">
        <w:r w:rsidRPr="007E7E53">
          <w:rPr>
            <w:rStyle w:val="Hyperlink"/>
          </w:rPr>
          <w:t>http://its.servicedesk.com</w:t>
        </w:r>
      </w:hyperlink>
      <w:r>
        <w:t xml:space="preserve">  from the Google Chrome.</w:t>
      </w:r>
    </w:p>
    <w:p w14:paraId="7D8A6842" w14:textId="77777777" w:rsidR="00C00464" w:rsidRPr="00B07296" w:rsidRDefault="00C00464" w:rsidP="00C00464">
      <w:pPr>
        <w:pStyle w:val="ListParagraph"/>
        <w:numPr>
          <w:ilvl w:val="0"/>
          <w:numId w:val="37"/>
        </w:numPr>
        <w:tabs>
          <w:tab w:val="clear" w:pos="9639"/>
        </w:tabs>
      </w:pPr>
      <w:r>
        <w:t>The system displays an error message regarding web server unavailability problem</w:t>
      </w:r>
    </w:p>
    <w:p w14:paraId="41FA58D9" w14:textId="77777777" w:rsidR="00C00464" w:rsidRDefault="00C00464" w:rsidP="00C00464">
      <w:pPr>
        <w:pStyle w:val="ListParagraph"/>
        <w:tabs>
          <w:tab w:val="clear" w:pos="9639"/>
        </w:tabs>
        <w:ind w:left="1140"/>
      </w:pPr>
    </w:p>
    <w:p w14:paraId="4EA5AC4A" w14:textId="3AC688EF" w:rsidR="00C00464" w:rsidRDefault="00C00464" w:rsidP="00801F4C">
      <w:pPr>
        <w:pStyle w:val="StyleHeading2Sub-headingH2ChapterNumberAppendixLetterchnh"/>
      </w:pPr>
      <w:bookmarkStart w:id="52" w:name="_Toc472937923"/>
      <w:r>
        <w:t xml:space="preserve">              </w:t>
      </w:r>
      <w:bookmarkStart w:id="53" w:name="_Toc504988681"/>
      <w:r>
        <w:t>Exception Flow 3</w:t>
      </w:r>
      <w:r>
        <w:t>: Database Connectivity Error</w:t>
      </w:r>
      <w:bookmarkEnd w:id="52"/>
      <w:bookmarkEnd w:id="53"/>
    </w:p>
    <w:p w14:paraId="44CF709E" w14:textId="77777777" w:rsidR="00C00464" w:rsidRDefault="00C00464" w:rsidP="00C00464"/>
    <w:p w14:paraId="38281686" w14:textId="77777777" w:rsidR="00C00464" w:rsidRDefault="00C00464" w:rsidP="00C00464">
      <w:pPr>
        <w:pStyle w:val="ListParagraph"/>
        <w:numPr>
          <w:ilvl w:val="0"/>
          <w:numId w:val="21"/>
        </w:numPr>
        <w:tabs>
          <w:tab w:val="clear" w:pos="9639"/>
        </w:tabs>
        <w:ind w:left="720"/>
      </w:pPr>
      <w:r>
        <w:t xml:space="preserve">Employee opens the URL </w:t>
      </w:r>
      <w:hyperlink r:id="rId16" w:history="1">
        <w:r w:rsidRPr="007E7E53">
          <w:rPr>
            <w:rStyle w:val="Hyperlink"/>
          </w:rPr>
          <w:t>http://its.servicedesk.com</w:t>
        </w:r>
      </w:hyperlink>
      <w:r>
        <w:t xml:space="preserve">  from the Google Chrome</w:t>
      </w:r>
      <w:r>
        <w:t xml:space="preserve"> </w:t>
      </w:r>
    </w:p>
    <w:p w14:paraId="433EBD54" w14:textId="74F4EF83" w:rsidR="00C00464" w:rsidRDefault="00C00464" w:rsidP="00C00464">
      <w:pPr>
        <w:pStyle w:val="ListParagraph"/>
        <w:numPr>
          <w:ilvl w:val="0"/>
          <w:numId w:val="21"/>
        </w:numPr>
        <w:tabs>
          <w:tab w:val="clear" w:pos="9639"/>
        </w:tabs>
        <w:ind w:left="720"/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58F20832" w14:textId="47FBFE13" w:rsidR="00C00464" w:rsidRDefault="00C00464" w:rsidP="00C00464">
      <w:pPr>
        <w:pStyle w:val="ListParagraph"/>
        <w:numPr>
          <w:ilvl w:val="0"/>
          <w:numId w:val="21"/>
        </w:numPr>
        <w:tabs>
          <w:tab w:val="clear" w:pos="9639"/>
        </w:tabs>
        <w:ind w:left="720"/>
      </w:pPr>
      <w:r>
        <w:t xml:space="preserve">Employee </w:t>
      </w:r>
      <w:r>
        <w:t xml:space="preserve">enters </w:t>
      </w:r>
      <w:r w:rsidRPr="00EA7593">
        <w:rPr>
          <w:b/>
        </w:rPr>
        <w:t>Username</w:t>
      </w:r>
    </w:p>
    <w:p w14:paraId="58314758" w14:textId="6F61ED26" w:rsidR="00C00464" w:rsidRDefault="00C00464" w:rsidP="00C00464">
      <w:pPr>
        <w:pStyle w:val="ListParagraph"/>
        <w:numPr>
          <w:ilvl w:val="0"/>
          <w:numId w:val="21"/>
        </w:numPr>
        <w:tabs>
          <w:tab w:val="clear" w:pos="9639"/>
        </w:tabs>
        <w:ind w:left="720"/>
      </w:pPr>
      <w:r>
        <w:t>Employee</w:t>
      </w:r>
      <w:r>
        <w:t xml:space="preserve"> enters </w:t>
      </w:r>
      <w:r w:rsidRPr="00EA7593">
        <w:rPr>
          <w:b/>
        </w:rPr>
        <w:t>Password</w:t>
      </w:r>
    </w:p>
    <w:p w14:paraId="758AEB5C" w14:textId="77777777" w:rsidR="00C00464" w:rsidRDefault="00C00464" w:rsidP="00C00464">
      <w:pPr>
        <w:pStyle w:val="ListParagraph"/>
        <w:numPr>
          <w:ilvl w:val="0"/>
          <w:numId w:val="21"/>
        </w:numPr>
        <w:tabs>
          <w:tab w:val="clear" w:pos="9639"/>
        </w:tabs>
        <w:ind w:left="720"/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6D7413F1" w14:textId="77777777" w:rsidR="00C00464" w:rsidRPr="00B22A32" w:rsidRDefault="00C00464" w:rsidP="00C00464">
      <w:pPr>
        <w:pStyle w:val="ListParagraph"/>
        <w:numPr>
          <w:ilvl w:val="0"/>
          <w:numId w:val="21"/>
        </w:numPr>
        <w:tabs>
          <w:tab w:val="clear" w:pos="9639"/>
        </w:tabs>
        <w:ind w:left="720"/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192DF792" w14:textId="77777777" w:rsidR="00C00464" w:rsidRPr="002445D4" w:rsidRDefault="00C00464" w:rsidP="00C00464">
      <w:pPr>
        <w:pStyle w:val="ListParagraph"/>
        <w:numPr>
          <w:ilvl w:val="0"/>
          <w:numId w:val="21"/>
        </w:numPr>
        <w:tabs>
          <w:tab w:val="clear" w:pos="9639"/>
        </w:tabs>
        <w:ind w:left="720"/>
      </w:pPr>
      <w:r w:rsidRPr="00B22A32">
        <w:t>The system</w:t>
      </w:r>
      <w:r>
        <w:t xml:space="preserve"> displays an error message regarding database connectivity problem.</w:t>
      </w:r>
    </w:p>
    <w:p w14:paraId="7B1A1E34" w14:textId="77777777" w:rsidR="00C00464" w:rsidRDefault="00C00464" w:rsidP="00C00464">
      <w:pPr>
        <w:pStyle w:val="ListParagraph"/>
        <w:tabs>
          <w:tab w:val="clear" w:pos="9639"/>
        </w:tabs>
        <w:ind w:left="1068"/>
      </w:pPr>
    </w:p>
    <w:p w14:paraId="6B047553" w14:textId="06F19E16" w:rsidR="00C00464" w:rsidRDefault="00C00464" w:rsidP="00801F4C">
      <w:pPr>
        <w:pStyle w:val="StyleHeading2Sub-headingH2ChapterNumberAppendixLetterchnh"/>
      </w:pPr>
      <w:bookmarkStart w:id="54" w:name="_Toc472937924"/>
      <w:r>
        <w:t xml:space="preserve">              </w:t>
      </w:r>
      <w:bookmarkStart w:id="55" w:name="_Toc504988682"/>
      <w:r>
        <w:t>Exception Flow 4</w:t>
      </w:r>
      <w:r>
        <w:t>: Network Connectivity Error</w:t>
      </w:r>
      <w:bookmarkEnd w:id="54"/>
      <w:bookmarkEnd w:id="55"/>
    </w:p>
    <w:p w14:paraId="5EFA9743" w14:textId="77777777" w:rsidR="00801F4C" w:rsidRDefault="00801F4C" w:rsidP="00801F4C">
      <w:pPr>
        <w:pStyle w:val="ListParagraph"/>
        <w:numPr>
          <w:ilvl w:val="1"/>
          <w:numId w:val="21"/>
        </w:numPr>
        <w:tabs>
          <w:tab w:val="clear" w:pos="9639"/>
        </w:tabs>
      </w:pPr>
      <w:r>
        <w:t xml:space="preserve">  </w:t>
      </w:r>
      <w:r>
        <w:t xml:space="preserve">Employee opens the URL </w:t>
      </w:r>
      <w:hyperlink r:id="rId17" w:history="1">
        <w:r w:rsidRPr="007E7E53">
          <w:rPr>
            <w:rStyle w:val="Hyperlink"/>
          </w:rPr>
          <w:t>http://its.servicedesk.com</w:t>
        </w:r>
      </w:hyperlink>
      <w:r>
        <w:t xml:space="preserve">  from the Google Chrome</w:t>
      </w:r>
    </w:p>
    <w:p w14:paraId="7D74D511" w14:textId="020A0204" w:rsidR="00801F4C" w:rsidRDefault="00801F4C" w:rsidP="00801F4C">
      <w:pPr>
        <w:pStyle w:val="ListParagraph"/>
        <w:numPr>
          <w:ilvl w:val="1"/>
          <w:numId w:val="21"/>
        </w:numPr>
        <w:tabs>
          <w:tab w:val="clear" w:pos="9639"/>
        </w:tabs>
      </w:pPr>
      <w:r>
        <w:t xml:space="preserve"> </w:t>
      </w:r>
      <w:r>
        <w:t xml:space="preserve">The system displays </w:t>
      </w:r>
      <w:r w:rsidRPr="00801F4C">
        <w:rPr>
          <w:b/>
        </w:rPr>
        <w:t>Login</w:t>
      </w:r>
      <w:r>
        <w:t xml:space="preserve"> page.</w:t>
      </w:r>
    </w:p>
    <w:p w14:paraId="061EEA9C" w14:textId="4DA0D657" w:rsidR="00801F4C" w:rsidRPr="00801F4C" w:rsidRDefault="00801F4C" w:rsidP="00801F4C">
      <w:pPr>
        <w:pStyle w:val="ListParagraph"/>
        <w:numPr>
          <w:ilvl w:val="1"/>
          <w:numId w:val="21"/>
        </w:numPr>
        <w:tabs>
          <w:tab w:val="clear" w:pos="9639"/>
        </w:tabs>
      </w:pPr>
      <w:r>
        <w:t xml:space="preserve"> </w:t>
      </w:r>
      <w:r>
        <w:t xml:space="preserve">Employee enters </w:t>
      </w:r>
      <w:r w:rsidRPr="00801F4C">
        <w:rPr>
          <w:b/>
        </w:rPr>
        <w:t>Username</w:t>
      </w:r>
    </w:p>
    <w:p w14:paraId="6B1B18D8" w14:textId="77777777" w:rsidR="00801F4C" w:rsidRPr="00801F4C" w:rsidRDefault="00801F4C" w:rsidP="00801F4C">
      <w:pPr>
        <w:pStyle w:val="ListParagraph"/>
        <w:numPr>
          <w:ilvl w:val="1"/>
          <w:numId w:val="21"/>
        </w:numPr>
        <w:tabs>
          <w:tab w:val="clear" w:pos="9639"/>
        </w:tabs>
      </w:pPr>
      <w:r>
        <w:t xml:space="preserve">Employee enters </w:t>
      </w:r>
      <w:r w:rsidRPr="00801F4C">
        <w:rPr>
          <w:b/>
        </w:rPr>
        <w:t>Password</w:t>
      </w:r>
    </w:p>
    <w:p w14:paraId="785D1063" w14:textId="24948398" w:rsidR="00801F4C" w:rsidRDefault="00801F4C" w:rsidP="00801F4C">
      <w:pPr>
        <w:pStyle w:val="ListParagraph"/>
        <w:numPr>
          <w:ilvl w:val="1"/>
          <w:numId w:val="21"/>
        </w:numPr>
        <w:tabs>
          <w:tab w:val="clear" w:pos="9639"/>
        </w:tabs>
      </w:pPr>
      <w:r>
        <w:t xml:space="preserve"> </w:t>
      </w:r>
      <w:r>
        <w:t xml:space="preserve">User clicks on the </w:t>
      </w:r>
      <w:r w:rsidRPr="00801F4C">
        <w:rPr>
          <w:b/>
        </w:rPr>
        <w:t>Login</w:t>
      </w:r>
      <w:r>
        <w:t xml:space="preserve"> button</w:t>
      </w:r>
    </w:p>
    <w:p w14:paraId="254A9EE7" w14:textId="522630A1" w:rsidR="00801F4C" w:rsidRPr="00B22A32" w:rsidRDefault="00801F4C" w:rsidP="00801F4C">
      <w:pPr>
        <w:pStyle w:val="ListParagraph"/>
        <w:numPr>
          <w:ilvl w:val="1"/>
          <w:numId w:val="21"/>
        </w:numPr>
        <w:tabs>
          <w:tab w:val="clear" w:pos="9639"/>
        </w:tabs>
      </w:pPr>
      <w:r>
        <w:t xml:space="preserve"> </w:t>
      </w: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3ABEBDFD" w14:textId="10D1C9B5" w:rsidR="00801F4C" w:rsidRPr="002445D4" w:rsidRDefault="00801F4C" w:rsidP="00801F4C">
      <w:pPr>
        <w:pStyle w:val="ListParagraph"/>
        <w:numPr>
          <w:ilvl w:val="0"/>
          <w:numId w:val="21"/>
        </w:numPr>
        <w:tabs>
          <w:tab w:val="clear" w:pos="9639"/>
        </w:tabs>
      </w:pPr>
      <w:r>
        <w:t xml:space="preserve"> </w:t>
      </w:r>
      <w:r w:rsidRPr="00B22A32">
        <w:t>The system</w:t>
      </w:r>
      <w:r>
        <w:t xml:space="preserve"> displays an </w:t>
      </w:r>
      <w:r>
        <w:t>error message regarding network</w:t>
      </w:r>
      <w:r>
        <w:t xml:space="preserve"> connectivity problem.</w:t>
      </w:r>
    </w:p>
    <w:p w14:paraId="428B63FC" w14:textId="77777777" w:rsidR="00801F4C" w:rsidRDefault="00801F4C" w:rsidP="00801F4C">
      <w:pPr>
        <w:pStyle w:val="ListParagraph"/>
        <w:tabs>
          <w:tab w:val="clear" w:pos="9639"/>
        </w:tabs>
        <w:ind w:left="1068"/>
      </w:pPr>
    </w:p>
    <w:p w14:paraId="2CC6C9BA" w14:textId="77777777" w:rsidR="00801F4C" w:rsidRDefault="00801F4C" w:rsidP="00801F4C">
      <w:pPr>
        <w:tabs>
          <w:tab w:val="clear" w:pos="9639"/>
        </w:tabs>
      </w:pPr>
    </w:p>
    <w:p w14:paraId="5A0967C9" w14:textId="7A6CA55E" w:rsidR="006E3962" w:rsidRDefault="006E3962" w:rsidP="00801F4C">
      <w:pPr>
        <w:pStyle w:val="StyleHeading2Sub-headingH2ChapterNumberAppendixLetterchnh"/>
        <w:rPr>
          <w:b w:val="0"/>
          <w:bCs w:val="0"/>
          <w:iCs w:val="0"/>
          <w:smallCaps w:val="0"/>
          <w:color w:val="auto"/>
          <w:sz w:val="20"/>
          <w:szCs w:val="20"/>
          <w:lang w:val="en-US" w:eastAsia="fr-FR"/>
        </w:rPr>
      </w:pPr>
    </w:p>
    <w:p w14:paraId="351109E6" w14:textId="77777777" w:rsidR="00801F4C" w:rsidRDefault="00801F4C" w:rsidP="00801F4C">
      <w:pPr>
        <w:pStyle w:val="StyleHeading2Sub-headingH2ChapterNumberAppendixLetterchnh"/>
      </w:pPr>
    </w:p>
    <w:p w14:paraId="25A8171E" w14:textId="77777777" w:rsidR="006E3962" w:rsidRDefault="006E3962" w:rsidP="006E3962"/>
    <w:p w14:paraId="028B5EC2" w14:textId="3C3079D6" w:rsidR="009F5790" w:rsidRPr="009F5790" w:rsidRDefault="009F5790" w:rsidP="003A5292">
      <w:pPr>
        <w:pStyle w:val="StyleHeading1H1Mainheading1Heading1Heading10Head1h1Sec"/>
      </w:pPr>
      <w:bookmarkStart w:id="56" w:name="_Toc144299927"/>
      <w:bookmarkStart w:id="57" w:name="_Toc145125013"/>
      <w:bookmarkStart w:id="58" w:name="_Toc165439511"/>
      <w:bookmarkStart w:id="59" w:name="_Toc186019620"/>
      <w:bookmarkStart w:id="60" w:name="_Toc504988683"/>
      <w:bookmarkEnd w:id="37"/>
      <w:bookmarkEnd w:id="38"/>
      <w:bookmarkEnd w:id="39"/>
      <w:bookmarkEnd w:id="40"/>
      <w:r w:rsidRPr="009F5790">
        <w:lastRenderedPageBreak/>
        <w:t>Post Conditions</w:t>
      </w:r>
      <w:bookmarkEnd w:id="56"/>
      <w:bookmarkEnd w:id="57"/>
      <w:bookmarkEnd w:id="58"/>
      <w:bookmarkEnd w:id="59"/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D33288" w:rsidRPr="009F5790" w14:paraId="79A125C7" w14:textId="77777777" w:rsidTr="00E24608">
        <w:trPr>
          <w:tblHeader/>
        </w:trPr>
        <w:tc>
          <w:tcPr>
            <w:tcW w:w="3168" w:type="dxa"/>
          </w:tcPr>
          <w:p w14:paraId="2B56915A" w14:textId="77777777" w:rsidR="00D33288" w:rsidRPr="009F5790" w:rsidRDefault="00D33288" w:rsidP="00E24608">
            <w:r w:rsidRPr="009F5790">
              <w:t>Flow Name</w:t>
            </w:r>
          </w:p>
        </w:tc>
        <w:tc>
          <w:tcPr>
            <w:tcW w:w="5688" w:type="dxa"/>
          </w:tcPr>
          <w:p w14:paraId="3312F72C" w14:textId="77777777" w:rsidR="00D33288" w:rsidRPr="009F5790" w:rsidRDefault="00D33288" w:rsidP="00E24608">
            <w:r w:rsidRPr="009F5790">
              <w:t>Post Condition</w:t>
            </w:r>
          </w:p>
        </w:tc>
      </w:tr>
      <w:tr w:rsidR="00D33288" w:rsidRPr="009F5790" w14:paraId="413B80A9" w14:textId="77777777" w:rsidTr="00D33288">
        <w:trPr>
          <w:trHeight w:val="858"/>
        </w:trPr>
        <w:tc>
          <w:tcPr>
            <w:tcW w:w="3168" w:type="dxa"/>
          </w:tcPr>
          <w:p w14:paraId="3633387B" w14:textId="71E8CD15" w:rsidR="00D33288" w:rsidRPr="009F5790" w:rsidRDefault="00D33288" w:rsidP="00E24608">
            <w:r>
              <w:t xml:space="preserve">successful login to Tracking System on first </w:t>
            </w:r>
            <w:r w:rsidRPr="008745AD">
              <w:t xml:space="preserve">attempt </w:t>
            </w:r>
            <w:r>
              <w:rPr>
                <w:szCs w:val="22"/>
              </w:rPr>
              <w:t>AND employee</w:t>
            </w:r>
            <w:r w:rsidRPr="008745AD">
              <w:rPr>
                <w:szCs w:val="22"/>
              </w:rPr>
              <w:t xml:space="preserve"> Successfully</w:t>
            </w:r>
            <w:r>
              <w:rPr>
                <w:szCs w:val="22"/>
              </w:rPr>
              <w:t xml:space="preserve"> raise ticket</w:t>
            </w:r>
          </w:p>
        </w:tc>
        <w:tc>
          <w:tcPr>
            <w:tcW w:w="5688" w:type="dxa"/>
          </w:tcPr>
          <w:p w14:paraId="660AA3D1" w14:textId="4A6E2245" w:rsidR="00D33288" w:rsidRPr="009F5790" w:rsidRDefault="00D33288" w:rsidP="00E24608">
            <w:pPr>
              <w:pStyle w:val="infoblue"/>
            </w:pPr>
            <w:r w:rsidRPr="006F1289">
              <w:rPr>
                <w:color w:val="00B0F0"/>
              </w:rPr>
              <w:t>U</w:t>
            </w:r>
            <w:r>
              <w:rPr>
                <w:color w:val="00B0F0"/>
              </w:rPr>
              <w:t xml:space="preserve">ser will be logged in to the system </w:t>
            </w:r>
            <w:r w:rsidRPr="006F1289">
              <w:rPr>
                <w:color w:val="00B0F0"/>
              </w:rPr>
              <w:t>successfully and sys</w:t>
            </w:r>
            <w:r>
              <w:rPr>
                <w:color w:val="00B0F0"/>
              </w:rPr>
              <w:t>tem should navigate user to the home page where raise a ticket option is available</w:t>
            </w:r>
          </w:p>
        </w:tc>
      </w:tr>
      <w:tr w:rsidR="00D33288" w:rsidRPr="007B41E9" w14:paraId="3CFC4A55" w14:textId="77777777" w:rsidTr="00E24608">
        <w:tc>
          <w:tcPr>
            <w:tcW w:w="3168" w:type="dxa"/>
          </w:tcPr>
          <w:p w14:paraId="22C3B747" w14:textId="07D2D053" w:rsidR="00D33288" w:rsidRPr="007B41E9" w:rsidRDefault="00D33288" w:rsidP="00E24608">
            <w:r>
              <w:t xml:space="preserve">successful login to Tracking System </w:t>
            </w:r>
            <w:r w:rsidRPr="008745AD">
              <w:t xml:space="preserve">on second attempt </w:t>
            </w:r>
            <w:r w:rsidRPr="008745AD">
              <w:rPr>
                <w:szCs w:val="22"/>
              </w:rPr>
              <w:t>AN</w:t>
            </w:r>
            <w:r>
              <w:rPr>
                <w:szCs w:val="22"/>
              </w:rPr>
              <w:t>D USER Successfully raise a ticket</w:t>
            </w:r>
          </w:p>
        </w:tc>
        <w:tc>
          <w:tcPr>
            <w:tcW w:w="5688" w:type="dxa"/>
          </w:tcPr>
          <w:p w14:paraId="495AD724" w14:textId="424B3B2E" w:rsidR="00D33288" w:rsidRPr="007B41E9" w:rsidRDefault="00D33288" w:rsidP="00E24608">
            <w:r w:rsidRPr="006F1289">
              <w:rPr>
                <w:color w:val="00B0F0"/>
              </w:rPr>
              <w:t>U</w:t>
            </w:r>
            <w:r>
              <w:rPr>
                <w:color w:val="00B0F0"/>
              </w:rPr>
              <w:t xml:space="preserve">ser will be logged in to the system </w:t>
            </w:r>
            <w:r w:rsidRPr="006F1289">
              <w:rPr>
                <w:color w:val="00B0F0"/>
              </w:rPr>
              <w:t>successfully and sys</w:t>
            </w:r>
            <w:r>
              <w:rPr>
                <w:color w:val="00B0F0"/>
              </w:rPr>
              <w:t>tem should navigate user to the home page where raise a ticket option is available</w:t>
            </w:r>
          </w:p>
        </w:tc>
      </w:tr>
      <w:tr w:rsidR="00D33288" w:rsidRPr="007B41E9" w14:paraId="4AB847CD" w14:textId="77777777" w:rsidTr="00E24608">
        <w:tc>
          <w:tcPr>
            <w:tcW w:w="3168" w:type="dxa"/>
          </w:tcPr>
          <w:p w14:paraId="35BC78F2" w14:textId="77777777" w:rsidR="00D33288" w:rsidRPr="007B41E9" w:rsidRDefault="00D33288" w:rsidP="00E24608">
            <w:r w:rsidRPr="007B41E9">
              <w:t>Exceeded Login Attempts</w:t>
            </w:r>
          </w:p>
        </w:tc>
        <w:tc>
          <w:tcPr>
            <w:tcW w:w="5688" w:type="dxa"/>
          </w:tcPr>
          <w:p w14:paraId="1A789C21" w14:textId="77777777" w:rsidR="00D33288" w:rsidRPr="006F1289" w:rsidRDefault="00D33288" w:rsidP="00E24608">
            <w:pPr>
              <w:pStyle w:val="infoblue"/>
              <w:rPr>
                <w:color w:val="00B0F0"/>
              </w:rPr>
            </w:pPr>
            <w:r w:rsidRPr="006F1289">
              <w:rPr>
                <w:color w:val="00B0F0"/>
              </w:rPr>
              <w:t>The system should suspend the user account and should inform the user that his/her account has been blocked.</w:t>
            </w:r>
          </w:p>
          <w:p w14:paraId="200A6B04" w14:textId="77777777" w:rsidR="00D33288" w:rsidRPr="007B41E9" w:rsidRDefault="00D33288" w:rsidP="00E24608"/>
        </w:tc>
      </w:tr>
      <w:tr w:rsidR="00D33288" w:rsidRPr="007B41E9" w14:paraId="562692AD" w14:textId="77777777" w:rsidTr="00E24608">
        <w:tc>
          <w:tcPr>
            <w:tcW w:w="3168" w:type="dxa"/>
          </w:tcPr>
          <w:p w14:paraId="1AA76B07" w14:textId="77777777" w:rsidR="00D33288" w:rsidRPr="007B41E9" w:rsidRDefault="00D33288" w:rsidP="00E24608">
            <w:r w:rsidRPr="007B41E9">
              <w:t>Web Server Down</w:t>
            </w:r>
          </w:p>
        </w:tc>
        <w:tc>
          <w:tcPr>
            <w:tcW w:w="5688" w:type="dxa"/>
          </w:tcPr>
          <w:p w14:paraId="23C1A012" w14:textId="77777777" w:rsidR="00D33288" w:rsidRPr="007B41E9" w:rsidRDefault="00D33288" w:rsidP="00E24608">
            <w:pPr>
              <w:pStyle w:val="infoblue"/>
            </w:pPr>
            <w:r w:rsidRPr="006F1289">
              <w:rPr>
                <w:color w:val="00B0F0"/>
              </w:rPr>
              <w:t>The system should display an error message to the user regarding web server unavailability problem.</w:t>
            </w:r>
          </w:p>
        </w:tc>
      </w:tr>
      <w:tr w:rsidR="00D33288" w:rsidRPr="007B41E9" w14:paraId="704DEBF1" w14:textId="77777777" w:rsidTr="00E24608">
        <w:tc>
          <w:tcPr>
            <w:tcW w:w="3168" w:type="dxa"/>
          </w:tcPr>
          <w:p w14:paraId="20D5E345" w14:textId="77777777" w:rsidR="00D33288" w:rsidRPr="007B41E9" w:rsidRDefault="00D33288" w:rsidP="00E24608">
            <w:r w:rsidRPr="007B41E9">
              <w:t>Database Connectivity Error</w:t>
            </w:r>
          </w:p>
        </w:tc>
        <w:tc>
          <w:tcPr>
            <w:tcW w:w="5688" w:type="dxa"/>
          </w:tcPr>
          <w:p w14:paraId="487CA189" w14:textId="77777777" w:rsidR="00D33288" w:rsidRPr="007B41E9" w:rsidRDefault="00D33288" w:rsidP="00E24608">
            <w:pPr>
              <w:pStyle w:val="infoblue"/>
            </w:pPr>
            <w:r w:rsidRPr="006F1289">
              <w:rPr>
                <w:color w:val="00B0F0"/>
              </w:rPr>
              <w:t>The system should display an error message to the user regarding the database connectivity problem.</w:t>
            </w:r>
          </w:p>
        </w:tc>
      </w:tr>
      <w:tr w:rsidR="00D33288" w:rsidRPr="007B41E9" w14:paraId="734038D0" w14:textId="77777777" w:rsidTr="00E24608">
        <w:tc>
          <w:tcPr>
            <w:tcW w:w="3168" w:type="dxa"/>
          </w:tcPr>
          <w:p w14:paraId="78618152" w14:textId="77777777" w:rsidR="00D33288" w:rsidRPr="007B41E9" w:rsidRDefault="00D33288" w:rsidP="00E24608">
            <w:r w:rsidRPr="007B41E9">
              <w:t>Network Connectivity Error</w:t>
            </w:r>
          </w:p>
        </w:tc>
        <w:tc>
          <w:tcPr>
            <w:tcW w:w="5688" w:type="dxa"/>
          </w:tcPr>
          <w:p w14:paraId="4FAB21E5" w14:textId="77777777" w:rsidR="00D33288" w:rsidRPr="007B41E9" w:rsidRDefault="00D33288" w:rsidP="00E24608">
            <w:pPr>
              <w:pStyle w:val="infoblue"/>
            </w:pPr>
            <w:r w:rsidRPr="006F1289">
              <w:rPr>
                <w:color w:val="00B0F0"/>
              </w:rPr>
              <w:t>The system should display an error message to the user regarding the network connectivity problem.</w:t>
            </w:r>
          </w:p>
        </w:tc>
      </w:tr>
      <w:tr w:rsidR="00D33288" w:rsidRPr="007B41E9" w14:paraId="771830EB" w14:textId="77777777" w:rsidTr="00E24608">
        <w:tc>
          <w:tcPr>
            <w:tcW w:w="3168" w:type="dxa"/>
          </w:tcPr>
          <w:p w14:paraId="01D06F9D" w14:textId="3DF28AB0" w:rsidR="00D33288" w:rsidRPr="007B41E9" w:rsidRDefault="00D33288" w:rsidP="00E24608">
            <w:r>
              <w:t xml:space="preserve">User leaves the description column </w:t>
            </w:r>
            <w:r>
              <w:t>blank and click on submit</w:t>
            </w:r>
          </w:p>
        </w:tc>
        <w:tc>
          <w:tcPr>
            <w:tcW w:w="5688" w:type="dxa"/>
          </w:tcPr>
          <w:p w14:paraId="34568AD1" w14:textId="59EF8CEB" w:rsidR="00D33288" w:rsidRPr="007B41E9" w:rsidRDefault="00D33288" w:rsidP="00E24608">
            <w:pPr>
              <w:pStyle w:val="infoblue"/>
            </w:pPr>
            <w:r w:rsidRPr="006F1289">
              <w:rPr>
                <w:color w:val="00B0F0"/>
              </w:rPr>
              <w:t>The System Prompts the user t</w:t>
            </w:r>
            <w:r>
              <w:rPr>
                <w:color w:val="00B0F0"/>
              </w:rPr>
              <w:t>o enter all the marked fields(*)</w:t>
            </w:r>
          </w:p>
        </w:tc>
      </w:tr>
    </w:tbl>
    <w:p w14:paraId="23EFDC96" w14:textId="77777777" w:rsidR="009F5790" w:rsidRPr="009F5790" w:rsidRDefault="009F5790" w:rsidP="000002FE"/>
    <w:p w14:paraId="338C66C3" w14:textId="77777777" w:rsidR="009F5790" w:rsidRPr="009F5790" w:rsidRDefault="009F5790" w:rsidP="003A5292">
      <w:pPr>
        <w:pStyle w:val="StyleHeading1H1Mainheading1Heading1Heading10Head1h1Sec"/>
      </w:pPr>
      <w:bookmarkStart w:id="61" w:name="_Toc144299928"/>
      <w:bookmarkStart w:id="62" w:name="_Toc145125014"/>
      <w:bookmarkStart w:id="63" w:name="_Toc165439512"/>
      <w:bookmarkStart w:id="64" w:name="_Toc186019621"/>
      <w:bookmarkStart w:id="65" w:name="_Toc504988684"/>
      <w:r w:rsidRPr="009F5790">
        <w:t>Special Requirements</w:t>
      </w:r>
      <w:bookmarkEnd w:id="61"/>
      <w:bookmarkEnd w:id="62"/>
      <w:bookmarkEnd w:id="63"/>
      <w:bookmarkEnd w:id="64"/>
      <w:bookmarkEnd w:id="65"/>
    </w:p>
    <w:p w14:paraId="63356350" w14:textId="24EF6412" w:rsidR="00350D73" w:rsidRPr="0004791E" w:rsidRDefault="00350D73" w:rsidP="00801F4C">
      <w:pPr>
        <w:pStyle w:val="StyleHeading2Sub-headingH2ChapterNumberAppendixLetterchnh"/>
      </w:pPr>
      <w:bookmarkStart w:id="66" w:name="_Toc458607236"/>
      <w:bookmarkStart w:id="67" w:name="_Toc504988685"/>
      <w:r>
        <w:t>Performance</w:t>
      </w:r>
      <w:bookmarkEnd w:id="66"/>
      <w:bookmarkEnd w:id="67"/>
      <w:r w:rsidRPr="0004791E">
        <w:t xml:space="preserve"> </w:t>
      </w:r>
    </w:p>
    <w:p w14:paraId="41892BE3" w14:textId="24651662" w:rsidR="000118E2" w:rsidRPr="008B6197" w:rsidRDefault="000118E2" w:rsidP="0067016E">
      <w:pPr>
        <w:pStyle w:val="ListParagraph"/>
        <w:numPr>
          <w:ilvl w:val="0"/>
          <w:numId w:val="23"/>
        </w:numPr>
        <w:tabs>
          <w:tab w:val="clear" w:pos="9639"/>
        </w:tabs>
        <w:rPr>
          <w:rFonts w:ascii="Trebuchet MS" w:hAnsi="Trebuchet MS"/>
        </w:rPr>
      </w:pPr>
      <w:r w:rsidRPr="008B6197">
        <w:rPr>
          <w:rFonts w:ascii="Trebuchet MS" w:hAnsi="Trebuchet MS"/>
        </w:rPr>
        <w:t>T</w:t>
      </w:r>
      <w:r w:rsidR="00801F4C">
        <w:rPr>
          <w:rFonts w:ascii="Trebuchet MS" w:hAnsi="Trebuchet MS"/>
        </w:rPr>
        <w:t xml:space="preserve">he system should generate the </w:t>
      </w:r>
      <w:proofErr w:type="spellStart"/>
      <w:r w:rsidR="00801F4C">
        <w:rPr>
          <w:rFonts w:ascii="Trebuchet MS" w:hAnsi="Trebuchet MS"/>
        </w:rPr>
        <w:t>RaiseTicketID</w:t>
      </w:r>
      <w:proofErr w:type="spellEnd"/>
      <w:r w:rsidR="00801F4C">
        <w:rPr>
          <w:rFonts w:ascii="Trebuchet MS" w:hAnsi="Trebuchet MS"/>
        </w:rPr>
        <w:t xml:space="preserve"> within 10 seconds of submission of form.</w:t>
      </w:r>
    </w:p>
    <w:p w14:paraId="122FEF06" w14:textId="6D0DB297" w:rsidR="00350D73" w:rsidRPr="00B10BC4" w:rsidRDefault="000118E2" w:rsidP="00DA4E0A">
      <w:pPr>
        <w:pStyle w:val="ListParagraph"/>
        <w:tabs>
          <w:tab w:val="clear" w:pos="9639"/>
        </w:tabs>
        <w:ind w:left="990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 </w:t>
      </w:r>
    </w:p>
    <w:p w14:paraId="53F16F6D" w14:textId="77777777" w:rsidR="00350D73" w:rsidRPr="0004791E" w:rsidRDefault="00350D73" w:rsidP="00801F4C">
      <w:pPr>
        <w:pStyle w:val="StyleHeading2Sub-headingH2ChapterNumberAppendixLetterchnh"/>
      </w:pPr>
      <w:bookmarkStart w:id="68" w:name="_Toc458607237"/>
      <w:bookmarkStart w:id="69" w:name="_Toc504988686"/>
      <w:r>
        <w:t>Availability</w:t>
      </w:r>
      <w:bookmarkEnd w:id="68"/>
      <w:bookmarkEnd w:id="69"/>
      <w:r>
        <w:t xml:space="preserve"> </w:t>
      </w:r>
    </w:p>
    <w:p w14:paraId="704C95EA" w14:textId="3FEB8CCE" w:rsidR="00350D73" w:rsidRDefault="00350D73" w:rsidP="0067016E">
      <w:pPr>
        <w:pStyle w:val="ListParagraph"/>
        <w:numPr>
          <w:ilvl w:val="1"/>
          <w:numId w:val="22"/>
        </w:numPr>
        <w:tabs>
          <w:tab w:val="clear" w:pos="9639"/>
        </w:tabs>
        <w:rPr>
          <w:rFonts w:ascii="Trebuchet MS" w:hAnsi="Trebuchet MS"/>
          <w:b/>
        </w:rPr>
      </w:pPr>
      <w:r w:rsidRPr="00B10BC4">
        <w:rPr>
          <w:rFonts w:ascii="Trebuchet MS" w:hAnsi="Trebuchet MS"/>
        </w:rPr>
        <w:t xml:space="preserve">The </w:t>
      </w:r>
      <w:r w:rsidR="00801F4C">
        <w:rPr>
          <w:rFonts w:ascii="Trebuchet MS" w:hAnsi="Trebuchet MS"/>
        </w:rPr>
        <w:t>employee should be able to raise a ticket anytime he is facing problems.</w:t>
      </w:r>
    </w:p>
    <w:p w14:paraId="7F473288" w14:textId="77777777" w:rsidR="00350D73" w:rsidRPr="0004791E" w:rsidRDefault="00350D73" w:rsidP="00801F4C">
      <w:pPr>
        <w:pStyle w:val="StyleHeading2Sub-headingH2ChapterNumberAppendixLetterchnh"/>
      </w:pPr>
      <w:bookmarkStart w:id="70" w:name="_Toc458607238"/>
      <w:bookmarkStart w:id="71" w:name="_Toc504988687"/>
      <w:r>
        <w:t>User Interface</w:t>
      </w:r>
      <w:bookmarkEnd w:id="70"/>
      <w:bookmarkEnd w:id="71"/>
      <w:r w:rsidRPr="0004791E">
        <w:t xml:space="preserve"> </w:t>
      </w:r>
    </w:p>
    <w:p w14:paraId="7A261DA6" w14:textId="77777777" w:rsidR="00801F4C" w:rsidRDefault="00801F4C" w:rsidP="00801F4C">
      <w:pPr>
        <w:pStyle w:val="ListParagraph"/>
        <w:numPr>
          <w:ilvl w:val="1"/>
          <w:numId w:val="21"/>
        </w:numPr>
        <w:tabs>
          <w:tab w:val="clear" w:pos="9639"/>
        </w:tabs>
        <w:ind w:left="720"/>
      </w:pPr>
      <w:bookmarkStart w:id="72" w:name="_Toc458607239"/>
      <w:r>
        <w:t>The Labels of the form shall be bold</w:t>
      </w:r>
    </w:p>
    <w:p w14:paraId="234C59D9" w14:textId="77777777" w:rsidR="00801F4C" w:rsidRDefault="00801F4C" w:rsidP="00801F4C">
      <w:pPr>
        <w:pStyle w:val="ListParagraph"/>
        <w:numPr>
          <w:ilvl w:val="1"/>
          <w:numId w:val="21"/>
        </w:numPr>
        <w:tabs>
          <w:tab w:val="clear" w:pos="9639"/>
        </w:tabs>
        <w:ind w:left="720"/>
      </w:pPr>
      <w:r>
        <w:t>All the by drop down menus should have a default option</w:t>
      </w:r>
    </w:p>
    <w:p w14:paraId="431FAD14" w14:textId="52B629A6" w:rsidR="00801F4C" w:rsidRDefault="00801F4C" w:rsidP="00801F4C">
      <w:pPr>
        <w:pStyle w:val="ListParagraph"/>
        <w:numPr>
          <w:ilvl w:val="1"/>
          <w:numId w:val="21"/>
        </w:numPr>
        <w:tabs>
          <w:tab w:val="clear" w:pos="9639"/>
        </w:tabs>
        <w:ind w:left="720"/>
      </w:pPr>
      <w:r>
        <w:t xml:space="preserve">Mandatory </w:t>
      </w:r>
      <w:proofErr w:type="spellStart"/>
      <w:r>
        <w:t>fiels</w:t>
      </w:r>
      <w:proofErr w:type="spellEnd"/>
      <w:r>
        <w:t xml:space="preserve"> should be marked by </w:t>
      </w:r>
      <w:proofErr w:type="spellStart"/>
      <w:r>
        <w:t>astricks</w:t>
      </w:r>
      <w:proofErr w:type="spellEnd"/>
      <w:r>
        <w:t>(*)</w:t>
      </w:r>
    </w:p>
    <w:p w14:paraId="313FAA8A" w14:textId="16AD9B73" w:rsidR="00801F4C" w:rsidRDefault="00801F4C" w:rsidP="00801F4C">
      <w:pPr>
        <w:pStyle w:val="ListParagraph"/>
        <w:numPr>
          <w:ilvl w:val="1"/>
          <w:numId w:val="21"/>
        </w:numPr>
        <w:tabs>
          <w:tab w:val="clear" w:pos="9639"/>
        </w:tabs>
        <w:ind w:left="720"/>
      </w:pPr>
      <w:r>
        <w:t>The logout and back button</w:t>
      </w:r>
      <w:r>
        <w:t xml:space="preserve"> should be available </w:t>
      </w:r>
      <w:r>
        <w:t>on every page of the form.</w:t>
      </w:r>
    </w:p>
    <w:p w14:paraId="727E348A" w14:textId="77777777" w:rsidR="00801F4C" w:rsidRDefault="00801F4C" w:rsidP="00801F4C">
      <w:pPr>
        <w:pStyle w:val="StyleHeading2Sub-headingH2ChapterNumberAppendixLetterchnh"/>
      </w:pPr>
    </w:p>
    <w:p w14:paraId="055ECC48" w14:textId="77777777" w:rsidR="00350D73" w:rsidRPr="0004791E" w:rsidRDefault="00350D73" w:rsidP="00801F4C">
      <w:pPr>
        <w:pStyle w:val="StyleHeading2Sub-headingH2ChapterNumberAppendixLetterchnh"/>
      </w:pPr>
      <w:bookmarkStart w:id="73" w:name="_Toc504988688"/>
      <w:r>
        <w:t>Security</w:t>
      </w:r>
      <w:bookmarkEnd w:id="72"/>
      <w:bookmarkEnd w:id="73"/>
    </w:p>
    <w:p w14:paraId="111914D1" w14:textId="77777777" w:rsidR="00801F4C" w:rsidRDefault="00801F4C" w:rsidP="00801F4C">
      <w:pPr>
        <w:pStyle w:val="ListParagraph"/>
        <w:numPr>
          <w:ilvl w:val="0"/>
          <w:numId w:val="24"/>
        </w:numPr>
        <w:tabs>
          <w:tab w:val="clear" w:pos="9639"/>
        </w:tabs>
        <w:ind w:left="720"/>
      </w:pPr>
      <w:r>
        <w:t>Remember my credential option should save username and password in html cookies.</w:t>
      </w:r>
    </w:p>
    <w:p w14:paraId="0A404FED" w14:textId="7537674A" w:rsidR="00801F4C" w:rsidRPr="009F5790" w:rsidRDefault="00801F4C" w:rsidP="00801F4C">
      <w:pPr>
        <w:pStyle w:val="ListParagraph"/>
        <w:numPr>
          <w:ilvl w:val="0"/>
          <w:numId w:val="24"/>
        </w:numPr>
        <w:tabs>
          <w:tab w:val="clear" w:pos="9639"/>
        </w:tabs>
        <w:ind w:left="720"/>
      </w:pPr>
      <w:r>
        <w:t>The Issue Tracking System</w:t>
      </w:r>
      <w:r>
        <w:t xml:space="preserve"> will allow</w:t>
      </w:r>
      <w:r w:rsidR="003A5292">
        <w:t xml:space="preserve"> employee to Cancel the ticket raised at any point of time</w:t>
      </w:r>
    </w:p>
    <w:p w14:paraId="1DDA0646" w14:textId="77777777" w:rsidR="009F5790" w:rsidRPr="0007499D" w:rsidRDefault="009F5790" w:rsidP="000002FE">
      <w:pPr>
        <w:pStyle w:val="infoblue"/>
        <w:rPr>
          <w:i w:val="0"/>
        </w:rPr>
      </w:pPr>
    </w:p>
    <w:p w14:paraId="502F6280" w14:textId="77777777" w:rsidR="009F5790" w:rsidRDefault="009F5790" w:rsidP="003A5292">
      <w:pPr>
        <w:pStyle w:val="StyleHeading1H1Mainheading1Heading1Heading10Head1h1Sec"/>
      </w:pPr>
      <w:bookmarkStart w:id="74" w:name="_Toc144299929"/>
      <w:bookmarkStart w:id="75" w:name="_Toc145125015"/>
      <w:bookmarkStart w:id="76" w:name="_Toc165439513"/>
      <w:bookmarkStart w:id="77" w:name="_Toc186019622"/>
      <w:bookmarkStart w:id="78" w:name="_Toc504988689"/>
      <w:r w:rsidRPr="009F5790">
        <w:lastRenderedPageBreak/>
        <w:t>Extension Points</w:t>
      </w:r>
      <w:bookmarkEnd w:id="74"/>
      <w:bookmarkEnd w:id="75"/>
      <w:bookmarkEnd w:id="76"/>
      <w:bookmarkEnd w:id="77"/>
      <w:bookmarkEnd w:id="78"/>
    </w:p>
    <w:p w14:paraId="041F4EF3" w14:textId="36EFDEE5" w:rsidR="003A5292" w:rsidRDefault="003A5292" w:rsidP="003A5292">
      <w:pPr>
        <w:pStyle w:val="StyleHeading1H1Mainheading1Heading1Heading10Head1h1Sec"/>
      </w:pPr>
      <w:bookmarkStart w:id="79" w:name="_Toc472937932"/>
      <w:r>
        <w:t xml:space="preserve">    </w:t>
      </w:r>
      <w:bookmarkStart w:id="80" w:name="_Toc504988690"/>
      <w:r w:rsidRPr="0004791E">
        <w:t xml:space="preserve">Extension in </w:t>
      </w:r>
      <w:r>
        <w:t xml:space="preserve">Alternate </w:t>
      </w:r>
      <w:proofErr w:type="gramStart"/>
      <w:r>
        <w:t>Flow  1</w:t>
      </w:r>
      <w:proofErr w:type="gramEnd"/>
      <w:r w:rsidRPr="0004791E">
        <w:t>:</w:t>
      </w:r>
      <w:bookmarkEnd w:id="79"/>
      <w:bookmarkEnd w:id="80"/>
      <w:r w:rsidRPr="0004791E">
        <w:t xml:space="preserve"> </w:t>
      </w:r>
    </w:p>
    <w:p w14:paraId="306E1D56" w14:textId="0DCBC985" w:rsidR="003A5292" w:rsidRDefault="003A5292" w:rsidP="003A5292">
      <w:r>
        <w:rPr>
          <w:color w:val="00264A" w:themeColor="text1"/>
        </w:rPr>
        <w:t xml:space="preserve">  </w:t>
      </w:r>
      <w:r>
        <w:t xml:space="preserve">In step 3, if the employee </w:t>
      </w:r>
      <w:r w:rsidRPr="00DE247D">
        <w:t xml:space="preserve">has entered wrong user credentials </w:t>
      </w:r>
    </w:p>
    <w:p w14:paraId="7C8F55C9" w14:textId="77777777" w:rsidR="00D33288" w:rsidRDefault="00D33288" w:rsidP="003A5292"/>
    <w:p w14:paraId="4F26DAAB" w14:textId="10178B7A" w:rsidR="003A5292" w:rsidRDefault="003A5292" w:rsidP="003A5292">
      <w:proofErr w:type="gramStart"/>
      <w:r>
        <w:t>1.The</w:t>
      </w:r>
      <w:proofErr w:type="gramEnd"/>
      <w:r>
        <w:t xml:space="preserve"> system prompts the employee</w:t>
      </w:r>
      <w:r w:rsidRPr="00DE247D">
        <w:t xml:space="preserve"> to re-enter the credentials</w:t>
      </w:r>
    </w:p>
    <w:p w14:paraId="209FA153" w14:textId="4A6777A6" w:rsidR="003A5292" w:rsidRDefault="003A5292" w:rsidP="003A5292">
      <w:r>
        <w:t xml:space="preserve">2. </w:t>
      </w:r>
      <w:r>
        <w:t xml:space="preserve">Employee </w:t>
      </w:r>
      <w:r>
        <w:t>enters the username and password</w:t>
      </w:r>
    </w:p>
    <w:p w14:paraId="26FCA068" w14:textId="22D49461" w:rsidR="003A5292" w:rsidRPr="006C53AA" w:rsidRDefault="003A5292" w:rsidP="003A5292">
      <w:r>
        <w:t xml:space="preserve">3. </w:t>
      </w:r>
      <w:r>
        <w:t>Step 5 of basic flow is followed</w:t>
      </w:r>
    </w:p>
    <w:p w14:paraId="20C65FDE" w14:textId="02E9EFD6" w:rsidR="009F5790" w:rsidRPr="009F5790" w:rsidRDefault="009F5790" w:rsidP="00801F4C">
      <w:pPr>
        <w:pStyle w:val="StyleHeading2Sub-headingH2ChapterNumberAppendixLetterchnh"/>
      </w:pPr>
    </w:p>
    <w:p w14:paraId="755883D0" w14:textId="77777777" w:rsidR="009F5790" w:rsidRPr="009F5790" w:rsidRDefault="009F5790" w:rsidP="000002FE">
      <w:pPr>
        <w:pStyle w:val="infoblue"/>
        <w:rPr>
          <w:rStyle w:val="ftextindentedl1"/>
          <w:rFonts w:ascii="Arial" w:hAnsi="Arial" w:cs="Arial"/>
          <w:i w:val="0"/>
          <w:color w:val="auto"/>
        </w:rPr>
      </w:pPr>
    </w:p>
    <w:p w14:paraId="5FC5BD4B" w14:textId="77777777" w:rsidR="009F5790" w:rsidRDefault="009F5790" w:rsidP="000002FE">
      <w:pPr>
        <w:pStyle w:val="infoblue"/>
        <w:rPr>
          <w:rStyle w:val="ftextindentedl1"/>
          <w:rFonts w:ascii="Arial" w:hAnsi="Arial" w:cs="Arial"/>
          <w:i w:val="0"/>
          <w:color w:val="auto"/>
        </w:rPr>
      </w:pPr>
      <w:r w:rsidRPr="009F5790">
        <w:rPr>
          <w:rStyle w:val="ftextindentedl1"/>
          <w:rFonts w:ascii="Arial" w:hAnsi="Arial" w:cs="Arial"/>
          <w:i w:val="0"/>
          <w:color w:val="auto"/>
        </w:rPr>
        <w:t xml:space="preserve">&lt;&lt;Use </w:t>
      </w:r>
      <w:r w:rsidRPr="009F5790">
        <w:rPr>
          <w:rStyle w:val="ftipornoteinnumlist"/>
          <w:rFonts w:ascii="Arial" w:hAnsi="Arial" w:cs="Arial"/>
          <w:color w:val="auto"/>
        </w:rPr>
        <w:t>extension points</w:t>
      </w:r>
      <w:r w:rsidRPr="009F5790">
        <w:rPr>
          <w:rStyle w:val="ftextindentedl1"/>
          <w:rFonts w:ascii="Arial" w:hAnsi="Arial" w:cs="Arial"/>
          <w:i w:val="0"/>
          <w:color w:val="auto"/>
        </w:rPr>
        <w:t xml:space="preserve"> to specify the point of an extended use case where an extending use case's behaviour should be inserted&gt;&gt;</w:t>
      </w:r>
    </w:p>
    <w:p w14:paraId="05F3064E" w14:textId="77777777" w:rsidR="003A5292" w:rsidRDefault="003A5292" w:rsidP="000002FE">
      <w:pPr>
        <w:pStyle w:val="infoblue"/>
        <w:rPr>
          <w:rStyle w:val="ftextindentedl1"/>
          <w:rFonts w:ascii="Arial" w:hAnsi="Arial" w:cs="Arial"/>
          <w:i w:val="0"/>
          <w:color w:val="auto"/>
        </w:rPr>
      </w:pPr>
    </w:p>
    <w:p w14:paraId="5745872C" w14:textId="77777777" w:rsidR="003A5292" w:rsidRDefault="003A5292" w:rsidP="000002FE">
      <w:pPr>
        <w:pStyle w:val="infoblue"/>
        <w:rPr>
          <w:rStyle w:val="ftextindentedl1"/>
          <w:rFonts w:ascii="Arial" w:hAnsi="Arial" w:cs="Arial"/>
          <w:i w:val="0"/>
          <w:color w:val="auto"/>
        </w:rPr>
      </w:pPr>
    </w:p>
    <w:p w14:paraId="215F7C9A" w14:textId="77777777" w:rsidR="003A5292" w:rsidRDefault="003A5292" w:rsidP="000002FE">
      <w:pPr>
        <w:pStyle w:val="infoblue"/>
        <w:rPr>
          <w:rStyle w:val="ftextindentedl1"/>
          <w:rFonts w:ascii="Arial" w:hAnsi="Arial" w:cs="Arial"/>
          <w:i w:val="0"/>
          <w:color w:val="auto"/>
        </w:rPr>
      </w:pPr>
    </w:p>
    <w:p w14:paraId="673BDCB6" w14:textId="77777777" w:rsidR="003A5292" w:rsidRPr="009F5790" w:rsidRDefault="003A5292" w:rsidP="000002FE">
      <w:pPr>
        <w:pStyle w:val="infoblue"/>
        <w:rPr>
          <w:rStyle w:val="ftextindentedl1"/>
          <w:rFonts w:ascii="Arial" w:hAnsi="Arial" w:cs="Arial"/>
          <w:i w:val="0"/>
          <w:color w:val="auto"/>
        </w:rPr>
      </w:pPr>
    </w:p>
    <w:p w14:paraId="3FFBD451" w14:textId="77777777" w:rsidR="009F5790" w:rsidRPr="00272639" w:rsidRDefault="009F5790" w:rsidP="000002FE">
      <w:pPr>
        <w:pStyle w:val="infoblue"/>
        <w:rPr>
          <w:i w:val="0"/>
        </w:rPr>
      </w:pPr>
    </w:p>
    <w:p w14:paraId="3B0CFABF" w14:textId="77777777" w:rsidR="009F5790" w:rsidRPr="009F5790" w:rsidRDefault="009F5790" w:rsidP="003A5292">
      <w:pPr>
        <w:pStyle w:val="StyleHeading1H1Mainheading1Heading1Heading10Head1h1Sec"/>
      </w:pPr>
      <w:bookmarkStart w:id="81" w:name="_Toc144299930"/>
      <w:bookmarkStart w:id="82" w:name="_Toc145125016"/>
      <w:bookmarkStart w:id="83" w:name="_Toc165439515"/>
      <w:bookmarkStart w:id="84" w:name="_Toc186019624"/>
      <w:bookmarkStart w:id="85" w:name="_Toc504988691"/>
      <w:r w:rsidRPr="009F5790">
        <w:t>Business Rules</w:t>
      </w:r>
      <w:bookmarkEnd w:id="81"/>
      <w:bookmarkEnd w:id="82"/>
      <w:bookmarkEnd w:id="83"/>
      <w:bookmarkEnd w:id="84"/>
      <w:bookmarkEnd w:id="85"/>
    </w:p>
    <w:p w14:paraId="7B4B821C" w14:textId="77777777" w:rsidR="009F5790" w:rsidRPr="009F5790" w:rsidRDefault="009F5790" w:rsidP="000002FE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9F5790" w14:paraId="5DA241AB" w14:textId="77777777" w:rsidTr="001B0FD3">
        <w:trPr>
          <w:tblHeader/>
        </w:trPr>
        <w:tc>
          <w:tcPr>
            <w:tcW w:w="2268" w:type="dxa"/>
            <w:shd w:val="clear" w:color="auto" w:fill="F3F3F3"/>
          </w:tcPr>
          <w:p w14:paraId="1ACB541A" w14:textId="77777777" w:rsidR="009F5790" w:rsidRPr="009F5790" w:rsidRDefault="009F5790" w:rsidP="000002FE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5661A87" w14:textId="77777777" w:rsidR="009F5790" w:rsidRPr="009F5790" w:rsidRDefault="009F5790" w:rsidP="000002FE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39145F8C" w14:textId="77777777" w:rsidR="009F5790" w:rsidRPr="009F5790" w:rsidRDefault="009F5790" w:rsidP="000002FE">
            <w:r w:rsidRPr="009F5790">
              <w:t>System action (if BR fails)</w:t>
            </w:r>
          </w:p>
        </w:tc>
      </w:tr>
      <w:tr w:rsidR="009F5790" w:rsidRPr="009F5790" w14:paraId="5E4F9659" w14:textId="77777777" w:rsidTr="001B0FD3">
        <w:tc>
          <w:tcPr>
            <w:tcW w:w="2268" w:type="dxa"/>
          </w:tcPr>
          <w:p w14:paraId="34BE25B9" w14:textId="0AA6FEAC" w:rsidR="009F5790" w:rsidRPr="00272639" w:rsidRDefault="008176CF" w:rsidP="000002FE">
            <w:pPr>
              <w:pStyle w:val="infoblue"/>
              <w:rPr>
                <w:i w:val="0"/>
              </w:rPr>
            </w:pPr>
            <w:r w:rsidRPr="008176CF">
              <w:rPr>
                <w:i w:val="0"/>
                <w:color w:val="00264A" w:themeColor="text1"/>
              </w:rPr>
              <w:t>BR01</w:t>
            </w:r>
          </w:p>
        </w:tc>
        <w:tc>
          <w:tcPr>
            <w:tcW w:w="3636" w:type="dxa"/>
          </w:tcPr>
          <w:p w14:paraId="7DB9F38F" w14:textId="51DAD198" w:rsidR="009F5790" w:rsidRPr="00272639" w:rsidRDefault="003A5292" w:rsidP="000002FE">
            <w:pPr>
              <w:pStyle w:val="infoblue"/>
              <w:rPr>
                <w:i w:val="0"/>
              </w:rPr>
            </w:pPr>
            <w:r>
              <w:rPr>
                <w:i w:val="0"/>
              </w:rPr>
              <w:t>Fields marked with asterisk(*) is mandatory</w:t>
            </w:r>
          </w:p>
        </w:tc>
        <w:tc>
          <w:tcPr>
            <w:tcW w:w="2952" w:type="dxa"/>
          </w:tcPr>
          <w:p w14:paraId="61C1AE7B" w14:textId="268128F5" w:rsidR="009F5790" w:rsidRPr="00272639" w:rsidRDefault="005E5ECC" w:rsidP="000002FE">
            <w:pPr>
              <w:pStyle w:val="infoblue"/>
              <w:rPr>
                <w:i w:val="0"/>
              </w:rPr>
            </w:pPr>
            <w:r>
              <w:rPr>
                <w:i w:val="0"/>
              </w:rPr>
              <w:t>The system should disp</w:t>
            </w:r>
            <w:r w:rsidR="003A5292">
              <w:rPr>
                <w:i w:val="0"/>
              </w:rPr>
              <w:t>lay an error message if marked fields are left blank</w:t>
            </w:r>
          </w:p>
        </w:tc>
      </w:tr>
      <w:tr w:rsidR="00B1630B" w:rsidRPr="009F5790" w14:paraId="41AD1204" w14:textId="77777777" w:rsidTr="001B0FD3">
        <w:tc>
          <w:tcPr>
            <w:tcW w:w="2268" w:type="dxa"/>
          </w:tcPr>
          <w:p w14:paraId="715E8DD9" w14:textId="774C559A" w:rsidR="00B1630B" w:rsidRPr="008176CF" w:rsidRDefault="00B1630B" w:rsidP="00B1630B">
            <w:pPr>
              <w:pStyle w:val="infoblue"/>
              <w:rPr>
                <w:i w:val="0"/>
                <w:color w:val="00264A" w:themeColor="text1"/>
              </w:rPr>
            </w:pPr>
            <w:r>
              <w:rPr>
                <w:i w:val="0"/>
                <w:color w:val="00264A" w:themeColor="text1"/>
              </w:rPr>
              <w:t>BR02</w:t>
            </w:r>
          </w:p>
        </w:tc>
        <w:tc>
          <w:tcPr>
            <w:tcW w:w="3636" w:type="dxa"/>
          </w:tcPr>
          <w:p w14:paraId="5374B7D0" w14:textId="299C87C0" w:rsidR="00B1630B" w:rsidRDefault="003A5292" w:rsidP="00B1630B">
            <w:pPr>
              <w:pStyle w:val="infoblue"/>
              <w:rPr>
                <w:i w:val="0"/>
              </w:rPr>
            </w:pPr>
            <w:r>
              <w:rPr>
                <w:i w:val="0"/>
              </w:rPr>
              <w:t>Extension number should be of 4 digits</w:t>
            </w:r>
          </w:p>
        </w:tc>
        <w:tc>
          <w:tcPr>
            <w:tcW w:w="2952" w:type="dxa"/>
          </w:tcPr>
          <w:p w14:paraId="3FBC9BAD" w14:textId="5FEE8A63" w:rsidR="00B1630B" w:rsidRDefault="00B1630B" w:rsidP="00B1630B">
            <w:pPr>
              <w:pStyle w:val="infoblue"/>
              <w:rPr>
                <w:i w:val="0"/>
              </w:rPr>
            </w:pPr>
            <w:r>
              <w:rPr>
                <w:i w:val="0"/>
              </w:rPr>
              <w:t>The system should displ</w:t>
            </w:r>
            <w:r w:rsidR="003A5292">
              <w:rPr>
                <w:i w:val="0"/>
              </w:rPr>
              <w:t>ay an error message “Incorrect extension number”</w:t>
            </w:r>
          </w:p>
        </w:tc>
      </w:tr>
      <w:tr w:rsidR="00B1630B" w:rsidRPr="009F5790" w14:paraId="7CFBE1B0" w14:textId="77777777" w:rsidTr="001B0FD3">
        <w:tc>
          <w:tcPr>
            <w:tcW w:w="2268" w:type="dxa"/>
          </w:tcPr>
          <w:p w14:paraId="6646F303" w14:textId="0E3881C6" w:rsidR="00B1630B" w:rsidRDefault="00B1630B" w:rsidP="00B1630B">
            <w:pPr>
              <w:pStyle w:val="infoblue"/>
              <w:rPr>
                <w:i w:val="0"/>
                <w:color w:val="00264A" w:themeColor="text1"/>
              </w:rPr>
            </w:pPr>
            <w:r>
              <w:rPr>
                <w:i w:val="0"/>
                <w:color w:val="00264A" w:themeColor="text1"/>
              </w:rPr>
              <w:t>BR03</w:t>
            </w:r>
          </w:p>
        </w:tc>
        <w:tc>
          <w:tcPr>
            <w:tcW w:w="3636" w:type="dxa"/>
          </w:tcPr>
          <w:p w14:paraId="4AE5A935" w14:textId="640CE6CE" w:rsidR="00B1630B" w:rsidRDefault="003A5292" w:rsidP="00B1630B">
            <w:pPr>
              <w:pStyle w:val="infoblue"/>
              <w:rPr>
                <w:i w:val="0"/>
              </w:rPr>
            </w:pPr>
            <w:r>
              <w:rPr>
                <w:i w:val="0"/>
              </w:rPr>
              <w:t>The application accepts files with only format :-.gif,.jpg,.doc</w:t>
            </w:r>
          </w:p>
        </w:tc>
        <w:tc>
          <w:tcPr>
            <w:tcW w:w="2952" w:type="dxa"/>
          </w:tcPr>
          <w:p w14:paraId="67993E67" w14:textId="4FF85C20" w:rsidR="00B1630B" w:rsidRDefault="003A5292" w:rsidP="00B1630B">
            <w:pPr>
              <w:pStyle w:val="infoblue"/>
              <w:rPr>
                <w:i w:val="0"/>
              </w:rPr>
            </w:pPr>
            <w:r>
              <w:rPr>
                <w:i w:val="0"/>
              </w:rPr>
              <w:t>The system displays message “Invalid format of file selected</w:t>
            </w:r>
          </w:p>
        </w:tc>
      </w:tr>
    </w:tbl>
    <w:p w14:paraId="2E47C33A" w14:textId="77777777" w:rsidR="009F5790" w:rsidRPr="009F5790" w:rsidRDefault="009F5790" w:rsidP="000002FE">
      <w:pPr>
        <w:pStyle w:val="CommentText"/>
      </w:pPr>
    </w:p>
    <w:p w14:paraId="5FCAD465" w14:textId="77777777" w:rsidR="009F5790" w:rsidRPr="009F5790" w:rsidRDefault="009F5790" w:rsidP="003A5292">
      <w:pPr>
        <w:pStyle w:val="StyleHeading1H1Mainheading1Heading1Heading10Head1h1Sec"/>
      </w:pPr>
      <w:bookmarkStart w:id="86" w:name="_Toc144299931"/>
      <w:bookmarkStart w:id="87" w:name="_Toc145125017"/>
      <w:bookmarkStart w:id="88" w:name="_Toc165439516"/>
      <w:bookmarkStart w:id="89" w:name="_Toc186019625"/>
      <w:bookmarkStart w:id="90" w:name="_Toc504988692"/>
      <w:r w:rsidRPr="009F5790">
        <w:lastRenderedPageBreak/>
        <w:t>Diagrams</w:t>
      </w:r>
      <w:bookmarkEnd w:id="86"/>
      <w:bookmarkEnd w:id="87"/>
      <w:bookmarkEnd w:id="88"/>
      <w:bookmarkEnd w:id="89"/>
      <w:bookmarkEnd w:id="90"/>
    </w:p>
    <w:p w14:paraId="0342FFB6" w14:textId="35FAB946" w:rsidR="009F5790" w:rsidRDefault="009F5790" w:rsidP="00801F4C">
      <w:pPr>
        <w:pStyle w:val="StyleHeading2Sub-headingH2ChapterNumberAppendixLetterchnh"/>
      </w:pPr>
      <w:bookmarkStart w:id="91" w:name="_Toc144299932"/>
      <w:bookmarkStart w:id="92" w:name="_Toc145125018"/>
      <w:bookmarkStart w:id="93" w:name="_Toc165439517"/>
      <w:bookmarkStart w:id="94" w:name="_Toc186019626"/>
      <w:bookmarkStart w:id="95" w:name="_Toc504988693"/>
      <w:r w:rsidRPr="009F5790">
        <w:t>Use Case Diagram</w:t>
      </w:r>
      <w:bookmarkEnd w:id="91"/>
      <w:bookmarkEnd w:id="92"/>
      <w:bookmarkEnd w:id="93"/>
      <w:bookmarkEnd w:id="94"/>
      <w:bookmarkEnd w:id="95"/>
    </w:p>
    <w:p w14:paraId="3D15542A" w14:textId="77777777" w:rsidR="0043187B" w:rsidRDefault="0043187B" w:rsidP="00801F4C">
      <w:pPr>
        <w:pStyle w:val="StyleHeading2Sub-headingH2ChapterNumberAppendixLetterchnh"/>
      </w:pPr>
    </w:p>
    <w:p w14:paraId="764A9B9B" w14:textId="1853FE00" w:rsidR="0043187B" w:rsidRPr="009F5790" w:rsidRDefault="0043187B" w:rsidP="00801F4C">
      <w:pPr>
        <w:pStyle w:val="StyleHeading2Sub-headingH2ChapterNumberAppendixLetterchnh"/>
      </w:pPr>
      <w:r w:rsidRPr="0043187B">
        <w:rPr>
          <w:noProof/>
          <w:lang w:val="en-US"/>
        </w:rPr>
        <w:drawing>
          <wp:inline distT="0" distB="0" distL="0" distR="0" wp14:anchorId="41C53851" wp14:editId="3AD1D80C">
            <wp:extent cx="6479540" cy="5287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28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6" w:name="_GoBack"/>
      <w:bookmarkEnd w:id="96"/>
    </w:p>
    <w:p w14:paraId="1025B5A9" w14:textId="22ABEA2A" w:rsidR="009F5790" w:rsidRPr="009F5790" w:rsidRDefault="009F5790" w:rsidP="000002FE"/>
    <w:p w14:paraId="11B6BE5C" w14:textId="77777777" w:rsidR="009F5790" w:rsidRPr="009F5790" w:rsidRDefault="009F5790" w:rsidP="00801F4C">
      <w:pPr>
        <w:pStyle w:val="StyleHeading2Sub-headingH2ChapterNumberAppendixLetterchnh"/>
      </w:pPr>
      <w:bookmarkStart w:id="97" w:name="_Toc144299933"/>
      <w:bookmarkStart w:id="98" w:name="_Toc145125019"/>
      <w:r w:rsidRPr="009F5790">
        <w:br w:type="page"/>
      </w:r>
      <w:bookmarkStart w:id="99" w:name="_Toc165439518"/>
      <w:bookmarkStart w:id="100" w:name="_Toc186019627"/>
      <w:bookmarkStart w:id="101" w:name="_Toc504988694"/>
      <w:r w:rsidRPr="009F5790">
        <w:lastRenderedPageBreak/>
        <w:t>Activity Diagram</w:t>
      </w:r>
      <w:bookmarkEnd w:id="97"/>
      <w:bookmarkEnd w:id="98"/>
      <w:bookmarkEnd w:id="99"/>
      <w:bookmarkEnd w:id="100"/>
      <w:bookmarkEnd w:id="101"/>
    </w:p>
    <w:p w14:paraId="2AB18F1D" w14:textId="77777777" w:rsidR="009F5790" w:rsidRPr="009F5790" w:rsidRDefault="009F5790" w:rsidP="000002FE">
      <w:pPr>
        <w:pStyle w:val="infoblue"/>
      </w:pPr>
    </w:p>
    <w:p w14:paraId="78CC0E25" w14:textId="77777777" w:rsidR="009F5790" w:rsidRPr="009F5790" w:rsidRDefault="009F5790" w:rsidP="000002FE">
      <w:pPr>
        <w:pStyle w:val="infoblue"/>
      </w:pPr>
      <w:r w:rsidRPr="009F5790">
        <w:t xml:space="preserve">&lt;&lt; Activity Diagram gives the high level interaction between the user, system and sub systems. Ideally only one activity diagram should be made per use case. &gt;&gt; </w:t>
      </w:r>
    </w:p>
    <w:p w14:paraId="3743A5AF" w14:textId="77777777" w:rsidR="009F5790" w:rsidRPr="009F5790" w:rsidRDefault="009F5790" w:rsidP="000002FE"/>
    <w:p w14:paraId="35E2DE9C" w14:textId="281A1BA7" w:rsidR="009F5790" w:rsidRDefault="009F5790" w:rsidP="003A5292">
      <w:pPr>
        <w:pStyle w:val="StyleHeading1H1Mainheading1Heading1Heading10Head1h1Sec"/>
      </w:pPr>
      <w:bookmarkStart w:id="102" w:name="_Toc144299934"/>
      <w:bookmarkStart w:id="103" w:name="_Toc145125020"/>
      <w:bookmarkStart w:id="104" w:name="_Toc165439519"/>
      <w:bookmarkStart w:id="105" w:name="_Toc186019628"/>
      <w:bookmarkStart w:id="106" w:name="_Toc504988695"/>
      <w:r w:rsidRPr="009F5790">
        <w:t>Scenarios</w:t>
      </w:r>
      <w:bookmarkEnd w:id="102"/>
      <w:bookmarkEnd w:id="103"/>
      <w:bookmarkEnd w:id="104"/>
      <w:bookmarkEnd w:id="105"/>
      <w:bookmarkEnd w:id="106"/>
    </w:p>
    <w:p w14:paraId="472550AD" w14:textId="5DD329E8" w:rsidR="009F5790" w:rsidRDefault="009F5790" w:rsidP="00801F4C">
      <w:pPr>
        <w:pStyle w:val="StyleHeading2Sub-headingH2ChapterNumberAppendixLetterchnh"/>
      </w:pPr>
      <w:bookmarkStart w:id="107" w:name="_Toc144299935"/>
      <w:bookmarkStart w:id="108" w:name="_Toc145125021"/>
      <w:bookmarkStart w:id="109" w:name="_Toc165439520"/>
      <w:bookmarkStart w:id="110" w:name="_Toc186019629"/>
      <w:bookmarkStart w:id="111" w:name="_Toc504988696"/>
      <w:r w:rsidRPr="009F5790">
        <w:t>Success Scenarios</w:t>
      </w:r>
      <w:bookmarkEnd w:id="107"/>
      <w:bookmarkEnd w:id="108"/>
      <w:bookmarkEnd w:id="109"/>
      <w:bookmarkEnd w:id="110"/>
      <w:bookmarkEnd w:id="111"/>
    </w:p>
    <w:p w14:paraId="0682AEAF" w14:textId="77777777" w:rsidR="00A76A72" w:rsidRDefault="00A76A72" w:rsidP="0067016E">
      <w:pPr>
        <w:pStyle w:val="ListParagraph"/>
        <w:numPr>
          <w:ilvl w:val="0"/>
          <w:numId w:val="26"/>
        </w:numPr>
      </w:pPr>
      <w:r>
        <w:t>Basic Flow</w:t>
      </w:r>
    </w:p>
    <w:p w14:paraId="5E742B11" w14:textId="229FC1C1" w:rsidR="00A76A72" w:rsidRDefault="00D33288" w:rsidP="0067016E">
      <w:pPr>
        <w:pStyle w:val="ListParagraph"/>
        <w:numPr>
          <w:ilvl w:val="0"/>
          <w:numId w:val="25"/>
        </w:numPr>
      </w:pPr>
      <w:r>
        <w:t>Successful raise of the ticket</w:t>
      </w:r>
    </w:p>
    <w:p w14:paraId="29A5248D" w14:textId="77777777" w:rsidR="00A76A72" w:rsidRDefault="00A76A72" w:rsidP="0067016E">
      <w:pPr>
        <w:pStyle w:val="ListParagraph"/>
        <w:numPr>
          <w:ilvl w:val="0"/>
          <w:numId w:val="26"/>
        </w:numPr>
      </w:pPr>
      <w:r>
        <w:t>Alternate Flow</w:t>
      </w:r>
    </w:p>
    <w:p w14:paraId="3F7809AB" w14:textId="32418233" w:rsidR="00A76A72" w:rsidRDefault="00D33288" w:rsidP="0067016E">
      <w:pPr>
        <w:pStyle w:val="ListParagraph"/>
        <w:numPr>
          <w:ilvl w:val="0"/>
          <w:numId w:val="27"/>
        </w:numPr>
      </w:pPr>
      <w:r>
        <w:t>Successful raise of ticket by login in second attempt</w:t>
      </w:r>
    </w:p>
    <w:p w14:paraId="7B17B3CB" w14:textId="113EB9E2" w:rsidR="00A76A72" w:rsidRDefault="00D33288" w:rsidP="0067016E">
      <w:pPr>
        <w:pStyle w:val="ListParagraph"/>
        <w:numPr>
          <w:ilvl w:val="0"/>
          <w:numId w:val="27"/>
        </w:numPr>
      </w:pPr>
      <w:r>
        <w:t>Successful raise of ticket by filling all the fields correctly in second attempt.</w:t>
      </w:r>
    </w:p>
    <w:p w14:paraId="78CDFBB8" w14:textId="017859BB" w:rsidR="00D33288" w:rsidRPr="009F5790" w:rsidRDefault="00D33288" w:rsidP="0067016E">
      <w:pPr>
        <w:pStyle w:val="ListParagraph"/>
        <w:numPr>
          <w:ilvl w:val="0"/>
          <w:numId w:val="27"/>
        </w:numPr>
      </w:pPr>
      <w:r>
        <w:t>Successful raise of ticket using other employee’s id.</w:t>
      </w:r>
    </w:p>
    <w:p w14:paraId="7614C984" w14:textId="77777777" w:rsidR="00A76A72" w:rsidRDefault="00A76A72" w:rsidP="00801F4C">
      <w:pPr>
        <w:pStyle w:val="StyleHeading2Sub-headingH2ChapterNumberAppendixLetterchnh"/>
      </w:pPr>
      <w:bookmarkStart w:id="112" w:name="_Toc458607249"/>
      <w:bookmarkStart w:id="113" w:name="_Toc504988697"/>
      <w:r w:rsidRPr="009F5790">
        <w:t>Failure Scenarios</w:t>
      </w:r>
      <w:bookmarkEnd w:id="112"/>
      <w:bookmarkEnd w:id="113"/>
    </w:p>
    <w:p w14:paraId="3CE321F7" w14:textId="0A764D54" w:rsidR="00A76A72" w:rsidRPr="009F5790" w:rsidRDefault="00A76A72" w:rsidP="0067016E">
      <w:pPr>
        <w:pStyle w:val="ListParagraph"/>
        <w:numPr>
          <w:ilvl w:val="0"/>
          <w:numId w:val="26"/>
        </w:numPr>
      </w:pPr>
      <w:r>
        <w:t>Exception Flow</w:t>
      </w:r>
    </w:p>
    <w:p w14:paraId="716481DC" w14:textId="2C5DC3B1" w:rsidR="00A76A72" w:rsidRDefault="00D33288" w:rsidP="00D33288">
      <w:pPr>
        <w:pStyle w:val="ListParagraph"/>
        <w:numPr>
          <w:ilvl w:val="0"/>
          <w:numId w:val="28"/>
        </w:numPr>
      </w:pPr>
      <w:r>
        <w:t>Failed to raise ticket because of exceeded login attempts.</w:t>
      </w:r>
    </w:p>
    <w:p w14:paraId="0104B343" w14:textId="697DF40B" w:rsidR="00D33288" w:rsidRDefault="00D33288" w:rsidP="00D33288">
      <w:pPr>
        <w:pStyle w:val="ListParagraph"/>
        <w:numPr>
          <w:ilvl w:val="0"/>
          <w:numId w:val="28"/>
        </w:numPr>
      </w:pPr>
      <w:r>
        <w:t>Failed to raise ticket due to the web server issue</w:t>
      </w:r>
    </w:p>
    <w:p w14:paraId="4A48E4CA" w14:textId="13E9F5F2" w:rsidR="00D33288" w:rsidRDefault="00D33288" w:rsidP="00D33288">
      <w:pPr>
        <w:pStyle w:val="ListParagraph"/>
        <w:numPr>
          <w:ilvl w:val="0"/>
          <w:numId w:val="28"/>
        </w:numPr>
      </w:pPr>
      <w:r>
        <w:t>Failed to raise a ticket due to database connectivity problem</w:t>
      </w:r>
    </w:p>
    <w:p w14:paraId="118D105F" w14:textId="6BB9BC9D" w:rsidR="00D33288" w:rsidRDefault="00D33288" w:rsidP="00D33288">
      <w:pPr>
        <w:pStyle w:val="ListParagraph"/>
        <w:numPr>
          <w:ilvl w:val="0"/>
          <w:numId w:val="28"/>
        </w:numPr>
      </w:pPr>
      <w:r>
        <w:t>Failed to raise a ticket due to network connectivity issue</w:t>
      </w:r>
    </w:p>
    <w:p w14:paraId="2338ADB1" w14:textId="77777777" w:rsidR="009F5790" w:rsidRPr="009F5790" w:rsidRDefault="009F5790" w:rsidP="000002FE"/>
    <w:p w14:paraId="506C29A1" w14:textId="77777777" w:rsidR="009F5790" w:rsidRPr="009F5790" w:rsidRDefault="009F5790" w:rsidP="003A5292">
      <w:pPr>
        <w:pStyle w:val="StyleHeading1H1Mainheading1Heading1Heading10Head1h1Sec"/>
      </w:pPr>
      <w:bookmarkStart w:id="114" w:name="_Toc144299937"/>
      <w:bookmarkStart w:id="115" w:name="_Toc145125023"/>
      <w:bookmarkStart w:id="116" w:name="_Toc165439522"/>
      <w:bookmarkStart w:id="117" w:name="_Toc186019631"/>
      <w:bookmarkStart w:id="118" w:name="_Toc504988698"/>
      <w:r w:rsidRPr="009F5790">
        <w:t>Issues</w:t>
      </w:r>
      <w:bookmarkEnd w:id="114"/>
      <w:bookmarkEnd w:id="115"/>
      <w:bookmarkEnd w:id="116"/>
      <w:bookmarkEnd w:id="117"/>
      <w:bookmarkEnd w:id="118"/>
    </w:p>
    <w:p w14:paraId="0E1E4BB6" w14:textId="074F60B2" w:rsidR="009F5790" w:rsidRPr="00E261FA" w:rsidRDefault="009F5790" w:rsidP="00D33288">
      <w:pPr>
        <w:pStyle w:val="infoblue"/>
        <w:rPr>
          <w:i w:val="0"/>
        </w:rPr>
      </w:pPr>
    </w:p>
    <w:p w14:paraId="7CC62646" w14:textId="77777777" w:rsidR="009F5790" w:rsidRPr="009F5790" w:rsidRDefault="009F5790" w:rsidP="003A5292">
      <w:pPr>
        <w:pStyle w:val="StyleHeading1H1Mainheading1Heading1Heading10Head1h1Sec"/>
      </w:pPr>
      <w:bookmarkStart w:id="119" w:name="_Toc144299938"/>
      <w:bookmarkStart w:id="120" w:name="_Toc145125024"/>
      <w:bookmarkStart w:id="121" w:name="_Toc165439523"/>
      <w:bookmarkStart w:id="122" w:name="_Toc186019632"/>
      <w:bookmarkStart w:id="123" w:name="_Toc504988699"/>
      <w:r w:rsidRPr="009F5790">
        <w:t>UI Specifications</w:t>
      </w:r>
      <w:bookmarkEnd w:id="119"/>
      <w:bookmarkEnd w:id="120"/>
      <w:bookmarkEnd w:id="121"/>
      <w:bookmarkEnd w:id="122"/>
      <w:bookmarkEnd w:id="123"/>
    </w:p>
    <w:p w14:paraId="58B743EA" w14:textId="77777777" w:rsidR="009F5790" w:rsidRPr="009F5790" w:rsidRDefault="009F5790" w:rsidP="000002FE">
      <w:pPr>
        <w:pStyle w:val="infoblue"/>
      </w:pPr>
      <w:r w:rsidRPr="009F5790">
        <w:t>&lt;&lt; Provide a link to the UI specification document of the Use case. Please don’t embed the document here&gt;&gt;</w:t>
      </w:r>
    </w:p>
    <w:p w14:paraId="3D5D1008" w14:textId="77777777" w:rsidR="009F5790" w:rsidRPr="001C4D77" w:rsidRDefault="009F5790" w:rsidP="003A5292">
      <w:pPr>
        <w:pStyle w:val="StyleHeading1H1Mainheading1Heading1Heading10Head1h1Sec"/>
      </w:pPr>
      <w:bookmarkStart w:id="124" w:name="_Toc144299939"/>
      <w:bookmarkStart w:id="125" w:name="_Toc145125025"/>
      <w:bookmarkStart w:id="126" w:name="_Toc165439524"/>
      <w:bookmarkStart w:id="127" w:name="_Toc186019633"/>
      <w:bookmarkStart w:id="128" w:name="_Toc504988700"/>
      <w:r w:rsidRPr="001C4D77">
        <w:t>Inter System Dependencies</w:t>
      </w:r>
      <w:bookmarkEnd w:id="124"/>
      <w:bookmarkEnd w:id="125"/>
      <w:bookmarkEnd w:id="126"/>
      <w:bookmarkEnd w:id="127"/>
      <w:bookmarkEnd w:id="128"/>
    </w:p>
    <w:p w14:paraId="363CE12B" w14:textId="77777777" w:rsidR="009F5790" w:rsidRPr="009F5790" w:rsidRDefault="009F5790" w:rsidP="000002FE">
      <w:pPr>
        <w:pStyle w:val="infoblue"/>
      </w:pPr>
      <w:r w:rsidRPr="009F5790">
        <w:t xml:space="preserve">&lt;&lt;Mention the related functionality within the application that is impacted because of this use case. </w:t>
      </w:r>
      <w:proofErr w:type="spellStart"/>
      <w:r w:rsidRPr="009F5790">
        <w:t>E.g</w:t>
      </w:r>
      <w:proofErr w:type="spellEnd"/>
      <w:r w:rsidRPr="009F5790">
        <w:t xml:space="preserve"> variable or value settings in this use-case which will have a direct impact on the functionality of another use-case. Or vice-versa.&gt;&gt;</w:t>
      </w:r>
    </w:p>
    <w:p w14:paraId="5896F56D" w14:textId="77777777" w:rsidR="009F5790" w:rsidRPr="009F5790" w:rsidRDefault="009F5790" w:rsidP="000002FE">
      <w:r w:rsidRPr="009F5790">
        <w:rPr>
          <w:b/>
        </w:rPr>
        <w:t xml:space="preserve">Module: </w:t>
      </w:r>
      <w:r w:rsidRPr="009F5790">
        <w:t>&lt;&lt;Specify the Module, which will get impacted because of this use case&gt;&gt;</w:t>
      </w:r>
    </w:p>
    <w:p w14:paraId="32524964" w14:textId="77777777" w:rsidR="009F5790" w:rsidRPr="009F5790" w:rsidRDefault="009F5790" w:rsidP="000002FE"/>
    <w:p w14:paraId="19D63F4C" w14:textId="77777777" w:rsidR="009F5790" w:rsidRPr="009F5790" w:rsidRDefault="009F5790" w:rsidP="000002FE">
      <w:r w:rsidRPr="009F5790">
        <w:t>Use case name: &lt;&lt;</w:t>
      </w:r>
      <w:r w:rsidRPr="009F5790">
        <w:rPr>
          <w:bCs/>
        </w:rPr>
        <w:t xml:space="preserve">Use case Name&gt;&gt; </w:t>
      </w:r>
    </w:p>
    <w:p w14:paraId="4B470267" w14:textId="77777777" w:rsidR="009F5790" w:rsidRPr="009F5790" w:rsidRDefault="009F5790" w:rsidP="000002FE"/>
    <w:p w14:paraId="7E34014E" w14:textId="77777777" w:rsidR="009F5790" w:rsidRPr="009F5790" w:rsidRDefault="009F5790" w:rsidP="000002FE">
      <w:r w:rsidRPr="009F5790">
        <w:rPr>
          <w:b/>
        </w:rPr>
        <w:t>Impact</w:t>
      </w:r>
      <w:r w:rsidRPr="009F5790">
        <w:t>: &lt;&lt;Mention the impact on the above mentioned Use case because of this use case&gt;&gt;</w:t>
      </w:r>
    </w:p>
    <w:p w14:paraId="2C231003" w14:textId="77777777" w:rsidR="009F5790" w:rsidRPr="009F5790" w:rsidRDefault="009F5790" w:rsidP="000002FE"/>
    <w:p w14:paraId="6162B69E" w14:textId="77777777" w:rsidR="009F5790" w:rsidRPr="009F5790" w:rsidRDefault="009F5790" w:rsidP="000002FE"/>
    <w:p w14:paraId="2304A5FD" w14:textId="77777777" w:rsidR="009F5790" w:rsidRPr="009F5790" w:rsidRDefault="009F5790" w:rsidP="003A5292">
      <w:pPr>
        <w:pStyle w:val="StyleHeading1H1Mainheading1Heading1Heading10Head1h1Sec"/>
      </w:pPr>
      <w:bookmarkStart w:id="129" w:name="_Toc144299940"/>
      <w:bookmarkStart w:id="130" w:name="_Toc145125026"/>
      <w:bookmarkStart w:id="131" w:name="_Toc165439525"/>
      <w:bookmarkStart w:id="132" w:name="_Toc186019634"/>
      <w:bookmarkStart w:id="133" w:name="_Toc504988701"/>
      <w:r w:rsidRPr="009F5790">
        <w:t>Integratio</w:t>
      </w:r>
      <w:bookmarkEnd w:id="129"/>
      <w:bookmarkEnd w:id="130"/>
      <w:r w:rsidRPr="009F5790">
        <w:t>n with an already existing System of the &lt;&lt;Customer&gt;&gt;</w:t>
      </w:r>
      <w:bookmarkEnd w:id="131"/>
      <w:bookmarkEnd w:id="132"/>
      <w:bookmarkEnd w:id="133"/>
    </w:p>
    <w:p w14:paraId="0460A58B" w14:textId="77777777" w:rsidR="009F5790" w:rsidRPr="009F5790" w:rsidRDefault="009F5790" w:rsidP="000002FE"/>
    <w:p w14:paraId="0ABB75AE" w14:textId="77777777" w:rsidR="009F5790" w:rsidRPr="009F5790" w:rsidRDefault="009F5790" w:rsidP="000002FE">
      <w:r w:rsidRPr="009F5790">
        <w:lastRenderedPageBreak/>
        <w:t>&lt;&lt; This is especially applicable if the project at hand is an enhancement to an existing system.&gt;&gt;</w:t>
      </w:r>
    </w:p>
    <w:p w14:paraId="549E3FD1" w14:textId="77777777" w:rsidR="009F5790" w:rsidRPr="009F5790" w:rsidRDefault="009F5790" w:rsidP="000002FE"/>
    <w:p w14:paraId="56032A30" w14:textId="77777777" w:rsidR="009F5790" w:rsidRPr="009F5790" w:rsidRDefault="009F5790" w:rsidP="000002FE">
      <w:r w:rsidRPr="009F5790">
        <w:rPr>
          <w:b/>
        </w:rPr>
        <w:t>Module:</w:t>
      </w:r>
      <w:r w:rsidRPr="009F5790">
        <w:t xml:space="preserve"> &lt;&lt;Specify the Module, which will get impacted because of this use case&gt;&gt;</w:t>
      </w:r>
    </w:p>
    <w:p w14:paraId="5276578A" w14:textId="77777777" w:rsidR="009F5790" w:rsidRPr="009F5790" w:rsidRDefault="009F5790" w:rsidP="000002FE"/>
    <w:p w14:paraId="21093CC0" w14:textId="77777777" w:rsidR="009F5790" w:rsidRPr="009F5790" w:rsidRDefault="009F5790" w:rsidP="000002FE">
      <w:r w:rsidRPr="009F5790">
        <w:rPr>
          <w:b/>
        </w:rPr>
        <w:t xml:space="preserve">Entity:  </w:t>
      </w:r>
      <w:r w:rsidRPr="009F5790">
        <w:t>&lt;&lt;List down the entities, which can be impacted because of this use case&gt;&gt;</w:t>
      </w:r>
    </w:p>
    <w:p w14:paraId="7A6C4FA3" w14:textId="77777777" w:rsidR="009F5790" w:rsidRPr="009F5790" w:rsidRDefault="009F5790" w:rsidP="000002FE"/>
    <w:p w14:paraId="283821C5" w14:textId="77777777" w:rsidR="009F5790" w:rsidRPr="009F5790" w:rsidRDefault="009F5790" w:rsidP="000002FE">
      <w:r w:rsidRPr="009F5790">
        <w:rPr>
          <w:b/>
        </w:rPr>
        <w:t>Information: &lt;&lt;</w:t>
      </w:r>
      <w:r w:rsidRPr="009F5790">
        <w:t>Mention the Impact in brief. &gt;&gt;</w:t>
      </w:r>
    </w:p>
    <w:p w14:paraId="0C74384B" w14:textId="77777777" w:rsidR="009F5790" w:rsidRPr="009F5790" w:rsidRDefault="009F5790" w:rsidP="000002FE"/>
    <w:p w14:paraId="50AD47E6" w14:textId="77777777" w:rsidR="009F5790" w:rsidRPr="009F5790" w:rsidRDefault="009F5790" w:rsidP="003A5292">
      <w:pPr>
        <w:pStyle w:val="StyleHeading1H1Mainheading1Heading1Heading10Head1h1Sec"/>
      </w:pPr>
      <w:bookmarkStart w:id="134" w:name="_Toc144299941"/>
      <w:bookmarkStart w:id="135" w:name="_Toc145125027"/>
      <w:bookmarkStart w:id="136" w:name="_Toc165439526"/>
      <w:bookmarkStart w:id="137" w:name="_Toc186019635"/>
      <w:bookmarkStart w:id="138" w:name="_Toc504988702"/>
      <w:r w:rsidRPr="009F5790">
        <w:t>Assumptions</w:t>
      </w:r>
      <w:bookmarkEnd w:id="134"/>
      <w:bookmarkEnd w:id="135"/>
      <w:bookmarkEnd w:id="136"/>
      <w:bookmarkEnd w:id="137"/>
      <w:bookmarkEnd w:id="138"/>
    </w:p>
    <w:p w14:paraId="3F17E862" w14:textId="05990BA5" w:rsidR="009F5790" w:rsidRDefault="00D33288" w:rsidP="0067016E">
      <w:pPr>
        <w:pStyle w:val="ListParagraph"/>
        <w:numPr>
          <w:ilvl w:val="0"/>
          <w:numId w:val="30"/>
        </w:numPr>
      </w:pPr>
      <w:r>
        <w:t>Issue Tracking System</w:t>
      </w:r>
      <w:r w:rsidR="00E261FA">
        <w:t xml:space="preserve"> </w:t>
      </w:r>
      <w:r w:rsidR="009425EB">
        <w:t xml:space="preserve">application </w:t>
      </w:r>
      <w:r w:rsidR="00E261FA">
        <w:t>is up &amp; running.</w:t>
      </w:r>
    </w:p>
    <w:p w14:paraId="46937489" w14:textId="1C90DD87" w:rsidR="009A4919" w:rsidRDefault="00D33288" w:rsidP="0067016E">
      <w:pPr>
        <w:pStyle w:val="ListParagraph"/>
        <w:numPr>
          <w:ilvl w:val="0"/>
          <w:numId w:val="30"/>
        </w:numPr>
      </w:pPr>
      <w:r>
        <w:t>Employee</w:t>
      </w:r>
      <w:r w:rsidR="009A4919">
        <w:t xml:space="preserve"> should have latest version of browser for best view of site</w:t>
      </w:r>
    </w:p>
    <w:p w14:paraId="21EA73A1" w14:textId="77777777" w:rsidR="009A4919" w:rsidRDefault="009A4919" w:rsidP="0067016E">
      <w:pPr>
        <w:pStyle w:val="ListParagraph"/>
        <w:numPr>
          <w:ilvl w:val="0"/>
          <w:numId w:val="30"/>
        </w:numPr>
      </w:pPr>
      <w:r>
        <w:t>There should be a stable internet connectivity for smooth execution of process</w:t>
      </w:r>
    </w:p>
    <w:p w14:paraId="1C333B81" w14:textId="64480C67" w:rsidR="009425EB" w:rsidRPr="009F5790" w:rsidRDefault="009425EB" w:rsidP="009425EB">
      <w:pPr>
        <w:ind w:left="336"/>
      </w:pPr>
    </w:p>
    <w:p w14:paraId="507C4500" w14:textId="77777777" w:rsidR="009F5790" w:rsidRPr="009F5790" w:rsidRDefault="009F5790" w:rsidP="000002FE"/>
    <w:p w14:paraId="4A6FF747" w14:textId="77777777" w:rsidR="009F5790" w:rsidRPr="009F5790" w:rsidRDefault="009F5790" w:rsidP="000002FE"/>
    <w:p w14:paraId="446E364F" w14:textId="57EF95A0" w:rsidR="009F5790" w:rsidRPr="001C4D77" w:rsidRDefault="009F5790" w:rsidP="000002FE">
      <w:r w:rsidRPr="001C4D77">
        <w:t>REVISION HISTORY OF THE WORK PRODUCT</w:t>
      </w:r>
    </w:p>
    <w:p w14:paraId="53265488" w14:textId="0EEBBB8F" w:rsidR="009F5790" w:rsidRPr="001C4D77" w:rsidRDefault="009F5790" w:rsidP="000002FE">
      <w:r w:rsidRPr="001C4D77">
        <w:t>&lt;to be maintained by projects&gt;</w:t>
      </w:r>
    </w:p>
    <w:p w14:paraId="0085CB76" w14:textId="77777777" w:rsidR="009F5790" w:rsidRPr="009F5790" w:rsidRDefault="009F5790" w:rsidP="000002FE"/>
    <w:p w14:paraId="27DB307B" w14:textId="77777777" w:rsidR="009F5790" w:rsidRPr="009F5790" w:rsidRDefault="009F5790" w:rsidP="000002FE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1B0FD3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0002FE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0002FE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0002FE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0002FE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0002FE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0002FE">
            <w:r w:rsidRPr="009F5790">
              <w:t>Approved By</w:t>
            </w:r>
          </w:p>
        </w:tc>
      </w:tr>
      <w:tr w:rsidR="009F5790" w:rsidRPr="009F5790" w14:paraId="67C28D7D" w14:textId="77777777" w:rsidTr="001B0FD3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0002FE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0002FE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0002FE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0002FE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0002FE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0002FE"/>
        </w:tc>
      </w:tr>
      <w:tr w:rsidR="009F5790" w:rsidRPr="009F5790" w14:paraId="2B06FFCE" w14:textId="77777777" w:rsidTr="001B0FD3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0002FE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0002FE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0002FE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0002FE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0002FE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0002FE"/>
        </w:tc>
      </w:tr>
    </w:tbl>
    <w:p w14:paraId="4690480B" w14:textId="77777777" w:rsidR="009F5790" w:rsidRPr="009F5790" w:rsidRDefault="009F5790" w:rsidP="00E261FA"/>
    <w:sectPr w:rsidR="009F5790" w:rsidRPr="009F5790" w:rsidSect="00E218F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7480BD" w14:textId="77777777" w:rsidR="005A547B" w:rsidRDefault="005A547B" w:rsidP="000002FE">
      <w:r>
        <w:separator/>
      </w:r>
    </w:p>
    <w:p w14:paraId="6B7BA1DB" w14:textId="77777777" w:rsidR="005A547B" w:rsidRDefault="005A547B" w:rsidP="000002FE"/>
    <w:p w14:paraId="00FD4E8A" w14:textId="77777777" w:rsidR="005A547B" w:rsidRDefault="005A547B" w:rsidP="000002FE"/>
  </w:endnote>
  <w:endnote w:type="continuationSeparator" w:id="0">
    <w:p w14:paraId="67871D4E" w14:textId="77777777" w:rsidR="005A547B" w:rsidRDefault="005A547B" w:rsidP="000002FE">
      <w:r>
        <w:continuationSeparator/>
      </w:r>
    </w:p>
    <w:p w14:paraId="457C384D" w14:textId="77777777" w:rsidR="005A547B" w:rsidRDefault="005A547B" w:rsidP="000002FE"/>
    <w:p w14:paraId="4988C6FA" w14:textId="77777777" w:rsidR="005A547B" w:rsidRDefault="005A547B" w:rsidP="000002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4816D7" w:rsidRDefault="004816D7" w:rsidP="000002FE">
    <w:pPr>
      <w:pStyle w:val="Footer"/>
    </w:pPr>
  </w:p>
  <w:p w14:paraId="5E49A9DD" w14:textId="77777777" w:rsidR="004816D7" w:rsidRDefault="004816D7" w:rsidP="000002F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4816D7" w:rsidRDefault="004816D7" w:rsidP="000002FE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6503EDAA" w:rsidR="004816D7" w:rsidRPr="00D318E1" w:rsidRDefault="004816D7" w:rsidP="000002FE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43187B">
          <w:rPr>
            <w:b/>
            <w:noProof/>
            <w:lang w:val="fr-FR"/>
          </w:rPr>
          <w:t>11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43187B">
          <w:rPr>
            <w:noProof/>
            <w:lang w:val="fr-FR"/>
          </w:rPr>
          <w:t>12</w:t>
        </w:r>
        <w:r>
          <w:rPr>
            <w:lang w:val="fr-FR"/>
          </w:rPr>
          <w:fldChar w:fldCharType="end"/>
        </w:r>
      </w:sdtContent>
    </w:sdt>
  </w:p>
  <w:p w14:paraId="5E49A9DF" w14:textId="77777777" w:rsidR="004816D7" w:rsidRDefault="004816D7" w:rsidP="000002FE"/>
  <w:p w14:paraId="5E49A9E0" w14:textId="77777777" w:rsidR="004816D7" w:rsidRDefault="004816D7" w:rsidP="000002FE"/>
  <w:p w14:paraId="5E49A9E1" w14:textId="77777777" w:rsidR="004816D7" w:rsidRDefault="004816D7" w:rsidP="000002FE"/>
  <w:p w14:paraId="5E49A9E2" w14:textId="77777777" w:rsidR="004816D7" w:rsidRDefault="004816D7" w:rsidP="000002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6DC17" w14:textId="77777777" w:rsidR="005A547B" w:rsidRDefault="005A547B" w:rsidP="000002FE">
      <w:r>
        <w:separator/>
      </w:r>
    </w:p>
    <w:p w14:paraId="44263220" w14:textId="77777777" w:rsidR="005A547B" w:rsidRDefault="005A547B" w:rsidP="000002FE"/>
    <w:p w14:paraId="085DD251" w14:textId="77777777" w:rsidR="005A547B" w:rsidRDefault="005A547B" w:rsidP="000002FE"/>
  </w:footnote>
  <w:footnote w:type="continuationSeparator" w:id="0">
    <w:p w14:paraId="24E40428" w14:textId="77777777" w:rsidR="005A547B" w:rsidRDefault="005A547B" w:rsidP="000002FE">
      <w:r>
        <w:continuationSeparator/>
      </w:r>
    </w:p>
    <w:p w14:paraId="5A8028A1" w14:textId="77777777" w:rsidR="005A547B" w:rsidRDefault="005A547B" w:rsidP="000002FE"/>
    <w:p w14:paraId="01A387E0" w14:textId="77777777" w:rsidR="005A547B" w:rsidRDefault="005A547B" w:rsidP="000002F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4816D7" w:rsidRDefault="004816D7" w:rsidP="000002FE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4816D7" w:rsidRDefault="004816D7" w:rsidP="000002F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4816D7" w:rsidRPr="003308F8" w:rsidRDefault="004816D7" w:rsidP="000002FE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Pr="003308F8">
      <w:rPr>
        <w:noProof/>
        <w:lang w:eastAsia="en-US"/>
      </w:rPr>
      <w:drawing>
        <wp:anchor distT="0" distB="0" distL="114300" distR="114300" simplePos="0" relativeHeight="25165772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Use Case Specification</w:t>
    </w:r>
  </w:p>
  <w:p w14:paraId="5E49A9DA" w14:textId="77777777" w:rsidR="004816D7" w:rsidRDefault="004816D7" w:rsidP="000002FE"/>
  <w:p w14:paraId="5E49A9DB" w14:textId="77777777" w:rsidR="004816D7" w:rsidRDefault="004816D7" w:rsidP="000002F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4816D7" w:rsidRDefault="004816D7" w:rsidP="000002FE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D09EF"/>
    <w:multiLevelType w:val="hybridMultilevel"/>
    <w:tmpl w:val="7CA07408"/>
    <w:lvl w:ilvl="0" w:tplc="6AD4A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10F77"/>
    <w:multiLevelType w:val="hybridMultilevel"/>
    <w:tmpl w:val="F886B6C0"/>
    <w:lvl w:ilvl="0" w:tplc="17D47BD4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2" w15:restartNumberingAfterBreak="0">
    <w:nsid w:val="083642D1"/>
    <w:multiLevelType w:val="hybridMultilevel"/>
    <w:tmpl w:val="FFCE14E0"/>
    <w:lvl w:ilvl="0" w:tplc="6AD4A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95139"/>
    <w:multiLevelType w:val="hybridMultilevel"/>
    <w:tmpl w:val="2F8EC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C1796"/>
    <w:multiLevelType w:val="multilevel"/>
    <w:tmpl w:val="C3C057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BB41B7E"/>
    <w:multiLevelType w:val="hybridMultilevel"/>
    <w:tmpl w:val="ED240D6C"/>
    <w:lvl w:ilvl="0" w:tplc="6AD4A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56868"/>
    <w:multiLevelType w:val="hybridMultilevel"/>
    <w:tmpl w:val="76C03A5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707C2B"/>
    <w:multiLevelType w:val="hybridMultilevel"/>
    <w:tmpl w:val="F886B6C0"/>
    <w:lvl w:ilvl="0" w:tplc="17D47BD4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1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8231D8"/>
    <w:multiLevelType w:val="hybridMultilevel"/>
    <w:tmpl w:val="DD1293F6"/>
    <w:lvl w:ilvl="0" w:tplc="FCE81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17D7302"/>
    <w:multiLevelType w:val="multilevel"/>
    <w:tmpl w:val="EF9E22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240F4C"/>
    <w:multiLevelType w:val="hybridMultilevel"/>
    <w:tmpl w:val="95EE323C"/>
    <w:lvl w:ilvl="0" w:tplc="5AB2BD5A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0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52761"/>
    <w:multiLevelType w:val="hybridMultilevel"/>
    <w:tmpl w:val="F886B6C0"/>
    <w:lvl w:ilvl="0" w:tplc="17D47BD4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22" w15:restartNumberingAfterBreak="0">
    <w:nsid w:val="3C1C3069"/>
    <w:multiLevelType w:val="hybridMultilevel"/>
    <w:tmpl w:val="F886B6C0"/>
    <w:lvl w:ilvl="0" w:tplc="17D47BD4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23" w15:restartNumberingAfterBreak="0">
    <w:nsid w:val="40634AA5"/>
    <w:multiLevelType w:val="multilevel"/>
    <w:tmpl w:val="E5A69D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6CD787A"/>
    <w:multiLevelType w:val="hybridMultilevel"/>
    <w:tmpl w:val="5EC878D6"/>
    <w:lvl w:ilvl="0" w:tplc="90127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63853"/>
    <w:multiLevelType w:val="hybridMultilevel"/>
    <w:tmpl w:val="460207CC"/>
    <w:lvl w:ilvl="0" w:tplc="6AD4A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DD34AD"/>
    <w:multiLevelType w:val="hybridMultilevel"/>
    <w:tmpl w:val="58622916"/>
    <w:lvl w:ilvl="0" w:tplc="60062A9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4F7D2AC0"/>
    <w:multiLevelType w:val="hybridMultilevel"/>
    <w:tmpl w:val="DF289F2C"/>
    <w:lvl w:ilvl="0" w:tplc="FB64DC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52804961"/>
    <w:multiLevelType w:val="multilevel"/>
    <w:tmpl w:val="EF9E22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CC95209"/>
    <w:multiLevelType w:val="multilevel"/>
    <w:tmpl w:val="EB6E61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30" w15:restartNumberingAfterBreak="0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576E6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081EA6"/>
    <w:multiLevelType w:val="hybridMultilevel"/>
    <w:tmpl w:val="614E7C20"/>
    <w:lvl w:ilvl="0" w:tplc="90127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23367E"/>
    <w:multiLevelType w:val="hybridMultilevel"/>
    <w:tmpl w:val="8FC2AA5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F183976"/>
    <w:multiLevelType w:val="hybridMultilevel"/>
    <w:tmpl w:val="5A38762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2556D64"/>
    <w:multiLevelType w:val="multilevel"/>
    <w:tmpl w:val="E1A8797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36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8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6"/>
  </w:num>
  <w:num w:numId="2">
    <w:abstractNumId w:val="8"/>
  </w:num>
  <w:num w:numId="3">
    <w:abstractNumId w:val="18"/>
  </w:num>
  <w:num w:numId="4">
    <w:abstractNumId w:val="38"/>
  </w:num>
  <w:num w:numId="5">
    <w:abstractNumId w:val="16"/>
  </w:num>
  <w:num w:numId="6">
    <w:abstractNumId w:val="27"/>
  </w:num>
  <w:num w:numId="7">
    <w:abstractNumId w:val="4"/>
  </w:num>
  <w:num w:numId="8">
    <w:abstractNumId w:val="25"/>
  </w:num>
  <w:num w:numId="9">
    <w:abstractNumId w:val="22"/>
  </w:num>
  <w:num w:numId="10">
    <w:abstractNumId w:val="1"/>
  </w:num>
  <w:num w:numId="11">
    <w:abstractNumId w:val="10"/>
  </w:num>
  <w:num w:numId="12">
    <w:abstractNumId w:val="21"/>
  </w:num>
  <w:num w:numId="13">
    <w:abstractNumId w:val="35"/>
  </w:num>
  <w:num w:numId="14">
    <w:abstractNumId w:val="29"/>
  </w:num>
  <w:num w:numId="15">
    <w:abstractNumId w:val="0"/>
  </w:num>
  <w:num w:numId="16">
    <w:abstractNumId w:val="13"/>
  </w:num>
  <w:num w:numId="17">
    <w:abstractNumId w:val="6"/>
  </w:num>
  <w:num w:numId="18">
    <w:abstractNumId w:val="23"/>
  </w:num>
  <w:num w:numId="19">
    <w:abstractNumId w:val="2"/>
  </w:num>
  <w:num w:numId="20">
    <w:abstractNumId w:val="24"/>
  </w:num>
  <w:num w:numId="21">
    <w:abstractNumId w:val="14"/>
  </w:num>
  <w:num w:numId="22">
    <w:abstractNumId w:val="11"/>
  </w:num>
  <w:num w:numId="23">
    <w:abstractNumId w:val="37"/>
  </w:num>
  <w:num w:numId="24">
    <w:abstractNumId w:val="5"/>
  </w:num>
  <w:num w:numId="25">
    <w:abstractNumId w:val="33"/>
  </w:num>
  <w:num w:numId="26">
    <w:abstractNumId w:val="3"/>
  </w:num>
  <w:num w:numId="27">
    <w:abstractNumId w:val="7"/>
  </w:num>
  <w:num w:numId="28">
    <w:abstractNumId w:val="34"/>
  </w:num>
  <w:num w:numId="29">
    <w:abstractNumId w:val="32"/>
  </w:num>
  <w:num w:numId="30">
    <w:abstractNumId w:val="19"/>
  </w:num>
  <w:num w:numId="31">
    <w:abstractNumId w:val="15"/>
  </w:num>
  <w:num w:numId="32">
    <w:abstractNumId w:val="30"/>
  </w:num>
  <w:num w:numId="33">
    <w:abstractNumId w:val="31"/>
  </w:num>
  <w:num w:numId="34">
    <w:abstractNumId w:val="12"/>
  </w:num>
  <w:num w:numId="35">
    <w:abstractNumId w:val="9"/>
  </w:num>
  <w:num w:numId="36">
    <w:abstractNumId w:val="20"/>
  </w:num>
  <w:num w:numId="37">
    <w:abstractNumId w:val="26"/>
  </w:num>
  <w:num w:numId="38">
    <w:abstractNumId w:val="17"/>
  </w:num>
  <w:num w:numId="39">
    <w:abstractNumId w:val="2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02FE"/>
    <w:rsid w:val="000019F0"/>
    <w:rsid w:val="000063BE"/>
    <w:rsid w:val="000118E2"/>
    <w:rsid w:val="000126FA"/>
    <w:rsid w:val="00014210"/>
    <w:rsid w:val="000549C5"/>
    <w:rsid w:val="0005512D"/>
    <w:rsid w:val="00066890"/>
    <w:rsid w:val="0007499D"/>
    <w:rsid w:val="0008331A"/>
    <w:rsid w:val="00096043"/>
    <w:rsid w:val="000C5717"/>
    <w:rsid w:val="000D0F82"/>
    <w:rsid w:val="000E00E7"/>
    <w:rsid w:val="00126472"/>
    <w:rsid w:val="0012666F"/>
    <w:rsid w:val="00141B52"/>
    <w:rsid w:val="00150EC1"/>
    <w:rsid w:val="00155262"/>
    <w:rsid w:val="00155339"/>
    <w:rsid w:val="00164AD1"/>
    <w:rsid w:val="0017290A"/>
    <w:rsid w:val="001804C0"/>
    <w:rsid w:val="001827A2"/>
    <w:rsid w:val="00192065"/>
    <w:rsid w:val="0019751B"/>
    <w:rsid w:val="001A1E4F"/>
    <w:rsid w:val="001B0FD3"/>
    <w:rsid w:val="001C1D89"/>
    <w:rsid w:val="001C4D77"/>
    <w:rsid w:val="00201D1D"/>
    <w:rsid w:val="00221286"/>
    <w:rsid w:val="00233482"/>
    <w:rsid w:val="002466CD"/>
    <w:rsid w:val="002572DB"/>
    <w:rsid w:val="00272639"/>
    <w:rsid w:val="002D0988"/>
    <w:rsid w:val="002F046F"/>
    <w:rsid w:val="00300522"/>
    <w:rsid w:val="00303E5A"/>
    <w:rsid w:val="003120EB"/>
    <w:rsid w:val="003231B9"/>
    <w:rsid w:val="003308F8"/>
    <w:rsid w:val="00332A79"/>
    <w:rsid w:val="00334B92"/>
    <w:rsid w:val="00350D73"/>
    <w:rsid w:val="00395294"/>
    <w:rsid w:val="003A5292"/>
    <w:rsid w:val="003B2FE2"/>
    <w:rsid w:val="003E7E00"/>
    <w:rsid w:val="004027C9"/>
    <w:rsid w:val="00403E1F"/>
    <w:rsid w:val="00411767"/>
    <w:rsid w:val="0043187B"/>
    <w:rsid w:val="004347D3"/>
    <w:rsid w:val="00472619"/>
    <w:rsid w:val="00472DB3"/>
    <w:rsid w:val="004775EC"/>
    <w:rsid w:val="004816D7"/>
    <w:rsid w:val="0049538E"/>
    <w:rsid w:val="004A35C2"/>
    <w:rsid w:val="004A7DCD"/>
    <w:rsid w:val="004C3902"/>
    <w:rsid w:val="004E7445"/>
    <w:rsid w:val="004E7CE7"/>
    <w:rsid w:val="005019D6"/>
    <w:rsid w:val="00530E5A"/>
    <w:rsid w:val="0053544D"/>
    <w:rsid w:val="00537819"/>
    <w:rsid w:val="00544B9A"/>
    <w:rsid w:val="00551E46"/>
    <w:rsid w:val="00552ADE"/>
    <w:rsid w:val="00552AEE"/>
    <w:rsid w:val="00590989"/>
    <w:rsid w:val="005A547B"/>
    <w:rsid w:val="005B3604"/>
    <w:rsid w:val="005C27AE"/>
    <w:rsid w:val="005D4827"/>
    <w:rsid w:val="005E5169"/>
    <w:rsid w:val="005E5ECC"/>
    <w:rsid w:val="00605B2D"/>
    <w:rsid w:val="006349A0"/>
    <w:rsid w:val="006403D2"/>
    <w:rsid w:val="0064586A"/>
    <w:rsid w:val="00667576"/>
    <w:rsid w:val="0067016E"/>
    <w:rsid w:val="00686664"/>
    <w:rsid w:val="006A615C"/>
    <w:rsid w:val="006B0A33"/>
    <w:rsid w:val="006E3962"/>
    <w:rsid w:val="00707D05"/>
    <w:rsid w:val="0071750D"/>
    <w:rsid w:val="00742C6D"/>
    <w:rsid w:val="00746AD4"/>
    <w:rsid w:val="00754A61"/>
    <w:rsid w:val="00775844"/>
    <w:rsid w:val="00790A92"/>
    <w:rsid w:val="007A16C6"/>
    <w:rsid w:val="007A3689"/>
    <w:rsid w:val="007B4E6B"/>
    <w:rsid w:val="007C7699"/>
    <w:rsid w:val="00801F4C"/>
    <w:rsid w:val="008036AF"/>
    <w:rsid w:val="008176CF"/>
    <w:rsid w:val="0083499C"/>
    <w:rsid w:val="00835905"/>
    <w:rsid w:val="008442D4"/>
    <w:rsid w:val="00850205"/>
    <w:rsid w:val="00882A5D"/>
    <w:rsid w:val="00886F61"/>
    <w:rsid w:val="008A7999"/>
    <w:rsid w:val="008B6197"/>
    <w:rsid w:val="008B6B15"/>
    <w:rsid w:val="008D1CF1"/>
    <w:rsid w:val="008D634D"/>
    <w:rsid w:val="0091275A"/>
    <w:rsid w:val="0092658D"/>
    <w:rsid w:val="00935785"/>
    <w:rsid w:val="009410F1"/>
    <w:rsid w:val="009425EB"/>
    <w:rsid w:val="009566B0"/>
    <w:rsid w:val="009768DB"/>
    <w:rsid w:val="0098706E"/>
    <w:rsid w:val="00994CD6"/>
    <w:rsid w:val="009A1EBA"/>
    <w:rsid w:val="009A4919"/>
    <w:rsid w:val="009A520E"/>
    <w:rsid w:val="009A6B54"/>
    <w:rsid w:val="009A7052"/>
    <w:rsid w:val="009B4999"/>
    <w:rsid w:val="009C75BF"/>
    <w:rsid w:val="009E1907"/>
    <w:rsid w:val="009F2DAB"/>
    <w:rsid w:val="009F5790"/>
    <w:rsid w:val="00A10DE5"/>
    <w:rsid w:val="00A1407A"/>
    <w:rsid w:val="00A33C06"/>
    <w:rsid w:val="00A65EC7"/>
    <w:rsid w:val="00A76A72"/>
    <w:rsid w:val="00A971EE"/>
    <w:rsid w:val="00AA3B75"/>
    <w:rsid w:val="00AB558E"/>
    <w:rsid w:val="00AC4943"/>
    <w:rsid w:val="00AE6300"/>
    <w:rsid w:val="00AE6C7C"/>
    <w:rsid w:val="00AE763E"/>
    <w:rsid w:val="00AF402D"/>
    <w:rsid w:val="00AF5631"/>
    <w:rsid w:val="00B063A0"/>
    <w:rsid w:val="00B136BF"/>
    <w:rsid w:val="00B1630B"/>
    <w:rsid w:val="00B231E6"/>
    <w:rsid w:val="00B34985"/>
    <w:rsid w:val="00B45EA4"/>
    <w:rsid w:val="00B80750"/>
    <w:rsid w:val="00B84940"/>
    <w:rsid w:val="00C00464"/>
    <w:rsid w:val="00C13A48"/>
    <w:rsid w:val="00C24AC2"/>
    <w:rsid w:val="00C3602B"/>
    <w:rsid w:val="00C37DC8"/>
    <w:rsid w:val="00C57E5C"/>
    <w:rsid w:val="00C60291"/>
    <w:rsid w:val="00C61FD8"/>
    <w:rsid w:val="00C65776"/>
    <w:rsid w:val="00C82F93"/>
    <w:rsid w:val="00C84AE8"/>
    <w:rsid w:val="00C934E4"/>
    <w:rsid w:val="00C97676"/>
    <w:rsid w:val="00CC783A"/>
    <w:rsid w:val="00CD7356"/>
    <w:rsid w:val="00CE4DAD"/>
    <w:rsid w:val="00D00798"/>
    <w:rsid w:val="00D12ADC"/>
    <w:rsid w:val="00D16345"/>
    <w:rsid w:val="00D316EB"/>
    <w:rsid w:val="00D318E1"/>
    <w:rsid w:val="00D33288"/>
    <w:rsid w:val="00D40824"/>
    <w:rsid w:val="00D55179"/>
    <w:rsid w:val="00D62EB9"/>
    <w:rsid w:val="00DA4E0A"/>
    <w:rsid w:val="00DA63A4"/>
    <w:rsid w:val="00DA7B23"/>
    <w:rsid w:val="00DC40E6"/>
    <w:rsid w:val="00DC735A"/>
    <w:rsid w:val="00DD3832"/>
    <w:rsid w:val="00DD3DC0"/>
    <w:rsid w:val="00DE7EE2"/>
    <w:rsid w:val="00DF220A"/>
    <w:rsid w:val="00E12319"/>
    <w:rsid w:val="00E218F1"/>
    <w:rsid w:val="00E261FA"/>
    <w:rsid w:val="00E26304"/>
    <w:rsid w:val="00E4742C"/>
    <w:rsid w:val="00E81230"/>
    <w:rsid w:val="00EA36BC"/>
    <w:rsid w:val="00EC428F"/>
    <w:rsid w:val="00ED7534"/>
    <w:rsid w:val="00F11BF2"/>
    <w:rsid w:val="00F11ED4"/>
    <w:rsid w:val="00F27F5E"/>
    <w:rsid w:val="00F31BF2"/>
    <w:rsid w:val="00F56846"/>
    <w:rsid w:val="00F61D7C"/>
    <w:rsid w:val="00F73F5C"/>
    <w:rsid w:val="00F76F15"/>
    <w:rsid w:val="00F8410D"/>
    <w:rsid w:val="00F87520"/>
    <w:rsid w:val="00F9573D"/>
    <w:rsid w:val="00FA19D1"/>
    <w:rsid w:val="00FC181B"/>
    <w:rsid w:val="00FC33DD"/>
    <w:rsid w:val="00FE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FF6D7908-CB21-44A1-BB26-68E69E96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0002FE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3A5292"/>
    <w:pPr>
      <w:keepNext/>
      <w:tabs>
        <w:tab w:val="clear" w:pos="9639"/>
      </w:tabs>
      <w:spacing w:before="240" w:after="240" w:line="288" w:lineRule="auto"/>
      <w:ind w:left="720"/>
      <w:jc w:val="both"/>
    </w:pPr>
    <w:rPr>
      <w:rFonts w:ascii="Arial" w:eastAsia="MS Mincho" w:hAnsi="Arial" w:cs="Arial"/>
      <w:smallCaps/>
      <w:kern w:val="32"/>
      <w:sz w:val="20"/>
      <w:szCs w:val="20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3A5292"/>
    <w:rPr>
      <w:rFonts w:ascii="Arial" w:eastAsia="MS Mincho" w:hAnsi="Arial" w:cs="Arial"/>
      <w:b/>
      <w:bCs/>
      <w:smallCaps/>
      <w:color w:val="ED771A" w:themeColor="accent2"/>
      <w:kern w:val="32"/>
      <w:sz w:val="20"/>
      <w:szCs w:val="20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801F4C"/>
    <w:pPr>
      <w:keepNext/>
      <w:tabs>
        <w:tab w:val="clear" w:pos="9639"/>
      </w:tabs>
      <w:spacing w:before="240" w:after="60" w:line="240" w:lineRule="auto"/>
      <w:ind w:left="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its.servicedesk.com" TargetMode="External"/><Relationship Id="rId18" Type="http://schemas.openxmlformats.org/officeDocument/2006/relationships/image" Target="media/image1.emf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://its.servicedesk.com" TargetMode="External"/><Relationship Id="rId17" Type="http://schemas.openxmlformats.org/officeDocument/2006/relationships/hyperlink" Target="http://its.servicedesk.co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its.servicedesk.co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its.servicedesk.com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://its.servicedesk.com" TargetMode="External"/><Relationship Id="rId23" Type="http://schemas.openxmlformats.org/officeDocument/2006/relationships/header" Target="header3.xml"/><Relationship Id="rId10" Type="http://schemas.openxmlformats.org/officeDocument/2006/relationships/hyperlink" Target="http://its.servicedesk.com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its.servicedesk.com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A0F1B0-AA57-45FA-B60E-A1C1A7104D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73</TotalTime>
  <Pages>12</Pages>
  <Words>2195</Words>
  <Characters>12512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SHAH, VISHAL</cp:lastModifiedBy>
  <cp:revision>4</cp:revision>
  <dcterms:created xsi:type="dcterms:W3CDTF">2018-01-29T04:33:00Z</dcterms:created>
  <dcterms:modified xsi:type="dcterms:W3CDTF">2018-01-29T06:10:00Z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