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B353F" w14:textId="77777777" w:rsidR="009F5790" w:rsidRPr="009F5790" w:rsidRDefault="009F5790" w:rsidP="000002FE">
      <w:pPr>
        <w:pStyle w:val="PageTitle"/>
      </w:pPr>
    </w:p>
    <w:p w14:paraId="047659E7" w14:textId="77777777" w:rsidR="009F5790" w:rsidRPr="00886F61" w:rsidRDefault="009F5790" w:rsidP="000002FE">
      <w:pPr>
        <w:pStyle w:val="PageTitle"/>
        <w:rPr>
          <w:vertAlign w:val="superscript"/>
        </w:rPr>
      </w:pPr>
    </w:p>
    <w:p w14:paraId="4B63A63E" w14:textId="77777777" w:rsidR="009F5790" w:rsidRPr="00886F61" w:rsidRDefault="009F5790" w:rsidP="000002FE">
      <w:pPr>
        <w:pStyle w:val="PageTitle"/>
        <w:rPr>
          <w:vertAlign w:val="subscript"/>
        </w:rPr>
      </w:pPr>
    </w:p>
    <w:p w14:paraId="48ED829F" w14:textId="77777777" w:rsidR="009F5790" w:rsidRPr="00886F61" w:rsidRDefault="009F5790" w:rsidP="000002FE">
      <w:pPr>
        <w:pStyle w:val="PageTitle"/>
      </w:pPr>
    </w:p>
    <w:p w14:paraId="5AB8EF64" w14:textId="77777777" w:rsidR="009F5790" w:rsidRPr="001C4D77" w:rsidRDefault="009F5790" w:rsidP="000002FE">
      <w:pPr>
        <w:pStyle w:val="PageTitle"/>
      </w:pPr>
      <w:r w:rsidRPr="001C4D77">
        <w:t>Use Case Specification</w:t>
      </w:r>
    </w:p>
    <w:p w14:paraId="03C4C32C" w14:textId="77777777" w:rsidR="009F5790" w:rsidRPr="009F5790" w:rsidRDefault="009F5790" w:rsidP="000002FE">
      <w:pPr>
        <w:pStyle w:val="PageTitle"/>
      </w:pPr>
    </w:p>
    <w:p w14:paraId="03A8A6B3" w14:textId="45C90EC8" w:rsidR="009F5790" w:rsidRPr="001C4D77" w:rsidRDefault="00155339" w:rsidP="000002FE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14:paraId="780FD7CC" w14:textId="77777777" w:rsidR="009F5790" w:rsidRPr="009F5790" w:rsidRDefault="009F5790" w:rsidP="000002FE"/>
    <w:p w14:paraId="12D6A4D9" w14:textId="77777777" w:rsidR="009F5790" w:rsidRPr="009F5790" w:rsidRDefault="009F5790" w:rsidP="000002FE"/>
    <w:p w14:paraId="4F7ED659" w14:textId="77777777" w:rsidR="009F5790" w:rsidRPr="009F5790" w:rsidRDefault="009F5790" w:rsidP="000002FE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9F5790" w:rsidRPr="009F5790" w14:paraId="4653EC50" w14:textId="77777777" w:rsidTr="001B0FD3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9F5790" w:rsidRPr="009F5790" w:rsidRDefault="009F5790" w:rsidP="000002FE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13957949" w:rsidR="009F5790" w:rsidRPr="009F5790" w:rsidRDefault="009F5790" w:rsidP="000002FE">
            <w:r w:rsidRPr="009F5790">
              <w:t> </w:t>
            </w:r>
            <w:r w:rsidR="00CE4DAD">
              <w:t>PRJ_FlyWithMeAirline_102</w:t>
            </w:r>
          </w:p>
        </w:tc>
      </w:tr>
      <w:tr w:rsidR="009F5790" w:rsidRPr="009F5790" w14:paraId="7B1CC0A8" w14:textId="77777777" w:rsidTr="001B0FD3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9F5790" w:rsidRPr="009F5790" w:rsidRDefault="009F5790" w:rsidP="000002FE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209666BE" w:rsidR="009F5790" w:rsidRPr="009F5790" w:rsidRDefault="009F5790" w:rsidP="000002FE">
            <w:r w:rsidRPr="009F5790">
              <w:t> </w:t>
            </w:r>
            <w:proofErr w:type="spellStart"/>
            <w:r w:rsidR="00CE4DAD">
              <w:t>FlyWithMe</w:t>
            </w:r>
            <w:proofErr w:type="spellEnd"/>
            <w:r w:rsidR="00CE4DAD">
              <w:t xml:space="preserve"> Airline System</w:t>
            </w:r>
          </w:p>
        </w:tc>
      </w:tr>
    </w:tbl>
    <w:p w14:paraId="1917D496" w14:textId="77777777" w:rsidR="009F5790" w:rsidRPr="009F5790" w:rsidRDefault="009F5790" w:rsidP="000002FE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9F5790" w14:paraId="1E1B5849" w14:textId="77777777" w:rsidTr="001B0FD3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9F5790" w:rsidRDefault="009F5790" w:rsidP="000002FE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9F5790" w:rsidRDefault="009F5790" w:rsidP="000002FE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9F5790" w:rsidRDefault="009F5790" w:rsidP="000002FE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14:paraId="54BA43BF" w14:textId="77777777" w:rsidTr="001B0FD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24EFC57E" w:rsidR="009F5790" w:rsidRPr="009F5790" w:rsidRDefault="009F5790" w:rsidP="000002FE">
            <w:r w:rsidRPr="009F5790">
              <w:t> </w:t>
            </w:r>
            <w:r w:rsidR="00CE4DAD">
              <w:t>Amit Pandit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6F05C65A" w:rsidR="009F5790" w:rsidRPr="009F5790" w:rsidRDefault="00CE4DAD" w:rsidP="000002FE">
            <w:r>
              <w:t>Test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5E6C2EB7" w:rsidR="009F5790" w:rsidRPr="009F5790" w:rsidRDefault="00CE4DAD" w:rsidP="000002FE">
            <w:r>
              <w:t>20</w:t>
            </w:r>
            <w:r w:rsidRPr="00CE4DAD">
              <w:rPr>
                <w:vertAlign w:val="superscript"/>
              </w:rPr>
              <w:t>th</w:t>
            </w:r>
            <w:r>
              <w:t xml:space="preserve"> December, 2017</w:t>
            </w:r>
          </w:p>
        </w:tc>
      </w:tr>
      <w:tr w:rsidR="009F5790" w:rsidRPr="009F5790" w14:paraId="05F5BE02" w14:textId="77777777" w:rsidTr="001B0FD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9F5790" w:rsidRDefault="009F5790" w:rsidP="000002FE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9F5790" w:rsidRDefault="009F5790" w:rsidP="000002FE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9F5790" w:rsidRDefault="009F5790" w:rsidP="000002FE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9F5790" w:rsidRPr="009F5790" w14:paraId="47999CAE" w14:textId="77777777" w:rsidTr="001B0FD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59EE0747" w:rsidR="009F5790" w:rsidRPr="009F5790" w:rsidRDefault="009F5790" w:rsidP="000002FE">
            <w:r w:rsidRPr="009F5790">
              <w:t> </w:t>
            </w:r>
            <w:proofErr w:type="spellStart"/>
            <w:r w:rsidR="00CE4DAD">
              <w:t>Smita</w:t>
            </w:r>
            <w:proofErr w:type="spellEnd"/>
            <w:r w:rsidR="00CE4DAD">
              <w:t xml:space="preserve"> Sharma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0B1F613B" w:rsidR="009F5790" w:rsidRPr="009F5790" w:rsidRDefault="00CE4DAD" w:rsidP="000002FE">
            <w:r>
              <w:t>Test Lead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389FDE3F" w:rsidR="009F5790" w:rsidRPr="009F5790" w:rsidRDefault="00CE4DAD" w:rsidP="000002FE">
            <w:r>
              <w:t>22</w:t>
            </w:r>
            <w:r w:rsidRPr="00CE4DAD">
              <w:rPr>
                <w:vertAlign w:val="superscript"/>
              </w:rPr>
              <w:t>nd</w:t>
            </w:r>
            <w:r>
              <w:t xml:space="preserve"> December, 2017</w:t>
            </w:r>
          </w:p>
        </w:tc>
      </w:tr>
      <w:tr w:rsidR="009F5790" w:rsidRPr="009F5790" w14:paraId="6B3736C0" w14:textId="77777777" w:rsidTr="001B0FD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9F5790" w:rsidRPr="009F5790" w:rsidRDefault="009F5790" w:rsidP="000002FE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9F5790" w:rsidRPr="009F5790" w:rsidRDefault="009F5790" w:rsidP="000002FE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9F5790" w:rsidRPr="009F5790" w:rsidRDefault="009F5790" w:rsidP="000002FE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9F5790" w:rsidRPr="009F5790" w14:paraId="2AE71C0F" w14:textId="77777777" w:rsidTr="001B0FD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3957EC4A" w:rsidR="009F5790" w:rsidRPr="009F5790" w:rsidRDefault="009F5790" w:rsidP="000002FE">
            <w:r w:rsidRPr="009F5790">
              <w:t> </w:t>
            </w:r>
            <w:r w:rsidR="00CE4DAD">
              <w:t>Shubhangi Bharti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41D1DBF4" w:rsidR="009F5790" w:rsidRPr="009F5790" w:rsidRDefault="00CE4DAD" w:rsidP="000002FE">
            <w:r>
              <w:t>Test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2C17F613" w:rsidR="009F5790" w:rsidRPr="009F5790" w:rsidRDefault="00CE4DAD" w:rsidP="000002FE">
            <w:r>
              <w:t>24</w:t>
            </w:r>
            <w:r w:rsidRPr="00CE4DAD">
              <w:rPr>
                <w:vertAlign w:val="superscript"/>
              </w:rPr>
              <w:t>th</w:t>
            </w:r>
            <w:r>
              <w:t xml:space="preserve"> December, 2017</w:t>
            </w:r>
          </w:p>
        </w:tc>
      </w:tr>
      <w:tr w:rsidR="009F5790" w:rsidRPr="009F5790" w14:paraId="12030786" w14:textId="77777777" w:rsidTr="001B0FD3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9F5790" w:rsidRPr="009F5790" w:rsidRDefault="009F5790" w:rsidP="000002FE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9F5790" w:rsidRPr="009F5790" w:rsidRDefault="009F5790" w:rsidP="000002FE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02362BD6" w:rsidR="009F5790" w:rsidRPr="009F5790" w:rsidRDefault="009F5790" w:rsidP="000002FE">
            <w:pPr>
              <w:rPr>
                <w:vanish/>
              </w:rPr>
            </w:pPr>
            <w:r w:rsidRPr="009F5790">
              <w:t>Ve</w:t>
            </w:r>
            <w:r w:rsidR="00155339">
              <w:t>rsion Number of the template:1.1</w:t>
            </w:r>
          </w:p>
        </w:tc>
      </w:tr>
      <w:tr w:rsidR="009F5790" w:rsidRPr="009F5790" w14:paraId="6800FFEA" w14:textId="77777777" w:rsidTr="001B0FD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9F5790" w:rsidRPr="009F5790" w:rsidRDefault="009F5790" w:rsidP="000002FE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35D5F948" w:rsidR="009F5790" w:rsidRPr="00CE4DAD" w:rsidRDefault="00CE4DAD" w:rsidP="000002FE">
            <w:pPr>
              <w:rPr>
                <w:vanish/>
                <w:vertAlign w:val="superscript"/>
              </w:rPr>
            </w:pPr>
            <w:r>
              <w:t>1.1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77777777" w:rsidR="009F5790" w:rsidRPr="009F5790" w:rsidRDefault="009F5790" w:rsidP="000002FE">
            <w:r w:rsidRPr="009F5790">
              <w:t> </w:t>
            </w:r>
          </w:p>
        </w:tc>
      </w:tr>
    </w:tbl>
    <w:p w14:paraId="0966AC59" w14:textId="77777777" w:rsidR="009F5790" w:rsidRPr="009F5790" w:rsidRDefault="009F5790" w:rsidP="000002FE">
      <w:r w:rsidRPr="009F5790">
        <w:br w:type="page"/>
      </w:r>
    </w:p>
    <w:p w14:paraId="42EE7ADE" w14:textId="77777777" w:rsidR="009F5790" w:rsidRPr="009F5790" w:rsidRDefault="009F5790" w:rsidP="000002FE">
      <w:r w:rsidRPr="009F5790">
        <w:lastRenderedPageBreak/>
        <w:t>&lt;&lt;Customer&gt;&gt; REVIEW HISTORY</w:t>
      </w:r>
    </w:p>
    <w:p w14:paraId="51EC7AC0" w14:textId="77777777" w:rsidR="009F5790" w:rsidRPr="009F5790" w:rsidRDefault="009F5790" w:rsidP="000002FE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0002FE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F5790" w14:paraId="4A1AE6D8" w14:textId="77777777" w:rsidTr="001B0FD3">
        <w:tc>
          <w:tcPr>
            <w:tcW w:w="2808" w:type="dxa"/>
            <w:vAlign w:val="center"/>
          </w:tcPr>
          <w:p w14:paraId="1976D30B" w14:textId="77777777" w:rsidR="009F5790" w:rsidRPr="009F5790" w:rsidRDefault="009F5790" w:rsidP="000002FE">
            <w:r w:rsidRPr="009F5790">
              <w:t>Version</w:t>
            </w:r>
          </w:p>
        </w:tc>
        <w:tc>
          <w:tcPr>
            <w:tcW w:w="1620" w:type="dxa"/>
          </w:tcPr>
          <w:p w14:paraId="7E8B01D1" w14:textId="77777777" w:rsidR="009F5790" w:rsidRPr="009F5790" w:rsidRDefault="009F5790" w:rsidP="000002FE">
            <w:r w:rsidRPr="009F5790">
              <w:t>&lt;&lt;Version number&gt;&gt;</w:t>
            </w:r>
          </w:p>
        </w:tc>
        <w:tc>
          <w:tcPr>
            <w:tcW w:w="540" w:type="dxa"/>
          </w:tcPr>
          <w:p w14:paraId="35D1B14D" w14:textId="77777777" w:rsidR="009F5790" w:rsidRPr="009F5790" w:rsidRDefault="009F5790" w:rsidP="000002FE"/>
        </w:tc>
        <w:tc>
          <w:tcPr>
            <w:tcW w:w="1080" w:type="dxa"/>
          </w:tcPr>
          <w:p w14:paraId="488BB2E9" w14:textId="77777777" w:rsidR="009F5790" w:rsidRPr="009F5790" w:rsidRDefault="009F5790" w:rsidP="000002FE"/>
        </w:tc>
        <w:tc>
          <w:tcPr>
            <w:tcW w:w="1080" w:type="dxa"/>
          </w:tcPr>
          <w:p w14:paraId="325B699D" w14:textId="77777777" w:rsidR="009F5790" w:rsidRPr="009F5790" w:rsidRDefault="009F5790" w:rsidP="000002FE"/>
        </w:tc>
        <w:tc>
          <w:tcPr>
            <w:tcW w:w="1080" w:type="dxa"/>
          </w:tcPr>
          <w:p w14:paraId="77EF851F" w14:textId="77777777" w:rsidR="009F5790" w:rsidRPr="009F5790" w:rsidRDefault="009F5790" w:rsidP="000002FE"/>
        </w:tc>
        <w:tc>
          <w:tcPr>
            <w:tcW w:w="1080" w:type="dxa"/>
          </w:tcPr>
          <w:p w14:paraId="3AD2F557" w14:textId="77777777" w:rsidR="009F5790" w:rsidRPr="009F5790" w:rsidRDefault="009F5790" w:rsidP="000002FE"/>
        </w:tc>
      </w:tr>
      <w:tr w:rsidR="009F5790" w:rsidRPr="009F5790" w14:paraId="7EF63984" w14:textId="77777777" w:rsidTr="001B0FD3">
        <w:tc>
          <w:tcPr>
            <w:tcW w:w="2808" w:type="dxa"/>
            <w:vAlign w:val="center"/>
          </w:tcPr>
          <w:p w14:paraId="0516B6F4" w14:textId="77777777" w:rsidR="009F5790" w:rsidRPr="009F5790" w:rsidRDefault="009F5790" w:rsidP="000002FE">
            <w:r w:rsidRPr="009F5790">
              <w:t>Date</w:t>
            </w:r>
          </w:p>
        </w:tc>
        <w:tc>
          <w:tcPr>
            <w:tcW w:w="1620" w:type="dxa"/>
          </w:tcPr>
          <w:p w14:paraId="537550E2" w14:textId="77777777" w:rsidR="009F5790" w:rsidRPr="009F5790" w:rsidRDefault="009F5790" w:rsidP="000002FE">
            <w:r w:rsidRPr="009F5790">
              <w:t>&lt;&lt;Date of Review&gt;&gt;</w:t>
            </w:r>
          </w:p>
        </w:tc>
        <w:tc>
          <w:tcPr>
            <w:tcW w:w="540" w:type="dxa"/>
          </w:tcPr>
          <w:p w14:paraId="56ACC850" w14:textId="77777777" w:rsidR="009F5790" w:rsidRPr="009F5790" w:rsidRDefault="009F5790" w:rsidP="000002FE"/>
        </w:tc>
        <w:tc>
          <w:tcPr>
            <w:tcW w:w="1080" w:type="dxa"/>
          </w:tcPr>
          <w:p w14:paraId="3D8D9994" w14:textId="77777777" w:rsidR="009F5790" w:rsidRPr="009F5790" w:rsidRDefault="009F5790" w:rsidP="000002F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9F5790" w:rsidRPr="009F5790" w:rsidRDefault="009F5790" w:rsidP="000002FE"/>
        </w:tc>
        <w:tc>
          <w:tcPr>
            <w:tcW w:w="1080" w:type="dxa"/>
          </w:tcPr>
          <w:p w14:paraId="2BE1FC53" w14:textId="77777777" w:rsidR="009F5790" w:rsidRPr="009F5790" w:rsidRDefault="009F5790" w:rsidP="000002FE"/>
        </w:tc>
        <w:tc>
          <w:tcPr>
            <w:tcW w:w="1080" w:type="dxa"/>
          </w:tcPr>
          <w:p w14:paraId="1799B660" w14:textId="77777777" w:rsidR="009F5790" w:rsidRPr="009F5790" w:rsidRDefault="009F5790" w:rsidP="000002FE"/>
        </w:tc>
      </w:tr>
      <w:tr w:rsidR="009F5790" w:rsidRPr="009F5790" w14:paraId="2BC2A16F" w14:textId="77777777" w:rsidTr="001B0FD3">
        <w:tc>
          <w:tcPr>
            <w:tcW w:w="2808" w:type="dxa"/>
            <w:vAlign w:val="center"/>
          </w:tcPr>
          <w:p w14:paraId="47098972" w14:textId="77777777" w:rsidR="009F5790" w:rsidRPr="009F5790" w:rsidRDefault="009F5790" w:rsidP="000002FE">
            <w:r w:rsidRPr="009F5790">
              <w:t>Reviewed by</w:t>
            </w:r>
          </w:p>
        </w:tc>
        <w:tc>
          <w:tcPr>
            <w:tcW w:w="1620" w:type="dxa"/>
          </w:tcPr>
          <w:p w14:paraId="53EAA411" w14:textId="77777777" w:rsidR="009F5790" w:rsidRPr="009F5790" w:rsidRDefault="009F5790" w:rsidP="000002FE">
            <w:r w:rsidRPr="009F5790">
              <w:t>&lt;&lt; Reviewer Name&gt;&gt;</w:t>
            </w:r>
          </w:p>
        </w:tc>
        <w:tc>
          <w:tcPr>
            <w:tcW w:w="540" w:type="dxa"/>
          </w:tcPr>
          <w:p w14:paraId="6BA50F38" w14:textId="77777777" w:rsidR="009F5790" w:rsidRPr="009F5790" w:rsidRDefault="009F5790" w:rsidP="000002FE"/>
        </w:tc>
        <w:tc>
          <w:tcPr>
            <w:tcW w:w="1080" w:type="dxa"/>
          </w:tcPr>
          <w:p w14:paraId="3645B887" w14:textId="77777777" w:rsidR="009F5790" w:rsidRPr="009F5790" w:rsidRDefault="009F5790" w:rsidP="000002F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9F5790" w:rsidRPr="009F5790" w:rsidRDefault="009F5790" w:rsidP="000002FE"/>
        </w:tc>
        <w:tc>
          <w:tcPr>
            <w:tcW w:w="1080" w:type="dxa"/>
          </w:tcPr>
          <w:p w14:paraId="3A64C6EF" w14:textId="77777777" w:rsidR="009F5790" w:rsidRPr="009F5790" w:rsidRDefault="009F5790" w:rsidP="000002FE"/>
        </w:tc>
        <w:tc>
          <w:tcPr>
            <w:tcW w:w="1080" w:type="dxa"/>
          </w:tcPr>
          <w:p w14:paraId="47308748" w14:textId="77777777" w:rsidR="009F5790" w:rsidRPr="009F5790" w:rsidRDefault="009F5790" w:rsidP="000002FE"/>
        </w:tc>
      </w:tr>
      <w:tr w:rsidR="009F5790" w:rsidRPr="009F5790" w14:paraId="2E56A852" w14:textId="77777777" w:rsidTr="001B0FD3">
        <w:tc>
          <w:tcPr>
            <w:tcW w:w="2808" w:type="dxa"/>
          </w:tcPr>
          <w:p w14:paraId="64B7F5B7" w14:textId="77777777" w:rsidR="009F5790" w:rsidRPr="009F5790" w:rsidRDefault="009F5790" w:rsidP="000002FE">
            <w:r w:rsidRPr="009F5790">
              <w:t>Reviewed UI Specification doc</w:t>
            </w:r>
          </w:p>
        </w:tc>
        <w:tc>
          <w:tcPr>
            <w:tcW w:w="1620" w:type="dxa"/>
          </w:tcPr>
          <w:p w14:paraId="005A57E2" w14:textId="77777777" w:rsidR="009F5790" w:rsidRPr="009F5790" w:rsidRDefault="009F5790" w:rsidP="000002FE">
            <w:r w:rsidRPr="009F5790">
              <w:t>&lt;&lt; Whether UI Specification doc is reviewed &gt;&gt;</w:t>
            </w:r>
          </w:p>
        </w:tc>
        <w:tc>
          <w:tcPr>
            <w:tcW w:w="540" w:type="dxa"/>
          </w:tcPr>
          <w:p w14:paraId="24EA29E2" w14:textId="77777777" w:rsidR="009F5790" w:rsidRPr="009F5790" w:rsidRDefault="009F5790" w:rsidP="000002FE"/>
        </w:tc>
        <w:tc>
          <w:tcPr>
            <w:tcW w:w="1080" w:type="dxa"/>
          </w:tcPr>
          <w:p w14:paraId="46558018" w14:textId="77777777" w:rsidR="009F5790" w:rsidRPr="009F5790" w:rsidRDefault="009F5790" w:rsidP="000002F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9F5790" w:rsidRPr="009F5790" w:rsidRDefault="009F5790" w:rsidP="000002FE"/>
        </w:tc>
        <w:tc>
          <w:tcPr>
            <w:tcW w:w="1080" w:type="dxa"/>
          </w:tcPr>
          <w:p w14:paraId="3AFC5A5C" w14:textId="77777777" w:rsidR="009F5790" w:rsidRPr="009F5790" w:rsidRDefault="009F5790" w:rsidP="000002FE"/>
        </w:tc>
        <w:tc>
          <w:tcPr>
            <w:tcW w:w="1080" w:type="dxa"/>
          </w:tcPr>
          <w:p w14:paraId="7E23613F" w14:textId="77777777" w:rsidR="009F5790" w:rsidRPr="009F5790" w:rsidRDefault="009F5790" w:rsidP="000002FE"/>
        </w:tc>
      </w:tr>
      <w:tr w:rsidR="009F5790" w:rsidRPr="009F5790" w14:paraId="307F8A75" w14:textId="77777777" w:rsidTr="001B0FD3">
        <w:tc>
          <w:tcPr>
            <w:tcW w:w="2808" w:type="dxa"/>
          </w:tcPr>
          <w:p w14:paraId="4D8423FC" w14:textId="77777777" w:rsidR="009F5790" w:rsidRPr="009F5790" w:rsidRDefault="009F5790" w:rsidP="000002FE">
            <w:r w:rsidRPr="009F5790">
              <w:t>All Open Queries/issues closed</w:t>
            </w:r>
          </w:p>
        </w:tc>
        <w:tc>
          <w:tcPr>
            <w:tcW w:w="1620" w:type="dxa"/>
          </w:tcPr>
          <w:p w14:paraId="61655E5A" w14:textId="77777777" w:rsidR="009F5790" w:rsidRPr="009F5790" w:rsidRDefault="009F5790" w:rsidP="000002FE">
            <w:r w:rsidRPr="009F5790">
              <w:t>&lt;&lt; Whether all the open queries and issues resolved&gt;&gt;</w:t>
            </w:r>
          </w:p>
        </w:tc>
        <w:tc>
          <w:tcPr>
            <w:tcW w:w="540" w:type="dxa"/>
          </w:tcPr>
          <w:p w14:paraId="08E17A71" w14:textId="77777777" w:rsidR="009F5790" w:rsidRPr="009F5790" w:rsidRDefault="009F5790" w:rsidP="000002FE"/>
        </w:tc>
        <w:tc>
          <w:tcPr>
            <w:tcW w:w="1080" w:type="dxa"/>
          </w:tcPr>
          <w:p w14:paraId="4D22E910" w14:textId="77777777" w:rsidR="009F5790" w:rsidRPr="009F5790" w:rsidRDefault="009F5790" w:rsidP="000002F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9F5790" w:rsidRPr="009F5790" w:rsidRDefault="009F5790" w:rsidP="000002FE"/>
        </w:tc>
        <w:tc>
          <w:tcPr>
            <w:tcW w:w="1080" w:type="dxa"/>
          </w:tcPr>
          <w:p w14:paraId="6071EC99" w14:textId="77777777" w:rsidR="009F5790" w:rsidRPr="009F5790" w:rsidRDefault="009F5790" w:rsidP="000002FE"/>
        </w:tc>
        <w:tc>
          <w:tcPr>
            <w:tcW w:w="1080" w:type="dxa"/>
          </w:tcPr>
          <w:p w14:paraId="0D8E8B38" w14:textId="77777777" w:rsidR="009F5790" w:rsidRPr="009F5790" w:rsidRDefault="009F5790" w:rsidP="000002FE"/>
        </w:tc>
      </w:tr>
      <w:tr w:rsidR="009F5790" w:rsidRPr="009F5790" w14:paraId="3EABB1EE" w14:textId="77777777" w:rsidTr="001B0FD3">
        <w:tc>
          <w:tcPr>
            <w:tcW w:w="2808" w:type="dxa"/>
          </w:tcPr>
          <w:p w14:paraId="27EF7D4D" w14:textId="77777777" w:rsidR="009F5790" w:rsidRPr="009F5790" w:rsidRDefault="009F5790" w:rsidP="000002FE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14:paraId="29A6C1CD" w14:textId="77777777" w:rsidR="009F5790" w:rsidRPr="009F5790" w:rsidRDefault="009F5790" w:rsidP="000002FE">
            <w:r w:rsidRPr="009F5790">
              <w:t>&lt;&lt;Whether all the assumptions have been agreed upon by the customer&gt;&gt;</w:t>
            </w:r>
          </w:p>
        </w:tc>
        <w:tc>
          <w:tcPr>
            <w:tcW w:w="540" w:type="dxa"/>
          </w:tcPr>
          <w:p w14:paraId="7D658C3E" w14:textId="77777777" w:rsidR="009F5790" w:rsidRPr="009F5790" w:rsidRDefault="009F5790" w:rsidP="000002FE"/>
        </w:tc>
        <w:tc>
          <w:tcPr>
            <w:tcW w:w="1080" w:type="dxa"/>
          </w:tcPr>
          <w:p w14:paraId="3BC21E42" w14:textId="77777777" w:rsidR="009F5790" w:rsidRPr="009F5790" w:rsidRDefault="009F5790" w:rsidP="000002F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9F5790" w:rsidRPr="009F5790" w:rsidRDefault="009F5790" w:rsidP="000002FE"/>
        </w:tc>
        <w:tc>
          <w:tcPr>
            <w:tcW w:w="1080" w:type="dxa"/>
          </w:tcPr>
          <w:p w14:paraId="718D8944" w14:textId="77777777" w:rsidR="009F5790" w:rsidRPr="009F5790" w:rsidRDefault="009F5790" w:rsidP="000002FE"/>
        </w:tc>
        <w:tc>
          <w:tcPr>
            <w:tcW w:w="1080" w:type="dxa"/>
          </w:tcPr>
          <w:p w14:paraId="5DD7E652" w14:textId="77777777" w:rsidR="009F5790" w:rsidRPr="009F5790" w:rsidRDefault="009F5790" w:rsidP="000002FE"/>
        </w:tc>
      </w:tr>
      <w:tr w:rsidR="009F5790" w:rsidRPr="009F5790" w14:paraId="5751E9DE" w14:textId="77777777" w:rsidTr="001B0FD3">
        <w:tc>
          <w:tcPr>
            <w:tcW w:w="2808" w:type="dxa"/>
          </w:tcPr>
          <w:p w14:paraId="5BD5BEA4" w14:textId="77777777" w:rsidR="009F5790" w:rsidRPr="009F5790" w:rsidRDefault="009F5790" w:rsidP="000002FE">
            <w:r w:rsidRPr="009F5790">
              <w:t>Sign Off</w:t>
            </w:r>
          </w:p>
        </w:tc>
        <w:tc>
          <w:tcPr>
            <w:tcW w:w="1620" w:type="dxa"/>
          </w:tcPr>
          <w:p w14:paraId="31FF88D9" w14:textId="77777777" w:rsidR="009F5790" w:rsidRPr="009F5790" w:rsidRDefault="009F5790" w:rsidP="000002FE">
            <w:r w:rsidRPr="009F5790">
              <w:t>&lt;&lt;Signature&gt;&gt;</w:t>
            </w:r>
          </w:p>
        </w:tc>
        <w:tc>
          <w:tcPr>
            <w:tcW w:w="540" w:type="dxa"/>
          </w:tcPr>
          <w:p w14:paraId="3331BC8F" w14:textId="77777777" w:rsidR="009F5790" w:rsidRPr="009F5790" w:rsidRDefault="009F5790" w:rsidP="000002FE"/>
        </w:tc>
        <w:tc>
          <w:tcPr>
            <w:tcW w:w="1080" w:type="dxa"/>
          </w:tcPr>
          <w:p w14:paraId="161B779E" w14:textId="77777777" w:rsidR="009F5790" w:rsidRPr="009F5790" w:rsidRDefault="009F5790" w:rsidP="000002F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9F5790" w:rsidRDefault="009F5790" w:rsidP="000002FE"/>
        </w:tc>
        <w:tc>
          <w:tcPr>
            <w:tcW w:w="1080" w:type="dxa"/>
          </w:tcPr>
          <w:p w14:paraId="4BE23196" w14:textId="77777777" w:rsidR="009F5790" w:rsidRPr="009F5790" w:rsidRDefault="009F5790" w:rsidP="000002FE"/>
        </w:tc>
        <w:tc>
          <w:tcPr>
            <w:tcW w:w="1080" w:type="dxa"/>
          </w:tcPr>
          <w:p w14:paraId="3F95224E" w14:textId="77777777" w:rsidR="009F5790" w:rsidRPr="009F5790" w:rsidRDefault="009F5790" w:rsidP="000002FE"/>
        </w:tc>
      </w:tr>
    </w:tbl>
    <w:p w14:paraId="7C85DA30" w14:textId="77777777" w:rsidR="009F5790" w:rsidRPr="009F5790" w:rsidRDefault="009F5790" w:rsidP="000002FE"/>
    <w:p w14:paraId="36105CE6" w14:textId="77777777" w:rsidR="009F5790" w:rsidRPr="009F5790" w:rsidRDefault="009F5790" w:rsidP="000002FE"/>
    <w:p w14:paraId="2CC8A7F7" w14:textId="77777777" w:rsidR="009F5790" w:rsidRPr="009F5790" w:rsidRDefault="009F5790" w:rsidP="000002FE">
      <w:r w:rsidRPr="009F5790">
        <w:t xml:space="preserve">Disclaimer: </w:t>
      </w:r>
    </w:p>
    <w:p w14:paraId="28E0825A" w14:textId="77777777" w:rsidR="009F5790" w:rsidRPr="009F5790" w:rsidRDefault="009F5790" w:rsidP="000002FE"/>
    <w:p w14:paraId="47F58572" w14:textId="2194935A" w:rsidR="009F5790" w:rsidRPr="009F5790" w:rsidRDefault="009F5790" w:rsidP="000002FE">
      <w:r w:rsidRPr="009F5790">
        <w:t xml:space="preserve">The scope of the project </w:t>
      </w:r>
      <w:r w:rsidR="00CC783A">
        <w:t>‘</w:t>
      </w:r>
      <w:proofErr w:type="spellStart"/>
      <w:r w:rsidR="00AB558E">
        <w:t>FlyWithMe</w:t>
      </w:r>
      <w:proofErr w:type="spellEnd"/>
      <w:r w:rsidR="00AB558E">
        <w:t xml:space="preserve"> Airline System</w:t>
      </w:r>
      <w:r w:rsidR="00CC783A">
        <w:t>’</w:t>
      </w:r>
      <w:r w:rsidRPr="009F5790">
        <w:t xml:space="preserve"> is restricted to the contents of this signed off use case.</w:t>
      </w:r>
      <w:r w:rsidRPr="009F5790">
        <w:br w:type="page"/>
      </w:r>
    </w:p>
    <w:p w14:paraId="310D3C95" w14:textId="77777777" w:rsidR="009F5790" w:rsidRPr="005B3604" w:rsidRDefault="009F5790" w:rsidP="000002FE">
      <w:r w:rsidRPr="005B3604">
        <w:lastRenderedPageBreak/>
        <w:t>TABLE OF CONTENTS</w:t>
      </w:r>
    </w:p>
    <w:p w14:paraId="63D9F59F" w14:textId="77777777" w:rsidR="009F5790" w:rsidRPr="009F5790" w:rsidRDefault="009F5790" w:rsidP="000002FE"/>
    <w:bookmarkStart w:id="0" w:name="_GoBack"/>
    <w:bookmarkEnd w:id="0"/>
    <w:p w14:paraId="17A0B6DA" w14:textId="2A3EDE9E" w:rsidR="00F11ED4" w:rsidRDefault="009F5790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501550396" w:history="1">
        <w:r w:rsidR="00F11ED4" w:rsidRPr="0075250F">
          <w:rPr>
            <w:rStyle w:val="Hyperlink"/>
            <w:noProof/>
          </w:rPr>
          <w:t>1.</w:t>
        </w:r>
        <w:r w:rsidR="00F11ED4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F11ED4" w:rsidRPr="0075250F">
          <w:rPr>
            <w:rStyle w:val="Hyperlink"/>
            <w:noProof/>
          </w:rPr>
          <w:t>Use Case Name: Online Airline Flight Ticket Booking</w:t>
        </w:r>
        <w:r w:rsidR="00F11ED4">
          <w:rPr>
            <w:noProof/>
            <w:webHidden/>
          </w:rPr>
          <w:tab/>
        </w:r>
        <w:r w:rsidR="00F11ED4">
          <w:rPr>
            <w:noProof/>
            <w:webHidden/>
          </w:rPr>
          <w:fldChar w:fldCharType="begin"/>
        </w:r>
        <w:r w:rsidR="00F11ED4">
          <w:rPr>
            <w:noProof/>
            <w:webHidden/>
          </w:rPr>
          <w:instrText xml:space="preserve"> PAGEREF _Toc501550396 \h </w:instrText>
        </w:r>
        <w:r w:rsidR="00F11ED4">
          <w:rPr>
            <w:noProof/>
            <w:webHidden/>
          </w:rPr>
        </w:r>
        <w:r w:rsidR="00F11ED4">
          <w:rPr>
            <w:noProof/>
            <w:webHidden/>
          </w:rPr>
          <w:fldChar w:fldCharType="separate"/>
        </w:r>
        <w:r w:rsidR="00F11ED4">
          <w:rPr>
            <w:noProof/>
            <w:webHidden/>
          </w:rPr>
          <w:t>5</w:t>
        </w:r>
        <w:r w:rsidR="00F11ED4">
          <w:rPr>
            <w:noProof/>
            <w:webHidden/>
          </w:rPr>
          <w:fldChar w:fldCharType="end"/>
        </w:r>
      </w:hyperlink>
    </w:p>
    <w:p w14:paraId="0B93776E" w14:textId="23F03C96" w:rsidR="00F11ED4" w:rsidRDefault="00F11ED4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1550397" w:history="1">
        <w:r w:rsidRPr="0075250F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75250F">
          <w:rPr>
            <w:rStyle w:val="Hyperlink"/>
            <w:noProof/>
          </w:rPr>
          <w:t>Actor(s)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_Toc501550397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596D36" w14:textId="0F2A9CA7" w:rsidR="00F11ED4" w:rsidRDefault="00F11ED4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1550398" w:history="1">
        <w:r w:rsidRPr="0075250F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75250F">
          <w:rPr>
            <w:rStyle w:val="Hyperlink"/>
            <w:noProof/>
          </w:rPr>
          <w:t>Preconditions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_Toc501550398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BF7794" w14:textId="3FFE55BC" w:rsidR="00F11ED4" w:rsidRDefault="00F11ED4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1550399" w:history="1">
        <w:r w:rsidRPr="0075250F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75250F">
          <w:rPr>
            <w:rStyle w:val="Hyperlink"/>
            <w:noProof/>
          </w:rPr>
          <w:t>Flow of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_Toc501550399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5B1CC4" w14:textId="7895EAAD" w:rsidR="00F11ED4" w:rsidRDefault="00F11ED4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1550400" w:history="1">
        <w:r w:rsidRPr="0075250F">
          <w:rPr>
            <w:rStyle w:val="Hyperlink"/>
            <w:noProof/>
          </w:rPr>
          <w:t>4.1  Basic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_Toc501550400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6B674B" w14:textId="76C4F74C" w:rsidR="00F11ED4" w:rsidRDefault="00F11ED4">
      <w:pPr>
        <w:pStyle w:val="TOC2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1550401" w:history="1">
        <w:r w:rsidRPr="0075250F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75250F">
          <w:rPr>
            <w:rStyle w:val="Hyperlink"/>
            <w:noProof/>
          </w:rPr>
          <w:t>Alternative Flows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_Toc501550401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6664CB" w14:textId="50929B10" w:rsidR="00F11ED4" w:rsidRDefault="00F11ED4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1550402" w:history="1">
        <w:r w:rsidRPr="0075250F">
          <w:rPr>
            <w:rStyle w:val="Hyperlink"/>
            <w:noProof/>
          </w:rPr>
          <w:t>4.2.1 Alternate Flow 1: Successful Online booking Of Flight Ticket For Round Trip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_Toc501550402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356A3B" w14:textId="12360A3C" w:rsidR="00F11ED4" w:rsidRDefault="00F11ED4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1550403" w:history="1">
        <w:r w:rsidRPr="0075250F">
          <w:rPr>
            <w:rStyle w:val="Hyperlink"/>
            <w:noProof/>
          </w:rPr>
          <w:t>4.2.2 Alternate Flow 2: Successful Online booking Of Flight Ticket For Round Trip With Family &amp; Friends Option Selected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_Toc501550403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3932E7" w14:textId="5C919501" w:rsidR="00F11ED4" w:rsidRDefault="00F11ED4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1550404" w:history="1">
        <w:r w:rsidRPr="0075250F">
          <w:rPr>
            <w:rStyle w:val="Hyperlink"/>
            <w:noProof/>
          </w:rPr>
          <w:t>4.2.3 Alternate Flow 3: Successful Online booking Of Flight Ticket ound Trip Without Providing Optional Currency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_Toc501550404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628237" w14:textId="3AF92648" w:rsidR="00F11ED4" w:rsidRDefault="00F11ED4">
      <w:pPr>
        <w:pStyle w:val="TOC2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1550405" w:history="1">
        <w:r w:rsidRPr="0075250F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75250F">
          <w:rPr>
            <w:rStyle w:val="Hyperlink"/>
            <w:noProof/>
          </w:rPr>
          <w:t>Exception Flows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_Toc501550405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2A3798" w14:textId="6C2BFFC1" w:rsidR="00F11ED4" w:rsidRDefault="00F11ED4">
      <w:pPr>
        <w:pStyle w:val="TOC2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1550406" w:history="1">
        <w:r w:rsidRPr="0075250F">
          <w:rPr>
            <w:rStyle w:val="Hyperlink"/>
            <w:noProof/>
          </w:rPr>
          <w:t>4.3.1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75250F">
          <w:rPr>
            <w:rStyle w:val="Hyperlink"/>
            <w:noProof/>
          </w:rPr>
          <w:t>Exception Flow 1: Failed To Book Flight Ticket Due to Unavailability of the Flights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_Toc501550406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A3A43A" w14:textId="4ACAEEC2" w:rsidR="00F11ED4" w:rsidRDefault="00F11ED4">
      <w:pPr>
        <w:pStyle w:val="TOC2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1550407" w:history="1">
        <w:r w:rsidRPr="0075250F">
          <w:rPr>
            <w:rStyle w:val="Hyperlink"/>
            <w:noProof/>
          </w:rPr>
          <w:t>4.3.2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75250F">
          <w:rPr>
            <w:rStyle w:val="Hyperlink"/>
            <w:noProof/>
          </w:rPr>
          <w:t>Exception Flow 2: Failed To Book Flight Ticket Due to Available Flight Details Not Matching With The Customer Travel Preferences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_Toc501550407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E00F07" w14:textId="0AFC6B62" w:rsidR="00F11ED4" w:rsidRDefault="00F11ED4">
      <w:pPr>
        <w:pStyle w:val="TOC2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1550408" w:history="1">
        <w:r w:rsidRPr="0075250F">
          <w:rPr>
            <w:rStyle w:val="Hyperlink"/>
            <w:noProof/>
          </w:rPr>
          <w:t>4.3.3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75250F">
          <w:rPr>
            <w:rStyle w:val="Hyperlink"/>
            <w:noProof/>
          </w:rPr>
          <w:t>Exception Flow 3: Failed To Book Flight Ticket Due to Leaving Departure Date Empty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_Toc501550408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AD3DBB" w14:textId="10E7DB5C" w:rsidR="00F11ED4" w:rsidRDefault="00F11ED4">
      <w:pPr>
        <w:pStyle w:val="TOC2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1550409" w:history="1">
        <w:r w:rsidRPr="0075250F">
          <w:rPr>
            <w:rStyle w:val="Hyperlink"/>
            <w:noProof/>
          </w:rPr>
          <w:t>4.3.4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75250F">
          <w:rPr>
            <w:rStyle w:val="Hyperlink"/>
            <w:noProof/>
          </w:rPr>
          <w:t>Exception Flow 4: Failed To Book Flight Ticket Due to Providing Invalid Input InTo No. Of Tickets 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_Toc501550409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2625FF" w14:textId="4150D5C1" w:rsidR="00F11ED4" w:rsidRDefault="00F11ED4">
      <w:pPr>
        <w:pStyle w:val="TOC2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1550410" w:history="1">
        <w:r w:rsidRPr="0075250F">
          <w:rPr>
            <w:rStyle w:val="Hyperlink"/>
            <w:noProof/>
          </w:rPr>
          <w:t>4.3.5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75250F">
          <w:rPr>
            <w:rStyle w:val="Hyperlink"/>
            <w:noProof/>
          </w:rPr>
          <w:t>Exception Flow 5: Failed To Book Flight Ticket Due to Network 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_Toc501550410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8C733E" w14:textId="7127EA14" w:rsidR="00F11ED4" w:rsidRDefault="00F11ED4">
      <w:pPr>
        <w:pStyle w:val="TOC2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1550411" w:history="1">
        <w:r w:rsidRPr="0075250F">
          <w:rPr>
            <w:rStyle w:val="Hyperlink"/>
            <w:noProof/>
          </w:rPr>
          <w:t>4.3.6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75250F">
          <w:rPr>
            <w:rStyle w:val="Hyperlink"/>
            <w:noProof/>
          </w:rPr>
          <w:t>Exception Flow 6: Failed To Book Flight Ticket Due to Database 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_Toc501550411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2DCF91" w14:textId="69A68A3B" w:rsidR="00F11ED4" w:rsidRDefault="00F11ED4">
      <w:pPr>
        <w:pStyle w:val="TOC2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1550412" w:history="1">
        <w:r w:rsidRPr="0075250F">
          <w:rPr>
            <w:rStyle w:val="Hyperlink"/>
            <w:noProof/>
          </w:rPr>
          <w:t>4.3.7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75250F">
          <w:rPr>
            <w:rStyle w:val="Hyperlink"/>
            <w:noProof/>
          </w:rPr>
          <w:t>Exception Flow 7: Failed To Book Flight Ticket Due to WebServer 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_Toc501550412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80B070" w14:textId="2692018E" w:rsidR="00F11ED4" w:rsidRDefault="00F11ED4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1550413" w:history="1">
        <w:r w:rsidRPr="0075250F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75250F">
          <w:rPr>
            <w:rStyle w:val="Hyperlink"/>
            <w:noProof/>
          </w:rPr>
          <w:t>Post 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_Toc501550413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4FD8C74" w14:textId="491B7C9C" w:rsidR="00F11ED4" w:rsidRDefault="00F11ED4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1550414" w:history="1">
        <w:r w:rsidRPr="0075250F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75250F">
          <w:rPr>
            <w:rStyle w:val="Hyperlink"/>
            <w:noProof/>
          </w:rPr>
          <w:t>Special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_Toc501550414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E024131" w14:textId="57B48CAB" w:rsidR="00F11ED4" w:rsidRDefault="00F11ED4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1550415" w:history="1">
        <w:r w:rsidRPr="0075250F">
          <w:rPr>
            <w:rStyle w:val="Hyperlink"/>
            <w:noProof/>
          </w:rPr>
          <w:t>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_Toc501550415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8BC2CC" w14:textId="0807E4B6" w:rsidR="00F11ED4" w:rsidRDefault="00F11ED4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1550416" w:history="1">
        <w:r w:rsidRPr="0075250F">
          <w:rPr>
            <w:rStyle w:val="Hyperlink"/>
            <w:noProof/>
          </w:rPr>
          <w:t>Availability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_Toc501550416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7BD0FAF" w14:textId="21C9D16B" w:rsidR="00F11ED4" w:rsidRDefault="00F11ED4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1550417" w:history="1">
        <w:r w:rsidRPr="0075250F">
          <w:rPr>
            <w:rStyle w:val="Hyperlink"/>
            <w:noProof/>
          </w:rPr>
          <w:t>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_Toc501550417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B0F84EA" w14:textId="07BAE675" w:rsidR="00F11ED4" w:rsidRDefault="00F11ED4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1550418" w:history="1">
        <w:r w:rsidRPr="0075250F">
          <w:rPr>
            <w:rStyle w:val="Hyperlink"/>
            <w:noProof/>
          </w:rPr>
          <w:t>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_Toc501550418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D6AE4C4" w14:textId="70EA3919" w:rsidR="00F11ED4" w:rsidRDefault="00F11ED4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1550419" w:history="1">
        <w:r w:rsidRPr="0075250F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75250F">
          <w:rPr>
            <w:rStyle w:val="Hyperlink"/>
            <w:noProof/>
          </w:rPr>
          <w:t>Extension Points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_Toc501550419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8D71249" w14:textId="044B9EAD" w:rsidR="00F11ED4" w:rsidRDefault="00F11ED4">
      <w:pPr>
        <w:pStyle w:val="TOC2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1550420" w:history="1">
        <w:r w:rsidRPr="0075250F">
          <w:rPr>
            <w:rStyle w:val="Hyperlink"/>
            <w:noProof/>
          </w:rPr>
          <w:t>4.3.8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75250F">
          <w:rPr>
            <w:rStyle w:val="Hyperlink"/>
            <w:noProof/>
          </w:rPr>
          <w:t>&lt;Name of extension point&gt;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_Toc501550420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DE5679E" w14:textId="3398A0E2" w:rsidR="00F11ED4" w:rsidRDefault="00F11ED4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1550421" w:history="1">
        <w:r w:rsidRPr="0075250F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75250F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_Toc501550421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4C4DDDC" w14:textId="50C5C43E" w:rsidR="00F11ED4" w:rsidRDefault="00F11ED4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1550422" w:history="1">
        <w:r w:rsidRPr="0075250F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75250F">
          <w:rPr>
            <w:rStyle w:val="Hyperlink"/>
            <w:noProof/>
          </w:rPr>
          <w:t>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_Toc501550422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F800303" w14:textId="28086B38" w:rsidR="00F11ED4" w:rsidRDefault="00F11ED4">
      <w:pPr>
        <w:pStyle w:val="TOC2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1550423" w:history="1">
        <w:r w:rsidRPr="0075250F">
          <w:rPr>
            <w:rStyle w:val="Hyperlink"/>
            <w:noProof/>
          </w:rPr>
          <w:t>4.3.9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75250F">
          <w:rPr>
            <w:rStyle w:val="Hyperlink"/>
            <w:noProof/>
          </w:rPr>
          <w:t>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_Toc501550423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D004582" w14:textId="5273C848" w:rsidR="00F11ED4" w:rsidRDefault="00F11ED4">
      <w:pPr>
        <w:pStyle w:val="TOC2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1550424" w:history="1">
        <w:r w:rsidRPr="0075250F">
          <w:rPr>
            <w:rStyle w:val="Hyperlink"/>
            <w:noProof/>
          </w:rPr>
          <w:t>4.3.10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75250F">
          <w:rPr>
            <w:rStyle w:val="Hyperlink"/>
            <w:noProof/>
          </w:rPr>
          <w:t>Activity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_Toc501550424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E7767A3" w14:textId="6B9E75BD" w:rsidR="00F11ED4" w:rsidRDefault="00F11ED4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1550425" w:history="1">
        <w:r w:rsidRPr="0075250F">
          <w:rPr>
            <w:rStyle w:val="Hyperlink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75250F">
          <w:rPr>
            <w:rStyle w:val="Hyperlink"/>
            <w:noProof/>
          </w:rPr>
          <w:t>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_Toc501550425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5CFC921" w14:textId="4E08B0B4" w:rsidR="00F11ED4" w:rsidRDefault="00F11ED4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1550426" w:history="1">
        <w:r w:rsidRPr="0075250F">
          <w:rPr>
            <w:rStyle w:val="Hyperlink"/>
            <w:noProof/>
          </w:rPr>
          <w:t>Success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_Toc501550426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F63ECED" w14:textId="7978D3D3" w:rsidR="00F11ED4" w:rsidRDefault="00F11ED4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1550427" w:history="1">
        <w:r w:rsidRPr="0075250F">
          <w:rPr>
            <w:rStyle w:val="Hyperlink"/>
            <w:noProof/>
          </w:rPr>
          <w:t>Failure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_Toc501550427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7851630" w14:textId="19F20BFE" w:rsidR="00F11ED4" w:rsidRDefault="00F11ED4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1550428" w:history="1">
        <w:r w:rsidRPr="0075250F">
          <w:rPr>
            <w:rStyle w:val="Hyperlink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75250F">
          <w:rPr>
            <w:rStyle w:val="Hyperlink"/>
            <w:noProof/>
          </w:rPr>
          <w:t>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_Toc501550428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7B12454" w14:textId="2A2FAB80" w:rsidR="00F11ED4" w:rsidRDefault="00F11ED4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1550429" w:history="1">
        <w:r w:rsidRPr="0075250F">
          <w:rPr>
            <w:rStyle w:val="Hyperlink"/>
            <w:noProof/>
          </w:rPr>
          <w:t>12.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75250F">
          <w:rPr>
            <w:rStyle w:val="Hyperlink"/>
            <w:noProof/>
          </w:rPr>
          <w:t>UI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_Toc501550429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1CB6BC7" w14:textId="70F1477C" w:rsidR="00F11ED4" w:rsidRDefault="00F11ED4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1550430" w:history="1">
        <w:r w:rsidRPr="0075250F">
          <w:rPr>
            <w:rStyle w:val="Hyperlink"/>
            <w:noProof/>
          </w:rPr>
          <w:t>13.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75250F">
          <w:rPr>
            <w:rStyle w:val="Hyperlink"/>
            <w:noProof/>
          </w:rPr>
          <w:t>Inter System 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_Toc501550430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3F29327" w14:textId="7774909B" w:rsidR="00F11ED4" w:rsidRDefault="00F11ED4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1550431" w:history="1">
        <w:r w:rsidRPr="0075250F">
          <w:rPr>
            <w:rStyle w:val="Hyperlink"/>
            <w:noProof/>
          </w:rPr>
          <w:t>14.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75250F">
          <w:rPr>
            <w:rStyle w:val="Hyperlink"/>
            <w:noProof/>
          </w:rPr>
          <w:t>Integration with an already existing System of the &lt;&lt;Customer&gt;&gt;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_Toc501550431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C03FB30" w14:textId="72EF0BDD" w:rsidR="00F11ED4" w:rsidRDefault="00F11ED4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1550432" w:history="1">
        <w:r w:rsidRPr="0075250F">
          <w:rPr>
            <w:rStyle w:val="Hyperlink"/>
            <w:noProof/>
          </w:rPr>
          <w:t>15.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75250F">
          <w:rPr>
            <w:rStyle w:val="Hyperlink"/>
            <w:noProof/>
          </w:rPr>
          <w:t>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_Toc501550432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9FA5DA1" w14:textId="7C490062" w:rsidR="009F5790" w:rsidRPr="00F42082" w:rsidRDefault="009F5790" w:rsidP="000002FE">
      <w:r w:rsidRPr="00F42082">
        <w:fldChar w:fldCharType="end"/>
      </w:r>
    </w:p>
    <w:p w14:paraId="74E6C9D8" w14:textId="77777777" w:rsidR="009F5790" w:rsidRPr="009F5790" w:rsidRDefault="009F5790" w:rsidP="000002FE"/>
    <w:p w14:paraId="54DA6AF0" w14:textId="77777777" w:rsidR="009F5790" w:rsidRPr="009F5790" w:rsidRDefault="009F5790" w:rsidP="000002FE"/>
    <w:p w14:paraId="5A45629C" w14:textId="77777777" w:rsidR="009F5790" w:rsidRPr="009F5790" w:rsidRDefault="009F5790" w:rsidP="000002FE"/>
    <w:p w14:paraId="32E4EA51" w14:textId="77777777" w:rsidR="009F5790" w:rsidRPr="009F5790" w:rsidRDefault="009F5790" w:rsidP="000002FE"/>
    <w:p w14:paraId="12FDF1A2" w14:textId="77777777" w:rsidR="009F5790" w:rsidRPr="009F5790" w:rsidRDefault="009F5790" w:rsidP="000002FE"/>
    <w:p w14:paraId="332B7CEA" w14:textId="77777777" w:rsidR="009F5790" w:rsidRPr="009F5790" w:rsidRDefault="009F5790" w:rsidP="000002FE"/>
    <w:p w14:paraId="2663E52A" w14:textId="30BC7B19" w:rsidR="009F5790" w:rsidRPr="009F5790" w:rsidRDefault="009F5790" w:rsidP="000002FE">
      <w:pPr>
        <w:pStyle w:val="StyleHeading1H1Mainheading1Heading1Heading10Head1h1Sec"/>
      </w:pPr>
      <w:bookmarkStart w:id="1" w:name="_Toc144299909"/>
      <w:bookmarkStart w:id="2" w:name="_Toc145124997"/>
      <w:r w:rsidRPr="009F5790">
        <w:br w:type="page"/>
      </w:r>
      <w:bookmarkStart w:id="3" w:name="_Toc165439502"/>
      <w:bookmarkStart w:id="4" w:name="_Toc186019611"/>
      <w:bookmarkStart w:id="5" w:name="_Toc501550396"/>
      <w:r w:rsidRPr="009F5790">
        <w:lastRenderedPageBreak/>
        <w:t xml:space="preserve">Use Case Name: </w:t>
      </w:r>
      <w:bookmarkEnd w:id="1"/>
      <w:bookmarkEnd w:id="2"/>
      <w:bookmarkEnd w:id="3"/>
      <w:bookmarkEnd w:id="4"/>
      <w:r w:rsidR="00411767">
        <w:t>Online Airline Flight Ticket Booking</w:t>
      </w:r>
      <w:bookmarkEnd w:id="5"/>
    </w:p>
    <w:p w14:paraId="615B5306" w14:textId="0B2EC5FA" w:rsidR="009F5790" w:rsidRPr="009F5790" w:rsidRDefault="009F5790" w:rsidP="00CC783A">
      <w:pPr>
        <w:pStyle w:val="BodyText"/>
        <w:ind w:firstLine="708"/>
      </w:pPr>
      <w:r w:rsidRPr="009F5790">
        <w:rPr>
          <w:b/>
        </w:rPr>
        <w:t xml:space="preserve">Use Case ID: </w:t>
      </w:r>
      <w:r w:rsidRPr="009F5790">
        <w:t xml:space="preserve"> </w:t>
      </w:r>
      <w:proofErr w:type="gramStart"/>
      <w:r w:rsidR="00411767">
        <w:t>FWMAS.CUSTOMER.BOOKTICKET.UC</w:t>
      </w:r>
      <w:proofErr w:type="gramEnd"/>
      <w:r w:rsidR="00411767">
        <w:t>276</w:t>
      </w:r>
    </w:p>
    <w:p w14:paraId="078CF40F" w14:textId="77777777" w:rsidR="009F5790" w:rsidRPr="009F5790" w:rsidRDefault="009F5790" w:rsidP="000002FE">
      <w:pPr>
        <w:pStyle w:val="BodyText"/>
      </w:pPr>
    </w:p>
    <w:p w14:paraId="5F703F61" w14:textId="77777777" w:rsidR="00544B9A" w:rsidRDefault="003B2FE2" w:rsidP="000002FE">
      <w:r>
        <w:rPr>
          <w:b/>
        </w:rPr>
        <w:t xml:space="preserve">            </w:t>
      </w:r>
      <w:r w:rsidR="009F5790" w:rsidRPr="009F5790">
        <w:rPr>
          <w:b/>
        </w:rPr>
        <w:t>Brief Description:</w:t>
      </w:r>
      <w:r w:rsidR="00544B9A">
        <w:t xml:space="preserve"> This Use Case describes the process by which a customer can book a flight ticket </w:t>
      </w:r>
    </w:p>
    <w:p w14:paraId="457BA5FC" w14:textId="1F9D0506" w:rsidR="009F5790" w:rsidRPr="009F5790" w:rsidRDefault="00544B9A" w:rsidP="000002FE">
      <w:r>
        <w:t xml:space="preserve">            online.</w:t>
      </w:r>
    </w:p>
    <w:p w14:paraId="339B99C7" w14:textId="77777777" w:rsidR="009F5790" w:rsidRPr="009F5790" w:rsidRDefault="009F5790" w:rsidP="000002FE"/>
    <w:p w14:paraId="736729FA" w14:textId="77777777" w:rsidR="009F5790" w:rsidRPr="009F5790" w:rsidRDefault="009F5790" w:rsidP="000002FE">
      <w:pPr>
        <w:pStyle w:val="StyleHeading1H1Mainheading1Heading1Heading10Head1h1Sec"/>
      </w:pPr>
      <w:bookmarkStart w:id="6" w:name="_Toc144299910"/>
      <w:bookmarkStart w:id="7" w:name="_Toc145124998"/>
      <w:bookmarkStart w:id="8" w:name="_Toc165439503"/>
      <w:bookmarkStart w:id="9" w:name="_Toc186019612"/>
      <w:bookmarkStart w:id="10" w:name="_Toc501550397"/>
      <w:r w:rsidRPr="009F5790">
        <w:t>Actor(s)</w:t>
      </w:r>
      <w:bookmarkEnd w:id="6"/>
      <w:bookmarkEnd w:id="7"/>
      <w:bookmarkEnd w:id="8"/>
      <w:bookmarkEnd w:id="9"/>
      <w:bookmarkEnd w:id="10"/>
    </w:p>
    <w:p w14:paraId="0E00227C" w14:textId="4BE3787C" w:rsidR="009F5790" w:rsidRPr="009F5790" w:rsidRDefault="00552ADE" w:rsidP="000002FE">
      <w:r>
        <w:t xml:space="preserve">             Customer</w:t>
      </w:r>
    </w:p>
    <w:p w14:paraId="36379E54" w14:textId="77777777" w:rsidR="009F5790" w:rsidRPr="009F5790" w:rsidRDefault="009F5790" w:rsidP="000002FE"/>
    <w:p w14:paraId="0EC1C799" w14:textId="77777777" w:rsidR="009F5790" w:rsidRPr="009F5790" w:rsidRDefault="009F5790" w:rsidP="000002FE">
      <w:pPr>
        <w:pStyle w:val="StyleHeading1H1Mainheading1Heading1Heading10Head1h1Sec"/>
      </w:pPr>
      <w:bookmarkStart w:id="11" w:name="_Toc144299911"/>
      <w:bookmarkStart w:id="12" w:name="_Toc145124999"/>
      <w:bookmarkStart w:id="13" w:name="_Toc165439504"/>
      <w:bookmarkStart w:id="14" w:name="_Toc186019613"/>
      <w:bookmarkStart w:id="15" w:name="_Toc501550398"/>
      <w:r w:rsidRPr="009F5790">
        <w:t>Preconditions</w:t>
      </w:r>
      <w:bookmarkEnd w:id="11"/>
      <w:bookmarkEnd w:id="12"/>
      <w:bookmarkEnd w:id="13"/>
      <w:bookmarkEnd w:id="14"/>
      <w:bookmarkEnd w:id="15"/>
    </w:p>
    <w:p w14:paraId="5FFC8CDC" w14:textId="18FD942A" w:rsidR="009F5790" w:rsidRDefault="00551E46" w:rsidP="0067016E">
      <w:pPr>
        <w:pStyle w:val="BodyText3"/>
        <w:numPr>
          <w:ilvl w:val="0"/>
          <w:numId w:val="8"/>
        </w:numPr>
      </w:pPr>
      <w:r>
        <w:t xml:space="preserve">Customer is already registered with the airline’s </w:t>
      </w:r>
      <w:proofErr w:type="spellStart"/>
      <w:r>
        <w:t>wbsite</w:t>
      </w:r>
      <w:proofErr w:type="spellEnd"/>
      <w:r>
        <w:t>.</w:t>
      </w:r>
    </w:p>
    <w:p w14:paraId="5329D3F7" w14:textId="718062C6" w:rsidR="00551E46" w:rsidRDefault="00551E46" w:rsidP="0067016E">
      <w:pPr>
        <w:pStyle w:val="BodyText3"/>
        <w:numPr>
          <w:ilvl w:val="0"/>
          <w:numId w:val="8"/>
        </w:numPr>
      </w:pPr>
      <w:r>
        <w:t>Customer has valid user credentials.</w:t>
      </w:r>
    </w:p>
    <w:p w14:paraId="655A283C" w14:textId="7268E4F2" w:rsidR="00551E46" w:rsidRDefault="00551E46" w:rsidP="0067016E">
      <w:pPr>
        <w:pStyle w:val="BodyText3"/>
        <w:numPr>
          <w:ilvl w:val="0"/>
          <w:numId w:val="8"/>
        </w:numPr>
      </w:pPr>
      <w:r>
        <w:t>Customer has already logged into the airline’s website.</w:t>
      </w:r>
    </w:p>
    <w:p w14:paraId="76B4CB6E" w14:textId="77777777" w:rsidR="009F5790" w:rsidRPr="009F5790" w:rsidRDefault="009F5790" w:rsidP="000002FE">
      <w:pPr>
        <w:pStyle w:val="StyleHeading1H1Mainheading1Heading1Heading10Head1h1Sec"/>
      </w:pPr>
      <w:bookmarkStart w:id="16" w:name="_Toc144299912"/>
      <w:bookmarkStart w:id="17" w:name="_Toc145125000"/>
      <w:bookmarkStart w:id="18" w:name="_Toc165439505"/>
      <w:bookmarkStart w:id="19" w:name="_Toc186019614"/>
      <w:bookmarkStart w:id="20" w:name="_Toc501550399"/>
      <w:r w:rsidRPr="009F5790">
        <w:t>Flow of Events</w:t>
      </w:r>
      <w:bookmarkEnd w:id="16"/>
      <w:bookmarkEnd w:id="17"/>
      <w:bookmarkEnd w:id="18"/>
      <w:bookmarkEnd w:id="19"/>
      <w:bookmarkEnd w:id="20"/>
    </w:p>
    <w:p w14:paraId="10ED304D" w14:textId="77777777" w:rsidR="009F5790" w:rsidRPr="001C4D77" w:rsidRDefault="009F5790" w:rsidP="000549C5">
      <w:pPr>
        <w:pStyle w:val="StyleHeading2Sub-headingH2ChapterNumberAppendixLetterchnh"/>
        <w:numPr>
          <w:ilvl w:val="0"/>
          <w:numId w:val="0"/>
        </w:numPr>
        <w:ind w:left="720"/>
      </w:pPr>
      <w:bookmarkStart w:id="21" w:name="_Toc144299913"/>
      <w:bookmarkStart w:id="22" w:name="_Toc145125001"/>
      <w:bookmarkStart w:id="23" w:name="_Toc165439506"/>
      <w:bookmarkStart w:id="24" w:name="_Toc186019615"/>
      <w:bookmarkStart w:id="25" w:name="_Toc216505519"/>
      <w:bookmarkStart w:id="26" w:name="_Toc501550400"/>
      <w:proofErr w:type="gramStart"/>
      <w:r w:rsidRPr="001C4D77">
        <w:t>4.1  Basic</w:t>
      </w:r>
      <w:proofErr w:type="gramEnd"/>
      <w:r w:rsidRPr="001C4D77">
        <w:t xml:space="preserve"> Flow</w:t>
      </w:r>
      <w:bookmarkEnd w:id="21"/>
      <w:bookmarkEnd w:id="22"/>
      <w:bookmarkEnd w:id="23"/>
      <w:bookmarkEnd w:id="24"/>
      <w:bookmarkEnd w:id="25"/>
      <w:bookmarkEnd w:id="26"/>
    </w:p>
    <w:p w14:paraId="5E6CC605" w14:textId="2C327098" w:rsidR="009F5790" w:rsidRDefault="00994CD6" w:rsidP="000002FE">
      <w:r>
        <w:t xml:space="preserve">            </w:t>
      </w:r>
      <w:r w:rsidR="009F5790" w:rsidRPr="009F5790">
        <w:t xml:space="preserve">Name: </w:t>
      </w:r>
      <w:r>
        <w:t>Successful Online Booking of Flight Ticket</w:t>
      </w:r>
    </w:p>
    <w:p w14:paraId="18E80838" w14:textId="77777777" w:rsidR="00F87520" w:rsidRDefault="00F87520" w:rsidP="0067016E">
      <w:pPr>
        <w:pStyle w:val="ListParagraph"/>
        <w:numPr>
          <w:ilvl w:val="0"/>
          <w:numId w:val="9"/>
        </w:numPr>
      </w:pPr>
      <w:r>
        <w:t>Customer enters From City</w:t>
      </w:r>
    </w:p>
    <w:p w14:paraId="3A622209" w14:textId="77777777" w:rsidR="00F87520" w:rsidRDefault="00F87520" w:rsidP="0067016E">
      <w:pPr>
        <w:pStyle w:val="ListParagraph"/>
        <w:numPr>
          <w:ilvl w:val="0"/>
          <w:numId w:val="9"/>
        </w:numPr>
      </w:pPr>
      <w:r>
        <w:t>Customer enters To City</w:t>
      </w:r>
    </w:p>
    <w:p w14:paraId="6A42C3BE" w14:textId="77777777" w:rsidR="00F87520" w:rsidRDefault="00F87520" w:rsidP="0067016E">
      <w:pPr>
        <w:pStyle w:val="ListParagraph"/>
        <w:numPr>
          <w:ilvl w:val="0"/>
          <w:numId w:val="9"/>
        </w:numPr>
      </w:pPr>
      <w:r>
        <w:t>Customer enters Departure Date</w:t>
      </w:r>
    </w:p>
    <w:p w14:paraId="5CD9B73E" w14:textId="00565B0C" w:rsidR="00F87520" w:rsidRDefault="00F87520" w:rsidP="0067016E">
      <w:pPr>
        <w:pStyle w:val="ListParagraph"/>
        <w:numPr>
          <w:ilvl w:val="0"/>
          <w:numId w:val="9"/>
        </w:numPr>
      </w:pPr>
      <w:r>
        <w:t>Customer enters No. of Tickets</w:t>
      </w:r>
    </w:p>
    <w:p w14:paraId="0BEF7D01" w14:textId="1B846954" w:rsidR="00B063A0" w:rsidRDefault="00B063A0" w:rsidP="0067016E">
      <w:pPr>
        <w:pStyle w:val="ListParagraph"/>
        <w:numPr>
          <w:ilvl w:val="0"/>
          <w:numId w:val="9"/>
        </w:numPr>
      </w:pPr>
      <w:r>
        <w:t>Customer select</w:t>
      </w:r>
      <w:r w:rsidR="008442D4">
        <w:t>s</w:t>
      </w:r>
      <w:r>
        <w:t xml:space="preserve"> currency name</w:t>
      </w:r>
    </w:p>
    <w:p w14:paraId="2A0C70B0" w14:textId="2BFF1B81" w:rsidR="00F87520" w:rsidRDefault="00F87520" w:rsidP="0067016E">
      <w:pPr>
        <w:pStyle w:val="ListParagraph"/>
        <w:numPr>
          <w:ilvl w:val="0"/>
          <w:numId w:val="9"/>
        </w:numPr>
      </w:pPr>
      <w:r>
        <w:t>Customer clicks on Search Flights button</w:t>
      </w:r>
    </w:p>
    <w:p w14:paraId="74CEF95B" w14:textId="3F95F242" w:rsidR="00F87520" w:rsidRDefault="00F87520" w:rsidP="0067016E">
      <w:pPr>
        <w:pStyle w:val="ListParagraph"/>
        <w:numPr>
          <w:ilvl w:val="0"/>
          <w:numId w:val="9"/>
        </w:numPr>
      </w:pPr>
      <w:r>
        <w:t>System displays the list of available flights</w:t>
      </w:r>
    </w:p>
    <w:p w14:paraId="126D8AC7" w14:textId="737DA621" w:rsidR="00F87520" w:rsidRDefault="00F87520" w:rsidP="0067016E">
      <w:pPr>
        <w:pStyle w:val="ListParagraph"/>
        <w:numPr>
          <w:ilvl w:val="0"/>
          <w:numId w:val="9"/>
        </w:numPr>
      </w:pPr>
      <w:r>
        <w:t>Customer selects the preferred flight option</w:t>
      </w:r>
    </w:p>
    <w:p w14:paraId="6D624DAF" w14:textId="77777777" w:rsidR="00746AD4" w:rsidRDefault="00F87520" w:rsidP="0067016E">
      <w:pPr>
        <w:pStyle w:val="ListParagraph"/>
        <w:numPr>
          <w:ilvl w:val="0"/>
          <w:numId w:val="9"/>
        </w:numPr>
      </w:pPr>
      <w:r>
        <w:t xml:space="preserve">Customer clicks on </w:t>
      </w:r>
      <w:r w:rsidR="001C1D89">
        <w:t xml:space="preserve">the </w:t>
      </w:r>
      <w:r>
        <w:t>Book Ticket button</w:t>
      </w:r>
    </w:p>
    <w:p w14:paraId="261632A4" w14:textId="1C25FEC0" w:rsidR="00994CD6" w:rsidRPr="004A35C2" w:rsidRDefault="00746AD4" w:rsidP="0067016E">
      <w:pPr>
        <w:pStyle w:val="ListParagraph"/>
        <w:numPr>
          <w:ilvl w:val="0"/>
          <w:numId w:val="9"/>
        </w:numPr>
      </w:pPr>
      <w:r>
        <w:t>Customer provides payment details</w:t>
      </w:r>
    </w:p>
    <w:p w14:paraId="0DF5857C" w14:textId="77777777" w:rsidR="009F5790" w:rsidRPr="009F5790" w:rsidRDefault="009F5790" w:rsidP="000002FE"/>
    <w:p w14:paraId="71D41E2C" w14:textId="77777777" w:rsidR="005019D6" w:rsidRDefault="009F5790" w:rsidP="0067016E">
      <w:pPr>
        <w:pStyle w:val="StyleHeading2Sub-headingH2ChapterNumberAppendixLetterchnh"/>
        <w:numPr>
          <w:ilvl w:val="1"/>
          <w:numId w:val="7"/>
        </w:numPr>
      </w:pPr>
      <w:bookmarkStart w:id="27" w:name="_Toc141844799"/>
      <w:bookmarkStart w:id="28" w:name="_Toc143500966"/>
      <w:bookmarkStart w:id="29" w:name="_Toc144299914"/>
      <w:bookmarkStart w:id="30" w:name="_Toc145125002"/>
      <w:bookmarkStart w:id="31" w:name="_Toc165439507"/>
      <w:bookmarkStart w:id="32" w:name="_Toc186019616"/>
      <w:bookmarkStart w:id="33" w:name="_Toc216505520"/>
      <w:r w:rsidRPr="009F5790">
        <w:t xml:space="preserve"> </w:t>
      </w:r>
      <w:bookmarkStart w:id="34" w:name="_Toc501550401"/>
      <w:r w:rsidRPr="009F5790">
        <w:t>Alternative Flow</w:t>
      </w:r>
      <w:bookmarkEnd w:id="27"/>
      <w:bookmarkEnd w:id="28"/>
      <w:bookmarkEnd w:id="29"/>
      <w:r w:rsidRPr="009F5790">
        <w:t>s</w:t>
      </w:r>
      <w:bookmarkStart w:id="35" w:name="_Toc165439508"/>
      <w:bookmarkStart w:id="36" w:name="_Toc186019617"/>
      <w:bookmarkStart w:id="37" w:name="_Toc216505521"/>
      <w:bookmarkStart w:id="38" w:name="_Toc141844800"/>
      <w:bookmarkStart w:id="39" w:name="_Toc143500967"/>
      <w:bookmarkStart w:id="40" w:name="_Toc144299918"/>
      <w:bookmarkStart w:id="41" w:name="_Toc145125005"/>
      <w:bookmarkEnd w:id="30"/>
      <w:bookmarkEnd w:id="31"/>
      <w:bookmarkEnd w:id="32"/>
      <w:bookmarkEnd w:id="33"/>
      <w:bookmarkEnd w:id="34"/>
    </w:p>
    <w:p w14:paraId="687FF66C" w14:textId="70D464E7" w:rsidR="005019D6" w:rsidRPr="009F5790" w:rsidRDefault="005019D6" w:rsidP="00F73F5C">
      <w:pPr>
        <w:pStyle w:val="StyleHeading2Sub-headingH2ChapterNumberAppendixLetterchnh"/>
        <w:numPr>
          <w:ilvl w:val="0"/>
          <w:numId w:val="0"/>
        </w:numPr>
        <w:ind w:left="720"/>
      </w:pPr>
      <w:bookmarkStart w:id="42" w:name="_Toc399585220"/>
      <w:bookmarkStart w:id="43" w:name="_Toc501550402"/>
      <w:bookmarkEnd w:id="35"/>
      <w:bookmarkEnd w:id="36"/>
      <w:bookmarkEnd w:id="37"/>
      <w:r>
        <w:t xml:space="preserve">4.2.1 </w:t>
      </w:r>
      <w:r w:rsidRPr="009F5790">
        <w:t>Alternate Flow 1</w:t>
      </w:r>
      <w:r>
        <w:t xml:space="preserve">: </w:t>
      </w:r>
      <w:bookmarkEnd w:id="42"/>
      <w:r w:rsidR="00CD7356">
        <w:t>Successful Online booking Of Flight Ticket For Round Trip</w:t>
      </w:r>
      <w:bookmarkEnd w:id="43"/>
    </w:p>
    <w:p w14:paraId="0F4A9894" w14:textId="77777777" w:rsidR="00CD7356" w:rsidRDefault="00CD7356" w:rsidP="0067016E">
      <w:pPr>
        <w:pStyle w:val="ListParagraph"/>
        <w:numPr>
          <w:ilvl w:val="0"/>
          <w:numId w:val="10"/>
        </w:numPr>
      </w:pPr>
      <w:r>
        <w:t>Customer enters From City</w:t>
      </w:r>
    </w:p>
    <w:p w14:paraId="3BCC1E69" w14:textId="77777777" w:rsidR="00CD7356" w:rsidRDefault="00CD7356" w:rsidP="0067016E">
      <w:pPr>
        <w:pStyle w:val="ListParagraph"/>
        <w:numPr>
          <w:ilvl w:val="0"/>
          <w:numId w:val="10"/>
        </w:numPr>
      </w:pPr>
      <w:r>
        <w:t>Customer enters To City</w:t>
      </w:r>
    </w:p>
    <w:p w14:paraId="20B78846" w14:textId="3FD8009E" w:rsidR="00CD7356" w:rsidRDefault="00CD7356" w:rsidP="0067016E">
      <w:pPr>
        <w:pStyle w:val="ListParagraph"/>
        <w:numPr>
          <w:ilvl w:val="0"/>
          <w:numId w:val="10"/>
        </w:numPr>
      </w:pPr>
      <w:r>
        <w:t>Customer enters Departure Date</w:t>
      </w:r>
    </w:p>
    <w:p w14:paraId="5C9C7EB2" w14:textId="444754B0" w:rsidR="00CD7356" w:rsidRDefault="00CD7356" w:rsidP="0067016E">
      <w:pPr>
        <w:pStyle w:val="ListParagraph"/>
        <w:numPr>
          <w:ilvl w:val="0"/>
          <w:numId w:val="10"/>
        </w:numPr>
      </w:pPr>
      <w:r>
        <w:t>Customer enters Return Date</w:t>
      </w:r>
    </w:p>
    <w:p w14:paraId="3BF3AF03" w14:textId="0281C088" w:rsidR="00CD7356" w:rsidRDefault="00CD7356" w:rsidP="0067016E">
      <w:pPr>
        <w:pStyle w:val="ListParagraph"/>
        <w:numPr>
          <w:ilvl w:val="0"/>
          <w:numId w:val="10"/>
        </w:numPr>
      </w:pPr>
      <w:r>
        <w:t>Customer enters No. of Tickets</w:t>
      </w:r>
    </w:p>
    <w:p w14:paraId="73EA66E9" w14:textId="059120DF" w:rsidR="00B063A0" w:rsidRDefault="00B063A0" w:rsidP="0067016E">
      <w:pPr>
        <w:pStyle w:val="ListParagraph"/>
        <w:numPr>
          <w:ilvl w:val="0"/>
          <w:numId w:val="10"/>
        </w:numPr>
      </w:pPr>
      <w:r>
        <w:t xml:space="preserve">Customer </w:t>
      </w:r>
      <w:proofErr w:type="spellStart"/>
      <w:r>
        <w:t>selecte</w:t>
      </w:r>
      <w:r w:rsidR="008442D4">
        <w:t>s</w:t>
      </w:r>
      <w:proofErr w:type="spellEnd"/>
      <w:r>
        <w:t xml:space="preserve"> currency name</w:t>
      </w:r>
    </w:p>
    <w:p w14:paraId="0E8DC7CE" w14:textId="77777777" w:rsidR="00CD7356" w:rsidRDefault="00CD7356" w:rsidP="0067016E">
      <w:pPr>
        <w:pStyle w:val="ListParagraph"/>
        <w:numPr>
          <w:ilvl w:val="0"/>
          <w:numId w:val="10"/>
        </w:numPr>
      </w:pPr>
      <w:r>
        <w:t>Customer clicks on Search Flights button</w:t>
      </w:r>
    </w:p>
    <w:p w14:paraId="7036E8C6" w14:textId="77777777" w:rsidR="00CD7356" w:rsidRDefault="00CD7356" w:rsidP="0067016E">
      <w:pPr>
        <w:pStyle w:val="ListParagraph"/>
        <w:numPr>
          <w:ilvl w:val="0"/>
          <w:numId w:val="10"/>
        </w:numPr>
      </w:pPr>
      <w:r>
        <w:t>System displays the list of available flights</w:t>
      </w:r>
    </w:p>
    <w:p w14:paraId="058CE3F4" w14:textId="7E8F932A" w:rsidR="00CD7356" w:rsidRDefault="00CD7356" w:rsidP="0067016E">
      <w:pPr>
        <w:pStyle w:val="ListParagraph"/>
        <w:numPr>
          <w:ilvl w:val="0"/>
          <w:numId w:val="10"/>
        </w:numPr>
      </w:pPr>
      <w:r>
        <w:t>Customer selects the preferred flight options</w:t>
      </w:r>
    </w:p>
    <w:p w14:paraId="0911AA09" w14:textId="77777777" w:rsidR="00CD7356" w:rsidRDefault="00CD7356" w:rsidP="0067016E">
      <w:pPr>
        <w:pStyle w:val="ListParagraph"/>
        <w:numPr>
          <w:ilvl w:val="0"/>
          <w:numId w:val="10"/>
        </w:numPr>
      </w:pPr>
      <w:r>
        <w:t>Customer clicks on the Book Ticket button</w:t>
      </w:r>
    </w:p>
    <w:p w14:paraId="05B4DD0F" w14:textId="14DDAE6A" w:rsidR="00CD7356" w:rsidRDefault="00CD7356" w:rsidP="0067016E">
      <w:pPr>
        <w:pStyle w:val="ListParagraph"/>
        <w:numPr>
          <w:ilvl w:val="0"/>
          <w:numId w:val="10"/>
        </w:numPr>
      </w:pPr>
      <w:r>
        <w:t>Customer provides payment details</w:t>
      </w:r>
    </w:p>
    <w:p w14:paraId="1778D7C0" w14:textId="4FDC9FBF" w:rsidR="00DC735A" w:rsidRDefault="00DC735A" w:rsidP="000002FE"/>
    <w:p w14:paraId="306BDE9F" w14:textId="578F9B53" w:rsidR="00DC735A" w:rsidRPr="009F5790" w:rsidRDefault="00DC735A" w:rsidP="00F73F5C">
      <w:pPr>
        <w:pStyle w:val="StyleHeading2Sub-headingH2ChapterNumberAppendixLetterchnh"/>
        <w:numPr>
          <w:ilvl w:val="0"/>
          <w:numId w:val="0"/>
        </w:numPr>
        <w:ind w:left="720"/>
      </w:pPr>
      <w:bookmarkStart w:id="44" w:name="_Toc501550403"/>
      <w:r>
        <w:t xml:space="preserve">4.2.2 </w:t>
      </w:r>
      <w:r w:rsidRPr="009F5790">
        <w:t xml:space="preserve">Alternate Flow </w:t>
      </w:r>
      <w:r>
        <w:t>2: Successful Online booking Of Flight Ticket For Round Trip</w:t>
      </w:r>
      <w:r w:rsidR="003120EB">
        <w:t xml:space="preserve"> With Family &amp; Friends Option Selected</w:t>
      </w:r>
      <w:bookmarkEnd w:id="44"/>
    </w:p>
    <w:p w14:paraId="35484C42" w14:textId="77777777" w:rsidR="00DC735A" w:rsidRDefault="00DC735A" w:rsidP="0067016E">
      <w:pPr>
        <w:pStyle w:val="ListParagraph"/>
        <w:numPr>
          <w:ilvl w:val="0"/>
          <w:numId w:val="11"/>
        </w:numPr>
      </w:pPr>
      <w:r>
        <w:t>Customer enters From City</w:t>
      </w:r>
    </w:p>
    <w:p w14:paraId="31A2594B" w14:textId="77777777" w:rsidR="00DC735A" w:rsidRDefault="00DC735A" w:rsidP="0067016E">
      <w:pPr>
        <w:pStyle w:val="ListParagraph"/>
        <w:numPr>
          <w:ilvl w:val="0"/>
          <w:numId w:val="11"/>
        </w:numPr>
      </w:pPr>
      <w:r>
        <w:t>Customer enters To City</w:t>
      </w:r>
    </w:p>
    <w:p w14:paraId="3C485981" w14:textId="77777777" w:rsidR="00DC735A" w:rsidRDefault="00DC735A" w:rsidP="0067016E">
      <w:pPr>
        <w:pStyle w:val="ListParagraph"/>
        <w:numPr>
          <w:ilvl w:val="0"/>
          <w:numId w:val="11"/>
        </w:numPr>
      </w:pPr>
      <w:r>
        <w:t>Customer enters Departure Date</w:t>
      </w:r>
    </w:p>
    <w:p w14:paraId="3E9E79BD" w14:textId="77777777" w:rsidR="00DC735A" w:rsidRDefault="00DC735A" w:rsidP="0067016E">
      <w:pPr>
        <w:pStyle w:val="ListParagraph"/>
        <w:numPr>
          <w:ilvl w:val="0"/>
          <w:numId w:val="11"/>
        </w:numPr>
      </w:pPr>
      <w:r>
        <w:t>Customer enters Return Date</w:t>
      </w:r>
    </w:p>
    <w:p w14:paraId="60B11343" w14:textId="68525B92" w:rsidR="00DC735A" w:rsidRDefault="00DC735A" w:rsidP="0067016E">
      <w:pPr>
        <w:pStyle w:val="ListParagraph"/>
        <w:numPr>
          <w:ilvl w:val="0"/>
          <w:numId w:val="11"/>
        </w:numPr>
      </w:pPr>
      <w:r>
        <w:t>Customer enters No. of Tickets</w:t>
      </w:r>
    </w:p>
    <w:p w14:paraId="46EE434D" w14:textId="6549E74D" w:rsidR="00B063A0" w:rsidRDefault="00B063A0" w:rsidP="0067016E">
      <w:pPr>
        <w:pStyle w:val="ListParagraph"/>
        <w:numPr>
          <w:ilvl w:val="0"/>
          <w:numId w:val="11"/>
        </w:numPr>
      </w:pPr>
      <w:r>
        <w:t xml:space="preserve">Customer </w:t>
      </w:r>
      <w:proofErr w:type="spellStart"/>
      <w:r>
        <w:t>selecte</w:t>
      </w:r>
      <w:r w:rsidR="008442D4">
        <w:t>s</w:t>
      </w:r>
      <w:proofErr w:type="spellEnd"/>
      <w:r>
        <w:t xml:space="preserve"> currency name</w:t>
      </w:r>
    </w:p>
    <w:p w14:paraId="318352D4" w14:textId="689BEE40" w:rsidR="003120EB" w:rsidRDefault="003120EB" w:rsidP="0067016E">
      <w:pPr>
        <w:pStyle w:val="ListParagraph"/>
        <w:numPr>
          <w:ilvl w:val="0"/>
          <w:numId w:val="11"/>
        </w:numPr>
      </w:pPr>
      <w:r>
        <w:t xml:space="preserve">Customer </w:t>
      </w:r>
      <w:proofErr w:type="spellStart"/>
      <w:r>
        <w:t>selecte</w:t>
      </w:r>
      <w:r w:rsidR="008442D4">
        <w:t>s</w:t>
      </w:r>
      <w:proofErr w:type="spellEnd"/>
      <w:r>
        <w:t xml:space="preserve"> Family and Friends option</w:t>
      </w:r>
    </w:p>
    <w:p w14:paraId="043CD5BF" w14:textId="77777777" w:rsidR="00DC735A" w:rsidRDefault="00DC735A" w:rsidP="0067016E">
      <w:pPr>
        <w:pStyle w:val="ListParagraph"/>
        <w:numPr>
          <w:ilvl w:val="0"/>
          <w:numId w:val="11"/>
        </w:numPr>
      </w:pPr>
      <w:r>
        <w:t>Customer clicks on Search Flights button</w:t>
      </w:r>
    </w:p>
    <w:p w14:paraId="2CE0C326" w14:textId="77777777" w:rsidR="00DC735A" w:rsidRDefault="00DC735A" w:rsidP="0067016E">
      <w:pPr>
        <w:pStyle w:val="ListParagraph"/>
        <w:numPr>
          <w:ilvl w:val="0"/>
          <w:numId w:val="11"/>
        </w:numPr>
      </w:pPr>
      <w:r>
        <w:t>System displays the list of available flights</w:t>
      </w:r>
    </w:p>
    <w:p w14:paraId="45AB5C93" w14:textId="77777777" w:rsidR="00DC735A" w:rsidRDefault="00DC735A" w:rsidP="0067016E">
      <w:pPr>
        <w:pStyle w:val="ListParagraph"/>
        <w:numPr>
          <w:ilvl w:val="0"/>
          <w:numId w:val="11"/>
        </w:numPr>
      </w:pPr>
      <w:r>
        <w:t>Customer selects the preferred flight options</w:t>
      </w:r>
    </w:p>
    <w:p w14:paraId="5A0B5016" w14:textId="77777777" w:rsidR="00DC735A" w:rsidRDefault="00DC735A" w:rsidP="0067016E">
      <w:pPr>
        <w:pStyle w:val="ListParagraph"/>
        <w:numPr>
          <w:ilvl w:val="0"/>
          <w:numId w:val="11"/>
        </w:numPr>
      </w:pPr>
      <w:r>
        <w:t>Customer clicks on the Book Ticket button</w:t>
      </w:r>
    </w:p>
    <w:p w14:paraId="7F0C5047" w14:textId="77777777" w:rsidR="00DC735A" w:rsidRPr="004A35C2" w:rsidRDefault="00DC735A" w:rsidP="0067016E">
      <w:pPr>
        <w:pStyle w:val="ListParagraph"/>
        <w:numPr>
          <w:ilvl w:val="0"/>
          <w:numId w:val="11"/>
        </w:numPr>
      </w:pPr>
      <w:r>
        <w:t>Customer provides payment details</w:t>
      </w:r>
    </w:p>
    <w:p w14:paraId="5DE94404" w14:textId="10A34AE9" w:rsidR="00DC735A" w:rsidRDefault="00DC735A" w:rsidP="000002FE"/>
    <w:p w14:paraId="66DE505A" w14:textId="0ACDFF07" w:rsidR="000002FE" w:rsidRPr="009F5790" w:rsidRDefault="000002FE" w:rsidP="00F73F5C">
      <w:pPr>
        <w:pStyle w:val="StyleHeading2Sub-headingH2ChapterNumberAppendixLetterchnh"/>
        <w:numPr>
          <w:ilvl w:val="0"/>
          <w:numId w:val="0"/>
        </w:numPr>
        <w:ind w:left="720"/>
      </w:pPr>
      <w:bookmarkStart w:id="45" w:name="_Toc501550404"/>
      <w:r>
        <w:t xml:space="preserve">4.2.3 </w:t>
      </w:r>
      <w:r w:rsidRPr="009F5790">
        <w:t xml:space="preserve">Alternate Flow </w:t>
      </w:r>
      <w:r>
        <w:t xml:space="preserve">3: Successful Online booking Of Flight Ticket </w:t>
      </w:r>
      <w:proofErr w:type="spellStart"/>
      <w:r>
        <w:t>ound</w:t>
      </w:r>
      <w:proofErr w:type="spellEnd"/>
      <w:r>
        <w:t xml:space="preserve"> Trip Without Providing </w:t>
      </w:r>
      <w:r w:rsidR="002466CD">
        <w:t xml:space="preserve">Optional </w:t>
      </w:r>
      <w:r>
        <w:t>Currency Details</w:t>
      </w:r>
      <w:bookmarkEnd w:id="45"/>
    </w:p>
    <w:p w14:paraId="79BD7597" w14:textId="77777777" w:rsidR="000002FE" w:rsidRDefault="000002FE" w:rsidP="0067016E">
      <w:pPr>
        <w:pStyle w:val="ListParagraph"/>
        <w:numPr>
          <w:ilvl w:val="0"/>
          <w:numId w:val="12"/>
        </w:numPr>
      </w:pPr>
      <w:r>
        <w:t>Customer enters From City</w:t>
      </w:r>
    </w:p>
    <w:p w14:paraId="74552D72" w14:textId="77777777" w:rsidR="000002FE" w:rsidRDefault="000002FE" w:rsidP="0067016E">
      <w:pPr>
        <w:pStyle w:val="ListParagraph"/>
        <w:numPr>
          <w:ilvl w:val="0"/>
          <w:numId w:val="12"/>
        </w:numPr>
      </w:pPr>
      <w:r>
        <w:t>Customer enters To City</w:t>
      </w:r>
    </w:p>
    <w:p w14:paraId="02BD578B" w14:textId="77777777" w:rsidR="000002FE" w:rsidRDefault="000002FE" w:rsidP="0067016E">
      <w:pPr>
        <w:pStyle w:val="ListParagraph"/>
        <w:numPr>
          <w:ilvl w:val="0"/>
          <w:numId w:val="12"/>
        </w:numPr>
      </w:pPr>
      <w:r>
        <w:t>Customer enters Departure Date</w:t>
      </w:r>
    </w:p>
    <w:p w14:paraId="34D41CFB" w14:textId="77777777" w:rsidR="000002FE" w:rsidRDefault="000002FE" w:rsidP="0067016E">
      <w:pPr>
        <w:pStyle w:val="ListParagraph"/>
        <w:numPr>
          <w:ilvl w:val="0"/>
          <w:numId w:val="12"/>
        </w:numPr>
      </w:pPr>
      <w:r>
        <w:t>Customer enters Return Date</w:t>
      </w:r>
    </w:p>
    <w:p w14:paraId="4868867A" w14:textId="77777777" w:rsidR="000002FE" w:rsidRDefault="000002FE" w:rsidP="0067016E">
      <w:pPr>
        <w:pStyle w:val="ListParagraph"/>
        <w:numPr>
          <w:ilvl w:val="0"/>
          <w:numId w:val="12"/>
        </w:numPr>
      </w:pPr>
      <w:r>
        <w:t>Customer enters No. of Tickets</w:t>
      </w:r>
    </w:p>
    <w:p w14:paraId="1478DA8B" w14:textId="4C63B9A0" w:rsidR="000002FE" w:rsidRDefault="000002FE" w:rsidP="0067016E">
      <w:pPr>
        <w:pStyle w:val="ListParagraph"/>
        <w:numPr>
          <w:ilvl w:val="0"/>
          <w:numId w:val="12"/>
        </w:numPr>
      </w:pPr>
      <w:r>
        <w:t xml:space="preserve">Customer </w:t>
      </w:r>
      <w:proofErr w:type="spellStart"/>
      <w:r>
        <w:t>selecte</w:t>
      </w:r>
      <w:r w:rsidR="008442D4">
        <w:t>s</w:t>
      </w:r>
      <w:proofErr w:type="spellEnd"/>
      <w:r>
        <w:t xml:space="preserve"> Family and Friends option</w:t>
      </w:r>
    </w:p>
    <w:p w14:paraId="7B64B9F8" w14:textId="77777777" w:rsidR="000002FE" w:rsidRDefault="000002FE" w:rsidP="0067016E">
      <w:pPr>
        <w:pStyle w:val="ListParagraph"/>
        <w:numPr>
          <w:ilvl w:val="0"/>
          <w:numId w:val="12"/>
        </w:numPr>
      </w:pPr>
      <w:r>
        <w:t>Customer clicks on Search Flights button</w:t>
      </w:r>
    </w:p>
    <w:p w14:paraId="623F5721" w14:textId="77777777" w:rsidR="000002FE" w:rsidRDefault="000002FE" w:rsidP="0067016E">
      <w:pPr>
        <w:pStyle w:val="ListParagraph"/>
        <w:numPr>
          <w:ilvl w:val="0"/>
          <w:numId w:val="12"/>
        </w:numPr>
      </w:pPr>
      <w:r>
        <w:t>System displays the list of available flights</w:t>
      </w:r>
    </w:p>
    <w:p w14:paraId="32FE6687" w14:textId="77777777" w:rsidR="000002FE" w:rsidRDefault="000002FE" w:rsidP="0067016E">
      <w:pPr>
        <w:pStyle w:val="ListParagraph"/>
        <w:numPr>
          <w:ilvl w:val="0"/>
          <w:numId w:val="12"/>
        </w:numPr>
      </w:pPr>
      <w:r>
        <w:t>Customer selects the preferred flight options</w:t>
      </w:r>
    </w:p>
    <w:p w14:paraId="64B02534" w14:textId="77777777" w:rsidR="000002FE" w:rsidRDefault="000002FE" w:rsidP="0067016E">
      <w:pPr>
        <w:pStyle w:val="ListParagraph"/>
        <w:numPr>
          <w:ilvl w:val="0"/>
          <w:numId w:val="12"/>
        </w:numPr>
      </w:pPr>
      <w:r>
        <w:t>Customer clicks on the Book Ticket button</w:t>
      </w:r>
    </w:p>
    <w:p w14:paraId="549025C3" w14:textId="2CC0849C" w:rsidR="000002FE" w:rsidRDefault="000002FE" w:rsidP="0067016E">
      <w:pPr>
        <w:pStyle w:val="ListParagraph"/>
        <w:numPr>
          <w:ilvl w:val="0"/>
          <w:numId w:val="12"/>
        </w:numPr>
      </w:pPr>
      <w:r>
        <w:t>Customer provides payment details</w:t>
      </w:r>
    </w:p>
    <w:p w14:paraId="70AC231F" w14:textId="7D082C35" w:rsidR="000D0F82" w:rsidRDefault="000D0F82" w:rsidP="000D0F82"/>
    <w:p w14:paraId="73629F92" w14:textId="77777777" w:rsidR="000D0F82" w:rsidRDefault="000D0F82" w:rsidP="0067016E">
      <w:pPr>
        <w:pStyle w:val="StyleHeading2Sub-headingH2ChapterNumberAppendixLetterchnh"/>
        <w:numPr>
          <w:ilvl w:val="1"/>
          <w:numId w:val="7"/>
        </w:numPr>
      </w:pPr>
      <w:bookmarkStart w:id="46" w:name="_Toc399585222"/>
      <w:bookmarkStart w:id="47" w:name="_Toc399572787"/>
      <w:bookmarkStart w:id="48" w:name="_Toc501550405"/>
      <w:r>
        <w:t>Exception</w:t>
      </w:r>
      <w:r w:rsidRPr="009F5790">
        <w:t xml:space="preserve"> Flow</w:t>
      </w:r>
      <w:r>
        <w:t>s</w:t>
      </w:r>
      <w:bookmarkEnd w:id="46"/>
      <w:bookmarkEnd w:id="48"/>
    </w:p>
    <w:p w14:paraId="2990AC09" w14:textId="786F6E5D" w:rsidR="000D0F82" w:rsidRDefault="000D0F82" w:rsidP="0067016E">
      <w:pPr>
        <w:pStyle w:val="StyleHeading2Sub-headingH2ChapterNumberAppendixLetterchnh"/>
        <w:numPr>
          <w:ilvl w:val="2"/>
          <w:numId w:val="7"/>
        </w:numPr>
      </w:pPr>
      <w:bookmarkStart w:id="49" w:name="_Toc399585223"/>
      <w:bookmarkStart w:id="50" w:name="_Toc501550406"/>
      <w:bookmarkEnd w:id="47"/>
      <w:r>
        <w:t>Exception Flow 1: Failed To</w:t>
      </w:r>
      <w:bookmarkEnd w:id="49"/>
      <w:r>
        <w:t xml:space="preserve"> Book Flight Ticket Due to Unavailability of the Flights</w:t>
      </w:r>
      <w:bookmarkEnd w:id="50"/>
    </w:p>
    <w:p w14:paraId="4DFE3077" w14:textId="0AF3F0C6" w:rsidR="000D0F82" w:rsidRDefault="000D0F82" w:rsidP="0067016E">
      <w:pPr>
        <w:pStyle w:val="ListParagraph"/>
        <w:numPr>
          <w:ilvl w:val="0"/>
          <w:numId w:val="13"/>
        </w:numPr>
      </w:pPr>
      <w:r>
        <w:t>Customer enters From City</w:t>
      </w:r>
      <w:r w:rsidR="004775EC">
        <w:t>.</w:t>
      </w:r>
    </w:p>
    <w:p w14:paraId="2B963061" w14:textId="34E5CD4C" w:rsidR="000D0F82" w:rsidRDefault="000D0F82" w:rsidP="0067016E">
      <w:pPr>
        <w:pStyle w:val="ListParagraph"/>
        <w:numPr>
          <w:ilvl w:val="0"/>
          <w:numId w:val="13"/>
        </w:numPr>
      </w:pPr>
      <w:r>
        <w:t>Customer enters To City</w:t>
      </w:r>
      <w:r w:rsidR="004775EC">
        <w:t>.</w:t>
      </w:r>
    </w:p>
    <w:p w14:paraId="3BCAC956" w14:textId="19BDD279" w:rsidR="000D0F82" w:rsidRDefault="000D0F82" w:rsidP="0067016E">
      <w:pPr>
        <w:pStyle w:val="ListParagraph"/>
        <w:numPr>
          <w:ilvl w:val="0"/>
          <w:numId w:val="13"/>
        </w:numPr>
      </w:pPr>
      <w:r>
        <w:t>Customer enters Departure Date</w:t>
      </w:r>
      <w:r w:rsidR="004775EC">
        <w:t>.</w:t>
      </w:r>
    </w:p>
    <w:p w14:paraId="6D9AC8BF" w14:textId="799D6FED" w:rsidR="000D0F82" w:rsidRDefault="000D0F82" w:rsidP="0067016E">
      <w:pPr>
        <w:pStyle w:val="ListParagraph"/>
        <w:numPr>
          <w:ilvl w:val="0"/>
          <w:numId w:val="13"/>
        </w:numPr>
      </w:pPr>
      <w:r>
        <w:t>Customer enters No. of Tickets</w:t>
      </w:r>
      <w:r w:rsidR="004775EC">
        <w:t>.</w:t>
      </w:r>
    </w:p>
    <w:p w14:paraId="661445CA" w14:textId="2A9DA74E" w:rsidR="000D0F82" w:rsidRDefault="000D0F82" w:rsidP="0067016E">
      <w:pPr>
        <w:pStyle w:val="ListParagraph"/>
        <w:numPr>
          <w:ilvl w:val="0"/>
          <w:numId w:val="13"/>
        </w:numPr>
      </w:pPr>
      <w:r>
        <w:t xml:space="preserve">Customer </w:t>
      </w:r>
      <w:proofErr w:type="spellStart"/>
      <w:r>
        <w:t>selecte</w:t>
      </w:r>
      <w:r w:rsidR="008442D4">
        <w:t>s</w:t>
      </w:r>
      <w:proofErr w:type="spellEnd"/>
      <w:r>
        <w:t xml:space="preserve"> currency name</w:t>
      </w:r>
      <w:r w:rsidR="004775EC">
        <w:t>.</w:t>
      </w:r>
    </w:p>
    <w:p w14:paraId="32C640B5" w14:textId="41867FC8" w:rsidR="000D0F82" w:rsidRDefault="000D0F82" w:rsidP="0067016E">
      <w:pPr>
        <w:pStyle w:val="ListParagraph"/>
        <w:numPr>
          <w:ilvl w:val="0"/>
          <w:numId w:val="13"/>
        </w:numPr>
      </w:pPr>
      <w:r>
        <w:t>Customer clicks on Search Flights button</w:t>
      </w:r>
      <w:r w:rsidR="004775EC">
        <w:t>.</w:t>
      </w:r>
    </w:p>
    <w:p w14:paraId="2C81C919" w14:textId="43A40EE3" w:rsidR="000D0F82" w:rsidRDefault="000D0F82" w:rsidP="0067016E">
      <w:pPr>
        <w:pStyle w:val="ListParagraph"/>
        <w:numPr>
          <w:ilvl w:val="0"/>
          <w:numId w:val="13"/>
        </w:numPr>
      </w:pPr>
      <w:r>
        <w:t xml:space="preserve">The system displays error message regarding </w:t>
      </w:r>
      <w:r w:rsidR="008442D4">
        <w:t xml:space="preserve">non-availability of the flight for </w:t>
      </w:r>
      <w:r w:rsidR="00192065">
        <w:t xml:space="preserve">the </w:t>
      </w:r>
      <w:r w:rsidR="008442D4">
        <w:t>specified source &amp; the destination cit</w:t>
      </w:r>
      <w:r w:rsidR="004775EC">
        <w:t>y.</w:t>
      </w:r>
    </w:p>
    <w:p w14:paraId="3D94EE81" w14:textId="77777777" w:rsidR="000D0F82" w:rsidRPr="004A35C2" w:rsidRDefault="000D0F82" w:rsidP="000D0F82"/>
    <w:p w14:paraId="110662F5" w14:textId="2DFD547D" w:rsidR="003E7E00" w:rsidRDefault="003E7E00" w:rsidP="0067016E">
      <w:pPr>
        <w:pStyle w:val="StyleHeading2Sub-headingH2ChapterNumberAppendixLetterchnh"/>
        <w:numPr>
          <w:ilvl w:val="2"/>
          <w:numId w:val="7"/>
        </w:numPr>
      </w:pPr>
      <w:bookmarkStart w:id="51" w:name="_Toc501550407"/>
      <w:r>
        <w:t xml:space="preserve">Exception Flow 2: Failed To Book Flight Ticket Due to </w:t>
      </w:r>
      <w:r w:rsidR="0049538E">
        <w:t xml:space="preserve">Available </w:t>
      </w:r>
      <w:r>
        <w:t xml:space="preserve">Flight Details Not Matching With The Customer </w:t>
      </w:r>
      <w:r w:rsidR="0049538E">
        <w:t xml:space="preserve">Travel </w:t>
      </w:r>
      <w:r>
        <w:t>Preference</w:t>
      </w:r>
      <w:r w:rsidR="0049538E">
        <w:t>s</w:t>
      </w:r>
      <w:bookmarkEnd w:id="51"/>
    </w:p>
    <w:p w14:paraId="3D0F1AE2" w14:textId="77777777" w:rsidR="003E7E00" w:rsidRDefault="003E7E00" w:rsidP="0067016E">
      <w:pPr>
        <w:pStyle w:val="ListParagraph"/>
        <w:numPr>
          <w:ilvl w:val="0"/>
          <w:numId w:val="14"/>
        </w:numPr>
      </w:pPr>
      <w:r>
        <w:t>Customer enters From City.</w:t>
      </w:r>
    </w:p>
    <w:p w14:paraId="07872DB1" w14:textId="77777777" w:rsidR="003E7E00" w:rsidRDefault="003E7E00" w:rsidP="0067016E">
      <w:pPr>
        <w:pStyle w:val="ListParagraph"/>
        <w:numPr>
          <w:ilvl w:val="0"/>
          <w:numId w:val="14"/>
        </w:numPr>
      </w:pPr>
      <w:r>
        <w:t>Customer enters To City.</w:t>
      </w:r>
    </w:p>
    <w:p w14:paraId="67F08DC1" w14:textId="77777777" w:rsidR="003E7E00" w:rsidRDefault="003E7E00" w:rsidP="0067016E">
      <w:pPr>
        <w:pStyle w:val="ListParagraph"/>
        <w:numPr>
          <w:ilvl w:val="0"/>
          <w:numId w:val="14"/>
        </w:numPr>
      </w:pPr>
      <w:r>
        <w:t>Customer enters Departure Date.</w:t>
      </w:r>
    </w:p>
    <w:p w14:paraId="127B16A2" w14:textId="77777777" w:rsidR="003E7E00" w:rsidRDefault="003E7E00" w:rsidP="0067016E">
      <w:pPr>
        <w:pStyle w:val="ListParagraph"/>
        <w:numPr>
          <w:ilvl w:val="0"/>
          <w:numId w:val="14"/>
        </w:numPr>
      </w:pPr>
      <w:r>
        <w:lastRenderedPageBreak/>
        <w:t>Customer enters No. of Tickets.</w:t>
      </w:r>
    </w:p>
    <w:p w14:paraId="171FFF73" w14:textId="7517F04F" w:rsidR="003E7E00" w:rsidRDefault="003E7E00" w:rsidP="0067016E">
      <w:pPr>
        <w:pStyle w:val="ListParagraph"/>
        <w:numPr>
          <w:ilvl w:val="0"/>
          <w:numId w:val="14"/>
        </w:numPr>
      </w:pPr>
      <w:r>
        <w:t>Customer selects currency name.</w:t>
      </w:r>
    </w:p>
    <w:p w14:paraId="419793E7" w14:textId="65E15558" w:rsidR="003E7E00" w:rsidRDefault="003E7E00" w:rsidP="0067016E">
      <w:pPr>
        <w:pStyle w:val="ListParagraph"/>
        <w:numPr>
          <w:ilvl w:val="0"/>
          <w:numId w:val="14"/>
        </w:numPr>
      </w:pPr>
      <w:r>
        <w:t>Customer clicks on Search Flights button.</w:t>
      </w:r>
    </w:p>
    <w:p w14:paraId="10940629" w14:textId="0276AF6C" w:rsidR="00537819" w:rsidRDefault="00537819" w:rsidP="0067016E">
      <w:pPr>
        <w:pStyle w:val="ListParagraph"/>
        <w:numPr>
          <w:ilvl w:val="0"/>
          <w:numId w:val="14"/>
        </w:numPr>
      </w:pPr>
      <w:r>
        <w:t xml:space="preserve">System </w:t>
      </w:r>
      <w:proofErr w:type="spellStart"/>
      <w:r>
        <w:t>displayes</w:t>
      </w:r>
      <w:proofErr w:type="spellEnd"/>
      <w:r>
        <w:t xml:space="preserve"> list of available flights.</w:t>
      </w:r>
    </w:p>
    <w:p w14:paraId="1E34744A" w14:textId="26FFEC20" w:rsidR="00537819" w:rsidRDefault="00537819" w:rsidP="0067016E">
      <w:pPr>
        <w:pStyle w:val="ListParagraph"/>
        <w:numPr>
          <w:ilvl w:val="0"/>
          <w:numId w:val="14"/>
        </w:numPr>
      </w:pPr>
      <w:r>
        <w:t>Customer does not book the ticket due to flight details not matching with his travel preferences.</w:t>
      </w:r>
    </w:p>
    <w:p w14:paraId="4312576C" w14:textId="35CA6000" w:rsidR="00221286" w:rsidRDefault="00221286" w:rsidP="00221286"/>
    <w:p w14:paraId="256C5A6D" w14:textId="786D6997" w:rsidR="00221286" w:rsidRDefault="00221286" w:rsidP="0067016E">
      <w:pPr>
        <w:pStyle w:val="StyleHeading2Sub-headingH2ChapterNumberAppendixLetterchnh"/>
        <w:numPr>
          <w:ilvl w:val="2"/>
          <w:numId w:val="7"/>
        </w:numPr>
      </w:pPr>
      <w:bookmarkStart w:id="52" w:name="_Toc501550408"/>
      <w:r>
        <w:t>Exception Flow 3: Failed To Book Flight Ticket Due to Leaving Departure Date Empty</w:t>
      </w:r>
      <w:bookmarkEnd w:id="52"/>
    </w:p>
    <w:p w14:paraId="320C640C" w14:textId="77777777" w:rsidR="00221286" w:rsidRDefault="00221286" w:rsidP="0067016E">
      <w:pPr>
        <w:pStyle w:val="ListParagraph"/>
        <w:numPr>
          <w:ilvl w:val="0"/>
          <w:numId w:val="15"/>
        </w:numPr>
      </w:pPr>
      <w:r>
        <w:t>Customer enters From City.</w:t>
      </w:r>
    </w:p>
    <w:p w14:paraId="2066E658" w14:textId="77777777" w:rsidR="00221286" w:rsidRDefault="00221286" w:rsidP="0067016E">
      <w:pPr>
        <w:pStyle w:val="ListParagraph"/>
        <w:numPr>
          <w:ilvl w:val="0"/>
          <w:numId w:val="15"/>
        </w:numPr>
      </w:pPr>
      <w:r>
        <w:t>Customer enters To City.</w:t>
      </w:r>
    </w:p>
    <w:p w14:paraId="269F8A79" w14:textId="65E59B3E" w:rsidR="00221286" w:rsidRDefault="00221286" w:rsidP="0067016E">
      <w:pPr>
        <w:pStyle w:val="ListParagraph"/>
        <w:numPr>
          <w:ilvl w:val="0"/>
          <w:numId w:val="15"/>
        </w:numPr>
      </w:pPr>
      <w:r>
        <w:t>Customer leaves Departure Date field empty.</w:t>
      </w:r>
    </w:p>
    <w:p w14:paraId="519008E4" w14:textId="77777777" w:rsidR="00221286" w:rsidRDefault="00221286" w:rsidP="0067016E">
      <w:pPr>
        <w:pStyle w:val="ListParagraph"/>
        <w:numPr>
          <w:ilvl w:val="0"/>
          <w:numId w:val="15"/>
        </w:numPr>
      </w:pPr>
      <w:r>
        <w:t>Customer enters No. of Tickets.</w:t>
      </w:r>
    </w:p>
    <w:p w14:paraId="1DB1F0DE" w14:textId="77777777" w:rsidR="00221286" w:rsidRDefault="00221286" w:rsidP="0067016E">
      <w:pPr>
        <w:pStyle w:val="ListParagraph"/>
        <w:numPr>
          <w:ilvl w:val="0"/>
          <w:numId w:val="15"/>
        </w:numPr>
      </w:pPr>
      <w:r>
        <w:t>Customer selects currency name.</w:t>
      </w:r>
    </w:p>
    <w:p w14:paraId="4E72268D" w14:textId="77777777" w:rsidR="00221286" w:rsidRDefault="00221286" w:rsidP="0067016E">
      <w:pPr>
        <w:pStyle w:val="ListParagraph"/>
        <w:numPr>
          <w:ilvl w:val="0"/>
          <w:numId w:val="15"/>
        </w:numPr>
      </w:pPr>
      <w:r>
        <w:t>Customer clicks on Search Flights button.</w:t>
      </w:r>
    </w:p>
    <w:p w14:paraId="14E42C3D" w14:textId="119415D6" w:rsidR="00221286" w:rsidRDefault="00221286" w:rsidP="0067016E">
      <w:pPr>
        <w:pStyle w:val="ListParagraph"/>
        <w:numPr>
          <w:ilvl w:val="0"/>
          <w:numId w:val="15"/>
        </w:numPr>
      </w:pPr>
      <w:r>
        <w:t xml:space="preserve">System </w:t>
      </w:r>
      <w:proofErr w:type="spellStart"/>
      <w:r>
        <w:t>displayes</w:t>
      </w:r>
      <w:proofErr w:type="spellEnd"/>
      <w:r>
        <w:t xml:space="preserve"> an error message about leaving mandatory field Departure Date empty.</w:t>
      </w:r>
    </w:p>
    <w:p w14:paraId="288353DD" w14:textId="68CDB8A6" w:rsidR="00FC33DD" w:rsidRDefault="00FC33DD" w:rsidP="0067016E">
      <w:pPr>
        <w:pStyle w:val="StyleHeading2Sub-headingH2ChapterNumberAppendixLetterchnh"/>
        <w:numPr>
          <w:ilvl w:val="2"/>
          <w:numId w:val="7"/>
        </w:numPr>
      </w:pPr>
      <w:bookmarkStart w:id="53" w:name="_Toc501550409"/>
      <w:r>
        <w:t xml:space="preserve">Exception Flow 4: Failed To Book Flight Ticket Due to </w:t>
      </w:r>
      <w:r w:rsidR="00686664">
        <w:t xml:space="preserve">Providing Invalid Input </w:t>
      </w:r>
      <w:proofErr w:type="spellStart"/>
      <w:r w:rsidR="00686664">
        <w:t>InTo</w:t>
      </w:r>
      <w:proofErr w:type="spellEnd"/>
      <w:r w:rsidR="00686664">
        <w:t xml:space="preserve"> No. Of Tickets field</w:t>
      </w:r>
      <w:bookmarkEnd w:id="53"/>
    </w:p>
    <w:p w14:paraId="51350187" w14:textId="77777777" w:rsidR="00FC33DD" w:rsidRDefault="00FC33DD" w:rsidP="0067016E">
      <w:pPr>
        <w:pStyle w:val="ListParagraph"/>
        <w:numPr>
          <w:ilvl w:val="0"/>
          <w:numId w:val="16"/>
        </w:numPr>
      </w:pPr>
      <w:r>
        <w:t>Customer enters From City.</w:t>
      </w:r>
    </w:p>
    <w:p w14:paraId="79887361" w14:textId="77777777" w:rsidR="00FC33DD" w:rsidRDefault="00FC33DD" w:rsidP="0067016E">
      <w:pPr>
        <w:pStyle w:val="ListParagraph"/>
        <w:numPr>
          <w:ilvl w:val="0"/>
          <w:numId w:val="16"/>
        </w:numPr>
      </w:pPr>
      <w:r>
        <w:t>Customer enters To City.</w:t>
      </w:r>
    </w:p>
    <w:p w14:paraId="02BF3A31" w14:textId="583F72E0" w:rsidR="00FC33DD" w:rsidRDefault="00FC33DD" w:rsidP="0067016E">
      <w:pPr>
        <w:pStyle w:val="ListParagraph"/>
        <w:numPr>
          <w:ilvl w:val="0"/>
          <w:numId w:val="16"/>
        </w:numPr>
      </w:pPr>
      <w:r>
        <w:t xml:space="preserve">Customer </w:t>
      </w:r>
      <w:r w:rsidR="00686664">
        <w:t xml:space="preserve">enters </w:t>
      </w:r>
      <w:r>
        <w:t>Departure Dat</w:t>
      </w:r>
      <w:r w:rsidR="00686664">
        <w:t>e</w:t>
      </w:r>
      <w:r>
        <w:t>.</w:t>
      </w:r>
    </w:p>
    <w:p w14:paraId="7D281747" w14:textId="5C83B053" w:rsidR="00FC33DD" w:rsidRDefault="00FC33DD" w:rsidP="0067016E">
      <w:pPr>
        <w:pStyle w:val="ListParagraph"/>
        <w:numPr>
          <w:ilvl w:val="0"/>
          <w:numId w:val="16"/>
        </w:numPr>
      </w:pPr>
      <w:r>
        <w:t xml:space="preserve">Customer enters </w:t>
      </w:r>
      <w:r w:rsidR="00686664">
        <w:t xml:space="preserve">characters in </w:t>
      </w:r>
      <w:r>
        <w:t>No. of Tickets</w:t>
      </w:r>
      <w:r w:rsidR="00686664">
        <w:t xml:space="preserve"> field</w:t>
      </w:r>
      <w:r>
        <w:t>.</w:t>
      </w:r>
    </w:p>
    <w:p w14:paraId="061208D1" w14:textId="77777777" w:rsidR="00FC33DD" w:rsidRDefault="00FC33DD" w:rsidP="0067016E">
      <w:pPr>
        <w:pStyle w:val="ListParagraph"/>
        <w:numPr>
          <w:ilvl w:val="0"/>
          <w:numId w:val="16"/>
        </w:numPr>
      </w:pPr>
      <w:r>
        <w:t>Customer selects currency name.</w:t>
      </w:r>
    </w:p>
    <w:p w14:paraId="7CE8F471" w14:textId="77777777" w:rsidR="00FC33DD" w:rsidRDefault="00FC33DD" w:rsidP="0067016E">
      <w:pPr>
        <w:pStyle w:val="ListParagraph"/>
        <w:numPr>
          <w:ilvl w:val="0"/>
          <w:numId w:val="16"/>
        </w:numPr>
      </w:pPr>
      <w:r>
        <w:t>Customer clicks on Search Flights button.</w:t>
      </w:r>
    </w:p>
    <w:p w14:paraId="0FF68DF0" w14:textId="6DE7145F" w:rsidR="00FC33DD" w:rsidRDefault="00FC33DD" w:rsidP="0067016E">
      <w:pPr>
        <w:pStyle w:val="ListParagraph"/>
        <w:numPr>
          <w:ilvl w:val="0"/>
          <w:numId w:val="16"/>
        </w:numPr>
      </w:pPr>
      <w:r>
        <w:t xml:space="preserve">System </w:t>
      </w:r>
      <w:proofErr w:type="spellStart"/>
      <w:r>
        <w:t>displayes</w:t>
      </w:r>
      <w:proofErr w:type="spellEnd"/>
      <w:r>
        <w:t xml:space="preserve"> an error message about </w:t>
      </w:r>
      <w:r w:rsidR="00686664">
        <w:t xml:space="preserve">entering invalid input in the No. of Tickets </w:t>
      </w:r>
      <w:r>
        <w:t>field.</w:t>
      </w:r>
    </w:p>
    <w:p w14:paraId="55056F1B" w14:textId="04DDD38A" w:rsidR="006E3962" w:rsidRDefault="006E3962" w:rsidP="006E3962"/>
    <w:p w14:paraId="361F6505" w14:textId="15FC83FA" w:rsidR="006E3962" w:rsidRDefault="006E3962" w:rsidP="0067016E">
      <w:pPr>
        <w:pStyle w:val="StyleHeading2Sub-headingH2ChapterNumberAppendixLetterchnh"/>
        <w:numPr>
          <w:ilvl w:val="2"/>
          <w:numId w:val="7"/>
        </w:numPr>
      </w:pPr>
      <w:bookmarkStart w:id="54" w:name="_Toc501550410"/>
      <w:r>
        <w:t>Exception Flow 5: Failed To Book Flight Ticket Due to Network Error</w:t>
      </w:r>
      <w:bookmarkEnd w:id="54"/>
    </w:p>
    <w:p w14:paraId="6D73379F" w14:textId="77777777" w:rsidR="006E3962" w:rsidRDefault="006E3962" w:rsidP="0067016E">
      <w:pPr>
        <w:pStyle w:val="ListParagraph"/>
        <w:numPr>
          <w:ilvl w:val="0"/>
          <w:numId w:val="17"/>
        </w:numPr>
      </w:pPr>
      <w:r>
        <w:t>Customer enters From City.</w:t>
      </w:r>
    </w:p>
    <w:p w14:paraId="7829C18C" w14:textId="77777777" w:rsidR="006E3962" w:rsidRDefault="006E3962" w:rsidP="0067016E">
      <w:pPr>
        <w:pStyle w:val="ListParagraph"/>
        <w:numPr>
          <w:ilvl w:val="0"/>
          <w:numId w:val="17"/>
        </w:numPr>
      </w:pPr>
      <w:r>
        <w:t>Customer enters To City.</w:t>
      </w:r>
    </w:p>
    <w:p w14:paraId="74F3228C" w14:textId="77777777" w:rsidR="006E3962" w:rsidRDefault="006E3962" w:rsidP="0067016E">
      <w:pPr>
        <w:pStyle w:val="ListParagraph"/>
        <w:numPr>
          <w:ilvl w:val="0"/>
          <w:numId w:val="17"/>
        </w:numPr>
      </w:pPr>
      <w:r>
        <w:t>Customer enters Departure Date.</w:t>
      </w:r>
    </w:p>
    <w:p w14:paraId="2E815D74" w14:textId="41651DF8" w:rsidR="006E3962" w:rsidRDefault="006E3962" w:rsidP="0067016E">
      <w:pPr>
        <w:pStyle w:val="ListParagraph"/>
        <w:numPr>
          <w:ilvl w:val="0"/>
          <w:numId w:val="17"/>
        </w:numPr>
      </w:pPr>
      <w:r>
        <w:t>Customer enters No. of Tickets field.</w:t>
      </w:r>
    </w:p>
    <w:p w14:paraId="33EB0A13" w14:textId="77777777" w:rsidR="006E3962" w:rsidRDefault="006E3962" w:rsidP="0067016E">
      <w:pPr>
        <w:pStyle w:val="ListParagraph"/>
        <w:numPr>
          <w:ilvl w:val="0"/>
          <w:numId w:val="17"/>
        </w:numPr>
      </w:pPr>
      <w:r>
        <w:t>Customer selects currency name.</w:t>
      </w:r>
    </w:p>
    <w:p w14:paraId="5AEE5A0F" w14:textId="77777777" w:rsidR="006E3962" w:rsidRDefault="006E3962" w:rsidP="0067016E">
      <w:pPr>
        <w:pStyle w:val="ListParagraph"/>
        <w:numPr>
          <w:ilvl w:val="0"/>
          <w:numId w:val="17"/>
        </w:numPr>
      </w:pPr>
      <w:r>
        <w:t>Customer clicks on Search Flights button.</w:t>
      </w:r>
    </w:p>
    <w:p w14:paraId="0501E584" w14:textId="3FB4F441" w:rsidR="006E3962" w:rsidRDefault="006E3962" w:rsidP="0067016E">
      <w:pPr>
        <w:pStyle w:val="ListParagraph"/>
        <w:numPr>
          <w:ilvl w:val="0"/>
          <w:numId w:val="17"/>
        </w:numPr>
      </w:pPr>
      <w:r>
        <w:t>System displays an error message about Network Failure.</w:t>
      </w:r>
    </w:p>
    <w:p w14:paraId="1C0B3529" w14:textId="25E6E33B" w:rsidR="006E3962" w:rsidRDefault="006E3962" w:rsidP="006E3962"/>
    <w:p w14:paraId="626E3D46" w14:textId="5D7C5430" w:rsidR="006E3962" w:rsidRDefault="006E3962" w:rsidP="0067016E">
      <w:pPr>
        <w:pStyle w:val="StyleHeading2Sub-headingH2ChapterNumberAppendixLetterchnh"/>
        <w:numPr>
          <w:ilvl w:val="2"/>
          <w:numId w:val="7"/>
        </w:numPr>
      </w:pPr>
      <w:bookmarkStart w:id="55" w:name="_Toc501550411"/>
      <w:r>
        <w:t>Exception Flow 6: Failed To Book Flight Ticket Due to Database Error</w:t>
      </w:r>
      <w:bookmarkEnd w:id="55"/>
    </w:p>
    <w:p w14:paraId="3A31A117" w14:textId="77777777" w:rsidR="006E3962" w:rsidRDefault="006E3962" w:rsidP="0067016E">
      <w:pPr>
        <w:pStyle w:val="ListParagraph"/>
        <w:numPr>
          <w:ilvl w:val="0"/>
          <w:numId w:val="20"/>
        </w:numPr>
      </w:pPr>
      <w:r>
        <w:t>Customer enters From City.</w:t>
      </w:r>
    </w:p>
    <w:p w14:paraId="1CFDB019" w14:textId="77777777" w:rsidR="006E3962" w:rsidRDefault="006E3962" w:rsidP="0067016E">
      <w:pPr>
        <w:pStyle w:val="ListParagraph"/>
        <w:numPr>
          <w:ilvl w:val="0"/>
          <w:numId w:val="20"/>
        </w:numPr>
      </w:pPr>
      <w:r>
        <w:t>Customer enters To City.</w:t>
      </w:r>
    </w:p>
    <w:p w14:paraId="4B596029" w14:textId="77777777" w:rsidR="006E3962" w:rsidRDefault="006E3962" w:rsidP="0067016E">
      <w:pPr>
        <w:pStyle w:val="ListParagraph"/>
        <w:numPr>
          <w:ilvl w:val="0"/>
          <w:numId w:val="20"/>
        </w:numPr>
      </w:pPr>
      <w:r>
        <w:t>Customer enters Departure Date.</w:t>
      </w:r>
    </w:p>
    <w:p w14:paraId="3ECADDC3" w14:textId="77777777" w:rsidR="006E3962" w:rsidRDefault="006E3962" w:rsidP="0067016E">
      <w:pPr>
        <w:pStyle w:val="ListParagraph"/>
        <w:numPr>
          <w:ilvl w:val="0"/>
          <w:numId w:val="20"/>
        </w:numPr>
      </w:pPr>
      <w:r>
        <w:t>Customer enters No. of Tickets field.</w:t>
      </w:r>
    </w:p>
    <w:p w14:paraId="07AA45A7" w14:textId="77777777" w:rsidR="006E3962" w:rsidRDefault="006E3962" w:rsidP="0067016E">
      <w:pPr>
        <w:pStyle w:val="ListParagraph"/>
        <w:numPr>
          <w:ilvl w:val="0"/>
          <w:numId w:val="20"/>
        </w:numPr>
      </w:pPr>
      <w:r>
        <w:t>Customer selects currency name.</w:t>
      </w:r>
    </w:p>
    <w:p w14:paraId="2A3ED9E8" w14:textId="77777777" w:rsidR="006E3962" w:rsidRDefault="006E3962" w:rsidP="0067016E">
      <w:pPr>
        <w:pStyle w:val="ListParagraph"/>
        <w:numPr>
          <w:ilvl w:val="0"/>
          <w:numId w:val="20"/>
        </w:numPr>
      </w:pPr>
      <w:r>
        <w:t>Customer clicks on Search Flights button.</w:t>
      </w:r>
    </w:p>
    <w:p w14:paraId="483A62A3" w14:textId="5E07E58C" w:rsidR="006E3962" w:rsidRDefault="006E3962" w:rsidP="0067016E">
      <w:pPr>
        <w:pStyle w:val="ListParagraph"/>
        <w:numPr>
          <w:ilvl w:val="0"/>
          <w:numId w:val="20"/>
        </w:numPr>
      </w:pPr>
      <w:r>
        <w:t>System displays an error message about database error.</w:t>
      </w:r>
    </w:p>
    <w:p w14:paraId="6FFE21CB" w14:textId="41AE5833" w:rsidR="006E3962" w:rsidRDefault="006E3962" w:rsidP="006E3962"/>
    <w:p w14:paraId="3840F9F3" w14:textId="09E4D017" w:rsidR="006E3962" w:rsidRDefault="006E3962" w:rsidP="0067016E">
      <w:pPr>
        <w:pStyle w:val="StyleHeading2Sub-headingH2ChapterNumberAppendixLetterchnh"/>
        <w:numPr>
          <w:ilvl w:val="2"/>
          <w:numId w:val="7"/>
        </w:numPr>
      </w:pPr>
      <w:bookmarkStart w:id="56" w:name="_Toc501550412"/>
      <w:r>
        <w:t xml:space="preserve">Exception Flow 7: Failed To Book Flight Ticket Due to </w:t>
      </w:r>
      <w:proofErr w:type="spellStart"/>
      <w:r>
        <w:t>WebServer</w:t>
      </w:r>
      <w:proofErr w:type="spellEnd"/>
      <w:r>
        <w:t xml:space="preserve"> Error</w:t>
      </w:r>
      <w:bookmarkEnd w:id="56"/>
    </w:p>
    <w:p w14:paraId="2FC1AF3A" w14:textId="77777777" w:rsidR="006E3962" w:rsidRDefault="006E3962" w:rsidP="0067016E">
      <w:pPr>
        <w:pStyle w:val="ListParagraph"/>
        <w:numPr>
          <w:ilvl w:val="0"/>
          <w:numId w:val="19"/>
        </w:numPr>
      </w:pPr>
      <w:r>
        <w:t>Customer enters From City.</w:t>
      </w:r>
    </w:p>
    <w:p w14:paraId="346C16A4" w14:textId="77777777" w:rsidR="006E3962" w:rsidRDefault="006E3962" w:rsidP="0067016E">
      <w:pPr>
        <w:pStyle w:val="ListParagraph"/>
        <w:numPr>
          <w:ilvl w:val="0"/>
          <w:numId w:val="19"/>
        </w:numPr>
      </w:pPr>
      <w:r>
        <w:t>Customer enters To City.</w:t>
      </w:r>
    </w:p>
    <w:p w14:paraId="31AD71DD" w14:textId="77777777" w:rsidR="006E3962" w:rsidRDefault="006E3962" w:rsidP="0067016E">
      <w:pPr>
        <w:pStyle w:val="ListParagraph"/>
        <w:numPr>
          <w:ilvl w:val="0"/>
          <w:numId w:val="19"/>
        </w:numPr>
      </w:pPr>
      <w:r>
        <w:t>Customer enters Departure Date.</w:t>
      </w:r>
    </w:p>
    <w:p w14:paraId="65F5EE6B" w14:textId="77777777" w:rsidR="006E3962" w:rsidRDefault="006E3962" w:rsidP="0067016E">
      <w:pPr>
        <w:pStyle w:val="ListParagraph"/>
        <w:numPr>
          <w:ilvl w:val="0"/>
          <w:numId w:val="19"/>
        </w:numPr>
      </w:pPr>
      <w:r>
        <w:lastRenderedPageBreak/>
        <w:t>Customer enters No. of Tickets field.</w:t>
      </w:r>
    </w:p>
    <w:p w14:paraId="26C8757C" w14:textId="77777777" w:rsidR="006E3962" w:rsidRDefault="006E3962" w:rsidP="0067016E">
      <w:pPr>
        <w:pStyle w:val="ListParagraph"/>
        <w:numPr>
          <w:ilvl w:val="0"/>
          <w:numId w:val="19"/>
        </w:numPr>
      </w:pPr>
      <w:r>
        <w:t>Customer selects currency name.</w:t>
      </w:r>
    </w:p>
    <w:p w14:paraId="734FDE20" w14:textId="77777777" w:rsidR="006E3962" w:rsidRDefault="006E3962" w:rsidP="0067016E">
      <w:pPr>
        <w:pStyle w:val="ListParagraph"/>
        <w:numPr>
          <w:ilvl w:val="0"/>
          <w:numId w:val="19"/>
        </w:numPr>
      </w:pPr>
      <w:r>
        <w:t>Customer clicks on Search Flights button.</w:t>
      </w:r>
    </w:p>
    <w:p w14:paraId="5A0967C9" w14:textId="0A8EA9CD" w:rsidR="006E3962" w:rsidRDefault="006E3962" w:rsidP="0067016E">
      <w:pPr>
        <w:pStyle w:val="ListParagraph"/>
        <w:numPr>
          <w:ilvl w:val="0"/>
          <w:numId w:val="19"/>
        </w:numPr>
      </w:pPr>
      <w:r>
        <w:t xml:space="preserve">System displays an error message about </w:t>
      </w:r>
      <w:proofErr w:type="spellStart"/>
      <w:r>
        <w:t>WebServer</w:t>
      </w:r>
      <w:proofErr w:type="spellEnd"/>
      <w:r>
        <w:t xml:space="preserve"> error.</w:t>
      </w:r>
    </w:p>
    <w:p w14:paraId="25A8171E" w14:textId="77777777" w:rsidR="006E3962" w:rsidRDefault="006E3962" w:rsidP="006E3962"/>
    <w:p w14:paraId="028B5EC2" w14:textId="3C3079D6" w:rsidR="009F5790" w:rsidRPr="009F5790" w:rsidRDefault="009F5790" w:rsidP="000002FE">
      <w:pPr>
        <w:pStyle w:val="StyleHeading1H1Mainheading1Heading1Heading10Head1h1Sec"/>
      </w:pPr>
      <w:bookmarkStart w:id="57" w:name="_Toc144299927"/>
      <w:bookmarkStart w:id="58" w:name="_Toc145125013"/>
      <w:bookmarkStart w:id="59" w:name="_Toc165439511"/>
      <w:bookmarkStart w:id="60" w:name="_Toc186019620"/>
      <w:bookmarkStart w:id="61" w:name="_Toc501550413"/>
      <w:bookmarkEnd w:id="38"/>
      <w:bookmarkEnd w:id="39"/>
      <w:bookmarkEnd w:id="40"/>
      <w:bookmarkEnd w:id="41"/>
      <w:r w:rsidRPr="009F5790">
        <w:t>Post Conditions</w:t>
      </w:r>
      <w:bookmarkEnd w:id="57"/>
      <w:bookmarkEnd w:id="58"/>
      <w:bookmarkEnd w:id="59"/>
      <w:bookmarkEnd w:id="60"/>
      <w:bookmarkEnd w:id="6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9F5790" w:rsidRPr="009F5790" w14:paraId="0A18AD99" w14:textId="77777777" w:rsidTr="001B0FD3">
        <w:trPr>
          <w:tblHeader/>
        </w:trPr>
        <w:tc>
          <w:tcPr>
            <w:tcW w:w="3168" w:type="dxa"/>
          </w:tcPr>
          <w:p w14:paraId="01B7B884" w14:textId="77777777" w:rsidR="009F5790" w:rsidRPr="009F5790" w:rsidRDefault="009F5790" w:rsidP="000002FE">
            <w:r w:rsidRPr="009F5790">
              <w:t>Flow Name</w:t>
            </w:r>
          </w:p>
        </w:tc>
        <w:tc>
          <w:tcPr>
            <w:tcW w:w="5688" w:type="dxa"/>
          </w:tcPr>
          <w:p w14:paraId="002E44F9" w14:textId="77777777" w:rsidR="009F5790" w:rsidRPr="009F5790" w:rsidRDefault="009F5790" w:rsidP="000002FE">
            <w:r w:rsidRPr="009F5790">
              <w:t>Post Condition</w:t>
            </w:r>
          </w:p>
        </w:tc>
      </w:tr>
      <w:tr w:rsidR="009F5790" w:rsidRPr="009F5790" w14:paraId="157725F0" w14:textId="77777777" w:rsidTr="001B0FD3">
        <w:tc>
          <w:tcPr>
            <w:tcW w:w="3168" w:type="dxa"/>
          </w:tcPr>
          <w:p w14:paraId="6FC88656" w14:textId="07E61684" w:rsidR="009F5790" w:rsidRPr="009F5790" w:rsidRDefault="009A520E" w:rsidP="002466CD">
            <w:r>
              <w:t>Successful online booking of flight ticket</w:t>
            </w:r>
          </w:p>
        </w:tc>
        <w:tc>
          <w:tcPr>
            <w:tcW w:w="5688" w:type="dxa"/>
          </w:tcPr>
          <w:p w14:paraId="7AD6974C" w14:textId="54C7271B" w:rsidR="009F5790" w:rsidRPr="009F5790" w:rsidRDefault="009A520E" w:rsidP="009A520E">
            <w:r>
              <w:t xml:space="preserve">The customer </w:t>
            </w:r>
            <w:proofErr w:type="gramStart"/>
            <w:r>
              <w:t>is able to</w:t>
            </w:r>
            <w:proofErr w:type="gramEnd"/>
            <w:r>
              <w:t xml:space="preserve"> successfully book the flight ticket online.</w:t>
            </w:r>
          </w:p>
        </w:tc>
      </w:tr>
      <w:tr w:rsidR="009F5790" w:rsidRPr="009F5790" w14:paraId="17525C3D" w14:textId="77777777" w:rsidTr="001B0FD3">
        <w:tc>
          <w:tcPr>
            <w:tcW w:w="3168" w:type="dxa"/>
          </w:tcPr>
          <w:p w14:paraId="16F72E40" w14:textId="74013E63" w:rsidR="009F5790" w:rsidRPr="009F5790" w:rsidRDefault="009A520E" w:rsidP="000002FE">
            <w:r w:rsidRPr="002466CD">
              <w:t>Successful online booking of flight ticket for round trip</w:t>
            </w:r>
          </w:p>
        </w:tc>
        <w:tc>
          <w:tcPr>
            <w:tcW w:w="5688" w:type="dxa"/>
          </w:tcPr>
          <w:p w14:paraId="23B5FA5C" w14:textId="4B444F97" w:rsidR="009F5790" w:rsidRPr="009F5790" w:rsidRDefault="009A520E" w:rsidP="000002FE">
            <w:r>
              <w:t xml:space="preserve">The customer </w:t>
            </w:r>
            <w:proofErr w:type="gramStart"/>
            <w:r>
              <w:t>is able to</w:t>
            </w:r>
            <w:proofErr w:type="gramEnd"/>
            <w:r>
              <w:t xml:space="preserve"> successfully book the flight ticket online for round trip.</w:t>
            </w:r>
          </w:p>
        </w:tc>
      </w:tr>
      <w:tr w:rsidR="009F5790" w:rsidRPr="009F5790" w14:paraId="330E3A30" w14:textId="77777777" w:rsidTr="001B0FD3">
        <w:tc>
          <w:tcPr>
            <w:tcW w:w="3168" w:type="dxa"/>
          </w:tcPr>
          <w:p w14:paraId="4DA94835" w14:textId="343DFF7C" w:rsidR="009F5790" w:rsidRPr="009F5790" w:rsidRDefault="009A520E" w:rsidP="000002FE">
            <w:r w:rsidRPr="002466CD">
              <w:t>Successful online booking of flight ticket for round trip with family &amp; friends option selected</w:t>
            </w:r>
          </w:p>
        </w:tc>
        <w:tc>
          <w:tcPr>
            <w:tcW w:w="5688" w:type="dxa"/>
          </w:tcPr>
          <w:p w14:paraId="7243EDFF" w14:textId="3541FCD0" w:rsidR="009F5790" w:rsidRPr="009F5790" w:rsidRDefault="009A520E" w:rsidP="000002FE">
            <w:r>
              <w:t xml:space="preserve">The customer </w:t>
            </w:r>
            <w:proofErr w:type="gramStart"/>
            <w:r>
              <w:t>is able to</w:t>
            </w:r>
            <w:proofErr w:type="gramEnd"/>
            <w:r>
              <w:t xml:space="preserve"> successfully book the flight ticket online for round trip along with the family and friends option.</w:t>
            </w:r>
          </w:p>
        </w:tc>
      </w:tr>
      <w:tr w:rsidR="009F5790" w:rsidRPr="009F5790" w14:paraId="2CE33834" w14:textId="77777777" w:rsidTr="001B0FD3">
        <w:tc>
          <w:tcPr>
            <w:tcW w:w="3168" w:type="dxa"/>
          </w:tcPr>
          <w:p w14:paraId="43DB0227" w14:textId="463AB31A" w:rsidR="009F5790" w:rsidRPr="009F5790" w:rsidRDefault="009A520E" w:rsidP="000002FE">
            <w:r w:rsidRPr="002466CD">
              <w:t>Successful online booking of flight ticket without providing optional currency details</w:t>
            </w:r>
          </w:p>
        </w:tc>
        <w:tc>
          <w:tcPr>
            <w:tcW w:w="5688" w:type="dxa"/>
          </w:tcPr>
          <w:p w14:paraId="43EE6D48" w14:textId="0E898AC2" w:rsidR="009F5790" w:rsidRPr="009F5790" w:rsidRDefault="00CC783A" w:rsidP="000002FE">
            <w:r>
              <w:t xml:space="preserve">The customer </w:t>
            </w:r>
            <w:proofErr w:type="gramStart"/>
            <w:r>
              <w:t>is able to</w:t>
            </w:r>
            <w:proofErr w:type="gramEnd"/>
            <w:r>
              <w:t xml:space="preserve"> successfully book the flight ticket online</w:t>
            </w:r>
            <w:r w:rsidR="009566B0">
              <w:t xml:space="preserve"> without entering optional currency details.</w:t>
            </w:r>
          </w:p>
        </w:tc>
      </w:tr>
      <w:tr w:rsidR="002466CD" w:rsidRPr="009F5790" w14:paraId="1BA0F584" w14:textId="77777777" w:rsidTr="001B0FD3">
        <w:tc>
          <w:tcPr>
            <w:tcW w:w="3168" w:type="dxa"/>
          </w:tcPr>
          <w:p w14:paraId="2C68667A" w14:textId="177BA358" w:rsidR="002466CD" w:rsidRPr="002466CD" w:rsidRDefault="009A520E" w:rsidP="000002FE">
            <w:r w:rsidRPr="002466CD">
              <w:t>Failed to book flight ticket due to unavailability of the flights</w:t>
            </w:r>
          </w:p>
        </w:tc>
        <w:tc>
          <w:tcPr>
            <w:tcW w:w="5688" w:type="dxa"/>
          </w:tcPr>
          <w:p w14:paraId="3C3014F6" w14:textId="3CA96A98" w:rsidR="002466CD" w:rsidRPr="009F5790" w:rsidRDefault="00066890" w:rsidP="000002FE">
            <w:r>
              <w:t>The system should display an error message regarding unavailability of the flights as per the search criterion.</w:t>
            </w:r>
          </w:p>
        </w:tc>
      </w:tr>
      <w:tr w:rsidR="002466CD" w:rsidRPr="009F5790" w14:paraId="20183AB6" w14:textId="77777777" w:rsidTr="001B0FD3">
        <w:tc>
          <w:tcPr>
            <w:tcW w:w="3168" w:type="dxa"/>
          </w:tcPr>
          <w:p w14:paraId="05B37972" w14:textId="7DE9461B" w:rsidR="002466CD" w:rsidRPr="002466CD" w:rsidRDefault="009A520E" w:rsidP="000002FE">
            <w:r w:rsidRPr="002466CD">
              <w:t>Failed to book flight ticket due to available flight details not matching with the customer travel preferences</w:t>
            </w:r>
          </w:p>
        </w:tc>
        <w:tc>
          <w:tcPr>
            <w:tcW w:w="5688" w:type="dxa"/>
          </w:tcPr>
          <w:p w14:paraId="5146B19A" w14:textId="72D626C3" w:rsidR="002466CD" w:rsidRPr="009F5790" w:rsidRDefault="009566B0" w:rsidP="000002FE">
            <w:r>
              <w:t>The customer is not able to book the flight ticket online due to</w:t>
            </w:r>
            <w:r w:rsidR="0007499D">
              <w:t xml:space="preserve"> available flight details not matching with the customer preference.</w:t>
            </w:r>
          </w:p>
        </w:tc>
      </w:tr>
      <w:tr w:rsidR="002466CD" w:rsidRPr="009F5790" w14:paraId="63633070" w14:textId="77777777" w:rsidTr="001B0FD3">
        <w:tc>
          <w:tcPr>
            <w:tcW w:w="3168" w:type="dxa"/>
          </w:tcPr>
          <w:p w14:paraId="32B6E3C2" w14:textId="5D28F492" w:rsidR="002466CD" w:rsidRPr="002466CD" w:rsidRDefault="009A520E" w:rsidP="000002FE">
            <w:r w:rsidRPr="002466CD">
              <w:t>Failed to book flight ticket due to leaving departure date empty</w:t>
            </w:r>
          </w:p>
        </w:tc>
        <w:tc>
          <w:tcPr>
            <w:tcW w:w="5688" w:type="dxa"/>
          </w:tcPr>
          <w:p w14:paraId="2D4C4E43" w14:textId="257CDF0C" w:rsidR="002466CD" w:rsidRPr="009F5790" w:rsidRDefault="00066890" w:rsidP="000002FE">
            <w:r>
              <w:t>The system should display an error message regarding mandatory field left empty.</w:t>
            </w:r>
          </w:p>
        </w:tc>
      </w:tr>
      <w:tr w:rsidR="002466CD" w:rsidRPr="009F5790" w14:paraId="783764B7" w14:textId="77777777" w:rsidTr="001B0FD3">
        <w:tc>
          <w:tcPr>
            <w:tcW w:w="3168" w:type="dxa"/>
          </w:tcPr>
          <w:p w14:paraId="388726E4" w14:textId="308106C1" w:rsidR="002466CD" w:rsidRPr="002466CD" w:rsidRDefault="009A520E" w:rsidP="000002FE">
            <w:r w:rsidRPr="002466CD">
              <w:t>Failed to book flight ticket due to providing invalid input into no. Of tickets field</w:t>
            </w:r>
          </w:p>
        </w:tc>
        <w:tc>
          <w:tcPr>
            <w:tcW w:w="5688" w:type="dxa"/>
          </w:tcPr>
          <w:p w14:paraId="33EBCD80" w14:textId="4EF41C73" w:rsidR="002466CD" w:rsidRPr="009F5790" w:rsidRDefault="00E81230" w:rsidP="000002FE">
            <w:r>
              <w:t>The system should display an error message regarding invalid data input in the No of Tickets field.</w:t>
            </w:r>
          </w:p>
        </w:tc>
      </w:tr>
      <w:tr w:rsidR="002466CD" w:rsidRPr="009F5790" w14:paraId="66CF743F" w14:textId="77777777" w:rsidTr="001B0FD3">
        <w:tc>
          <w:tcPr>
            <w:tcW w:w="3168" w:type="dxa"/>
          </w:tcPr>
          <w:p w14:paraId="1F072568" w14:textId="17FEB037" w:rsidR="002466CD" w:rsidRPr="002466CD" w:rsidRDefault="009A520E" w:rsidP="000002FE">
            <w:r w:rsidRPr="002466CD">
              <w:t>Failed to book flight ticket due to network error</w:t>
            </w:r>
          </w:p>
        </w:tc>
        <w:tc>
          <w:tcPr>
            <w:tcW w:w="5688" w:type="dxa"/>
          </w:tcPr>
          <w:p w14:paraId="7032C57E" w14:textId="01275603" w:rsidR="002466CD" w:rsidRPr="009F5790" w:rsidRDefault="00E81230" w:rsidP="000002FE">
            <w:r>
              <w:t>The system should display an error message regarding network error.</w:t>
            </w:r>
          </w:p>
        </w:tc>
      </w:tr>
      <w:tr w:rsidR="002466CD" w:rsidRPr="009F5790" w14:paraId="7A4D4516" w14:textId="77777777" w:rsidTr="001B0FD3">
        <w:tc>
          <w:tcPr>
            <w:tcW w:w="3168" w:type="dxa"/>
          </w:tcPr>
          <w:p w14:paraId="73DB9D6A" w14:textId="5BA6F794" w:rsidR="002466CD" w:rsidRPr="002466CD" w:rsidRDefault="009A520E" w:rsidP="000002FE">
            <w:r w:rsidRPr="002466CD">
              <w:t>Failed to book flight ticket due to database error</w:t>
            </w:r>
          </w:p>
        </w:tc>
        <w:tc>
          <w:tcPr>
            <w:tcW w:w="5688" w:type="dxa"/>
          </w:tcPr>
          <w:p w14:paraId="4B32E378" w14:textId="4FF46387" w:rsidR="002466CD" w:rsidRPr="009F5790" w:rsidRDefault="00E81230" w:rsidP="000002FE">
            <w:r>
              <w:t>The system should display an error message regarding database error.</w:t>
            </w:r>
          </w:p>
        </w:tc>
      </w:tr>
      <w:tr w:rsidR="002466CD" w:rsidRPr="009F5790" w14:paraId="077EECF2" w14:textId="77777777" w:rsidTr="001B0FD3">
        <w:tc>
          <w:tcPr>
            <w:tcW w:w="3168" w:type="dxa"/>
          </w:tcPr>
          <w:p w14:paraId="2A4FFB76" w14:textId="1B86865E" w:rsidR="002466CD" w:rsidRPr="002466CD" w:rsidRDefault="009A520E" w:rsidP="000002FE">
            <w:r w:rsidRPr="002466CD">
              <w:t xml:space="preserve">Failed to book flight ticket due to </w:t>
            </w:r>
            <w:proofErr w:type="spellStart"/>
            <w:r w:rsidR="00E81230">
              <w:t>W</w:t>
            </w:r>
            <w:r w:rsidRPr="002466CD">
              <w:t>eb</w:t>
            </w:r>
            <w:r w:rsidR="00E81230">
              <w:t>S</w:t>
            </w:r>
            <w:r w:rsidRPr="002466CD">
              <w:t>erver</w:t>
            </w:r>
            <w:proofErr w:type="spellEnd"/>
            <w:r w:rsidRPr="002466CD">
              <w:t xml:space="preserve"> error</w:t>
            </w:r>
          </w:p>
        </w:tc>
        <w:tc>
          <w:tcPr>
            <w:tcW w:w="5688" w:type="dxa"/>
          </w:tcPr>
          <w:p w14:paraId="596EB768" w14:textId="34D67230" w:rsidR="002466CD" w:rsidRPr="009F5790" w:rsidRDefault="00E81230" w:rsidP="000002FE">
            <w:r>
              <w:t xml:space="preserve">The system should display an error message regarding </w:t>
            </w:r>
            <w:proofErr w:type="spellStart"/>
            <w:r>
              <w:t>WebServer</w:t>
            </w:r>
            <w:proofErr w:type="spellEnd"/>
            <w:r>
              <w:t xml:space="preserve"> error.</w:t>
            </w:r>
          </w:p>
        </w:tc>
      </w:tr>
    </w:tbl>
    <w:p w14:paraId="23EFDC96" w14:textId="77777777" w:rsidR="009F5790" w:rsidRPr="009F5790" w:rsidRDefault="009F5790" w:rsidP="000002FE"/>
    <w:p w14:paraId="338C66C3" w14:textId="77777777" w:rsidR="009F5790" w:rsidRPr="009F5790" w:rsidRDefault="009F5790" w:rsidP="000002FE">
      <w:pPr>
        <w:pStyle w:val="StyleHeading1H1Mainheading1Heading1Heading10Head1h1Sec"/>
      </w:pPr>
      <w:bookmarkStart w:id="62" w:name="_Toc144299928"/>
      <w:bookmarkStart w:id="63" w:name="_Toc145125014"/>
      <w:bookmarkStart w:id="64" w:name="_Toc165439512"/>
      <w:bookmarkStart w:id="65" w:name="_Toc186019621"/>
      <w:bookmarkStart w:id="66" w:name="_Toc501550414"/>
      <w:r w:rsidRPr="009F5790">
        <w:t>Special Requirements</w:t>
      </w:r>
      <w:bookmarkEnd w:id="62"/>
      <w:bookmarkEnd w:id="63"/>
      <w:bookmarkEnd w:id="64"/>
      <w:bookmarkEnd w:id="65"/>
      <w:bookmarkEnd w:id="66"/>
    </w:p>
    <w:p w14:paraId="63356350" w14:textId="77777777" w:rsidR="00350D73" w:rsidRPr="0004791E" w:rsidRDefault="00350D73" w:rsidP="00350D73">
      <w:pPr>
        <w:pStyle w:val="StyleHeading2Sub-headingH2ChapterNumberAppendixLetterchnh"/>
        <w:numPr>
          <w:ilvl w:val="0"/>
          <w:numId w:val="0"/>
        </w:numPr>
        <w:ind w:left="720"/>
      </w:pPr>
      <w:bookmarkStart w:id="67" w:name="_Toc458607236"/>
      <w:bookmarkStart w:id="68" w:name="_Toc501550415"/>
      <w:r>
        <w:t>Performance</w:t>
      </w:r>
      <w:bookmarkEnd w:id="67"/>
      <w:bookmarkEnd w:id="68"/>
      <w:r w:rsidRPr="0004791E">
        <w:t xml:space="preserve"> </w:t>
      </w:r>
    </w:p>
    <w:p w14:paraId="41892BE3" w14:textId="0792CA6C" w:rsidR="000118E2" w:rsidRPr="008B6197" w:rsidRDefault="000118E2" w:rsidP="0067016E">
      <w:pPr>
        <w:pStyle w:val="ListParagraph"/>
        <w:numPr>
          <w:ilvl w:val="0"/>
          <w:numId w:val="23"/>
        </w:numPr>
        <w:tabs>
          <w:tab w:val="clear" w:pos="9639"/>
        </w:tabs>
        <w:rPr>
          <w:rFonts w:ascii="Trebuchet MS" w:hAnsi="Trebuchet MS"/>
        </w:rPr>
      </w:pPr>
      <w:r w:rsidRPr="008B6197">
        <w:rPr>
          <w:rFonts w:ascii="Trebuchet MS" w:hAnsi="Trebuchet MS"/>
        </w:rPr>
        <w:t>The system should display the list of available flights within 5 seconds from the time he has clicked on Search Flights button.</w:t>
      </w:r>
    </w:p>
    <w:p w14:paraId="122FEF06" w14:textId="6D0DB297" w:rsidR="00350D73" w:rsidRPr="00B10BC4" w:rsidRDefault="000118E2" w:rsidP="00DA4E0A">
      <w:pPr>
        <w:pStyle w:val="ListParagraph"/>
        <w:tabs>
          <w:tab w:val="clear" w:pos="9639"/>
        </w:tabs>
        <w:ind w:left="990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 </w:t>
      </w:r>
    </w:p>
    <w:p w14:paraId="53F16F6D" w14:textId="77777777" w:rsidR="00350D73" w:rsidRPr="0004791E" w:rsidRDefault="00350D73" w:rsidP="00350D73">
      <w:pPr>
        <w:pStyle w:val="StyleHeading2Sub-headingH2ChapterNumberAppendixLetterchnh"/>
        <w:numPr>
          <w:ilvl w:val="0"/>
          <w:numId w:val="0"/>
        </w:numPr>
        <w:ind w:left="720" w:hanging="90"/>
      </w:pPr>
      <w:bookmarkStart w:id="69" w:name="_Toc458607237"/>
      <w:bookmarkStart w:id="70" w:name="_Toc501550416"/>
      <w:r>
        <w:t>Availability</w:t>
      </w:r>
      <w:bookmarkEnd w:id="69"/>
      <w:bookmarkEnd w:id="70"/>
      <w:r>
        <w:t xml:space="preserve"> </w:t>
      </w:r>
    </w:p>
    <w:p w14:paraId="704C95EA" w14:textId="6AECDA72" w:rsidR="00350D73" w:rsidRDefault="00350D73" w:rsidP="0067016E">
      <w:pPr>
        <w:pStyle w:val="ListParagraph"/>
        <w:numPr>
          <w:ilvl w:val="1"/>
          <w:numId w:val="22"/>
        </w:numPr>
        <w:tabs>
          <w:tab w:val="clear" w:pos="9639"/>
        </w:tabs>
        <w:rPr>
          <w:rFonts w:ascii="Trebuchet MS" w:hAnsi="Trebuchet MS"/>
          <w:b/>
        </w:rPr>
      </w:pPr>
      <w:r w:rsidRPr="00B10BC4">
        <w:rPr>
          <w:rFonts w:ascii="Trebuchet MS" w:hAnsi="Trebuchet MS"/>
        </w:rPr>
        <w:t xml:space="preserve">The </w:t>
      </w:r>
      <w:r w:rsidR="00590989">
        <w:rPr>
          <w:rFonts w:ascii="Trebuchet MS" w:hAnsi="Trebuchet MS"/>
        </w:rPr>
        <w:t>customer should be able to do online booking of the flight tickets 24*7 and on all days.</w:t>
      </w:r>
    </w:p>
    <w:p w14:paraId="7F473288" w14:textId="77777777" w:rsidR="00350D73" w:rsidRPr="0004791E" w:rsidRDefault="00350D73" w:rsidP="00350D73">
      <w:pPr>
        <w:pStyle w:val="StyleHeading2Sub-headingH2ChapterNumberAppendixLetterchnh"/>
        <w:numPr>
          <w:ilvl w:val="0"/>
          <w:numId w:val="0"/>
        </w:numPr>
        <w:ind w:left="720"/>
      </w:pPr>
      <w:bookmarkStart w:id="71" w:name="_Toc458607238"/>
      <w:bookmarkStart w:id="72" w:name="_Toc501550417"/>
      <w:r>
        <w:t>User Interface</w:t>
      </w:r>
      <w:bookmarkEnd w:id="71"/>
      <w:bookmarkEnd w:id="72"/>
      <w:r w:rsidRPr="0004791E">
        <w:t xml:space="preserve"> </w:t>
      </w:r>
    </w:p>
    <w:p w14:paraId="696A7C3F" w14:textId="77777777" w:rsidR="00350D73" w:rsidRPr="00B10BC4" w:rsidRDefault="00350D73" w:rsidP="0067016E">
      <w:pPr>
        <w:pStyle w:val="ListParagraph"/>
        <w:numPr>
          <w:ilvl w:val="1"/>
          <w:numId w:val="21"/>
        </w:numPr>
        <w:tabs>
          <w:tab w:val="clear" w:pos="9639"/>
        </w:tabs>
        <w:rPr>
          <w:rFonts w:ascii="Trebuchet MS" w:hAnsi="Trebuchet MS"/>
          <w:b/>
        </w:rPr>
      </w:pPr>
      <w:r w:rsidRPr="00B10BC4">
        <w:rPr>
          <w:rFonts w:ascii="Trebuchet MS" w:hAnsi="Trebuchet MS"/>
        </w:rPr>
        <w:t>The letters on Menus shall be bold</w:t>
      </w:r>
    </w:p>
    <w:p w14:paraId="352D6C02" w14:textId="4C743F66" w:rsidR="00350D73" w:rsidRPr="00B10BC4" w:rsidRDefault="00350D73" w:rsidP="0067016E">
      <w:pPr>
        <w:pStyle w:val="ListParagraph"/>
        <w:numPr>
          <w:ilvl w:val="1"/>
          <w:numId w:val="21"/>
        </w:numPr>
        <w:tabs>
          <w:tab w:val="clear" w:pos="9639"/>
        </w:tabs>
        <w:rPr>
          <w:rFonts w:ascii="Trebuchet MS" w:hAnsi="Trebuchet MS"/>
          <w:b/>
        </w:rPr>
      </w:pPr>
      <w:r w:rsidRPr="00B10BC4">
        <w:rPr>
          <w:rFonts w:ascii="Trebuchet MS" w:hAnsi="Trebuchet MS"/>
        </w:rPr>
        <w:lastRenderedPageBreak/>
        <w:t>The active links shoul</w:t>
      </w:r>
      <w:r w:rsidR="0092658D">
        <w:rPr>
          <w:rFonts w:ascii="Trebuchet MS" w:hAnsi="Trebuchet MS"/>
        </w:rPr>
        <w:t>d</w:t>
      </w:r>
      <w:r w:rsidRPr="00B10BC4">
        <w:rPr>
          <w:rFonts w:ascii="Trebuchet MS" w:hAnsi="Trebuchet MS"/>
        </w:rPr>
        <w:t xml:space="preserve"> be displayed in red color</w:t>
      </w:r>
    </w:p>
    <w:p w14:paraId="2A954A84" w14:textId="00FD0E8D" w:rsidR="00350D73" w:rsidRPr="00B10BC4" w:rsidRDefault="00350D73" w:rsidP="0067016E">
      <w:pPr>
        <w:pStyle w:val="ListParagraph"/>
        <w:numPr>
          <w:ilvl w:val="1"/>
          <w:numId w:val="21"/>
        </w:numPr>
        <w:tabs>
          <w:tab w:val="clear" w:pos="9639"/>
        </w:tabs>
        <w:rPr>
          <w:rFonts w:ascii="Trebuchet MS" w:hAnsi="Trebuchet MS"/>
          <w:b/>
        </w:rPr>
      </w:pPr>
      <w:r w:rsidRPr="00B10BC4">
        <w:rPr>
          <w:rFonts w:ascii="Trebuchet MS" w:hAnsi="Trebuchet MS"/>
        </w:rPr>
        <w:t>The visited links should be displayed in purp</w:t>
      </w:r>
      <w:r w:rsidR="0092658D">
        <w:rPr>
          <w:rFonts w:ascii="Trebuchet MS" w:hAnsi="Trebuchet MS"/>
        </w:rPr>
        <w:t xml:space="preserve">le </w:t>
      </w:r>
      <w:r w:rsidRPr="00B10BC4">
        <w:rPr>
          <w:rFonts w:ascii="Trebuchet MS" w:hAnsi="Trebuchet MS"/>
        </w:rPr>
        <w:t>color</w:t>
      </w:r>
    </w:p>
    <w:p w14:paraId="3C586FDD" w14:textId="01F79DB5" w:rsidR="00350D73" w:rsidRPr="00B10BC4" w:rsidRDefault="00350D73" w:rsidP="0067016E">
      <w:pPr>
        <w:pStyle w:val="ListParagraph"/>
        <w:numPr>
          <w:ilvl w:val="1"/>
          <w:numId w:val="21"/>
        </w:numPr>
        <w:tabs>
          <w:tab w:val="clear" w:pos="9639"/>
        </w:tabs>
        <w:rPr>
          <w:rFonts w:ascii="Trebuchet MS" w:hAnsi="Trebuchet MS"/>
          <w:b/>
        </w:rPr>
      </w:pPr>
      <w:r w:rsidRPr="00B10BC4">
        <w:rPr>
          <w:rFonts w:ascii="Trebuchet MS" w:hAnsi="Trebuchet MS"/>
        </w:rPr>
        <w:t xml:space="preserve">The </w:t>
      </w:r>
      <w:r w:rsidR="0092658D">
        <w:rPr>
          <w:rFonts w:ascii="Trebuchet MS" w:hAnsi="Trebuchet MS"/>
        </w:rPr>
        <w:t>u</w:t>
      </w:r>
      <w:r w:rsidRPr="00B10BC4">
        <w:rPr>
          <w:rFonts w:ascii="Trebuchet MS" w:hAnsi="Trebuchet MS"/>
        </w:rPr>
        <w:t>nvisited links should be displayed in blue</w:t>
      </w:r>
    </w:p>
    <w:p w14:paraId="27C836D2" w14:textId="77777777" w:rsidR="00350D73" w:rsidRPr="00B10BC4" w:rsidRDefault="00350D73" w:rsidP="0067016E">
      <w:pPr>
        <w:pStyle w:val="ListParagraph"/>
        <w:numPr>
          <w:ilvl w:val="1"/>
          <w:numId w:val="21"/>
        </w:numPr>
        <w:tabs>
          <w:tab w:val="clear" w:pos="9639"/>
        </w:tabs>
        <w:rPr>
          <w:rFonts w:ascii="Trebuchet MS" w:hAnsi="Trebuchet MS"/>
          <w:b/>
        </w:rPr>
      </w:pPr>
      <w:r w:rsidRPr="00B10BC4">
        <w:rPr>
          <w:rFonts w:ascii="Trebuchet MS" w:hAnsi="Trebuchet MS"/>
        </w:rPr>
        <w:t>The logout and back button should be available on every page of the application</w:t>
      </w:r>
    </w:p>
    <w:p w14:paraId="46EBDF58" w14:textId="77777777" w:rsidR="00350D73" w:rsidRPr="00B10BC4" w:rsidRDefault="00350D73" w:rsidP="0067016E">
      <w:pPr>
        <w:pStyle w:val="ListParagraph"/>
        <w:numPr>
          <w:ilvl w:val="1"/>
          <w:numId w:val="21"/>
        </w:numPr>
        <w:tabs>
          <w:tab w:val="clear" w:pos="9639"/>
        </w:tabs>
        <w:rPr>
          <w:rFonts w:ascii="Trebuchet MS" w:hAnsi="Trebuchet MS"/>
          <w:b/>
        </w:rPr>
      </w:pPr>
      <w:r w:rsidRPr="00B10BC4">
        <w:rPr>
          <w:rFonts w:ascii="Trebuchet MS" w:hAnsi="Trebuchet MS"/>
        </w:rPr>
        <w:t>Look and feel and color of application should be proper.</w:t>
      </w:r>
    </w:p>
    <w:p w14:paraId="61E410A1" w14:textId="77777777" w:rsidR="00350D73" w:rsidRPr="00B10BC4" w:rsidRDefault="00350D73" w:rsidP="0067016E">
      <w:pPr>
        <w:pStyle w:val="ListParagraph"/>
        <w:numPr>
          <w:ilvl w:val="1"/>
          <w:numId w:val="21"/>
        </w:numPr>
        <w:tabs>
          <w:tab w:val="clear" w:pos="9639"/>
        </w:tabs>
        <w:rPr>
          <w:rFonts w:ascii="Trebuchet MS" w:hAnsi="Trebuchet MS"/>
          <w:b/>
        </w:rPr>
      </w:pPr>
      <w:r w:rsidRPr="00B10BC4">
        <w:rPr>
          <w:rFonts w:ascii="Trebuchet MS" w:hAnsi="Trebuchet MS"/>
        </w:rPr>
        <w:t xml:space="preserve">In case of </w:t>
      </w:r>
      <w:proofErr w:type="gramStart"/>
      <w:r w:rsidRPr="00B10BC4">
        <w:rPr>
          <w:rFonts w:ascii="Trebuchet MS" w:hAnsi="Trebuchet MS"/>
        </w:rPr>
        <w:t>Field  level</w:t>
      </w:r>
      <w:proofErr w:type="gramEnd"/>
      <w:r w:rsidRPr="00B10BC4">
        <w:rPr>
          <w:rFonts w:ascii="Trebuchet MS" w:hAnsi="Trebuchet MS"/>
        </w:rPr>
        <w:t xml:space="preserve"> validation error messages should be displayed in red color.</w:t>
      </w:r>
    </w:p>
    <w:p w14:paraId="055ECC48" w14:textId="77777777" w:rsidR="00350D73" w:rsidRPr="0004791E" w:rsidRDefault="00350D73" w:rsidP="00350D73">
      <w:pPr>
        <w:pStyle w:val="StyleHeading2Sub-headingH2ChapterNumberAppendixLetterchnh"/>
        <w:numPr>
          <w:ilvl w:val="0"/>
          <w:numId w:val="0"/>
        </w:numPr>
        <w:ind w:left="720"/>
      </w:pPr>
      <w:bookmarkStart w:id="73" w:name="_Toc458607239"/>
      <w:bookmarkStart w:id="74" w:name="_Toc501550418"/>
      <w:r>
        <w:t>Security</w:t>
      </w:r>
      <w:bookmarkEnd w:id="73"/>
      <w:bookmarkEnd w:id="74"/>
    </w:p>
    <w:p w14:paraId="20CF86D4" w14:textId="77777777" w:rsidR="00350D73" w:rsidRPr="00834B20" w:rsidRDefault="00350D73" w:rsidP="0067016E">
      <w:pPr>
        <w:pStyle w:val="ListParagraph"/>
        <w:numPr>
          <w:ilvl w:val="0"/>
          <w:numId w:val="24"/>
        </w:numPr>
        <w:tabs>
          <w:tab w:val="clear" w:pos="9639"/>
        </w:tabs>
        <w:rPr>
          <w:rFonts w:ascii="Trebuchet MS" w:hAnsi="Trebuchet MS"/>
          <w:b/>
        </w:rPr>
      </w:pPr>
      <w:r w:rsidRPr="00834B20">
        <w:rPr>
          <w:rFonts w:ascii="Trebuchet MS" w:hAnsi="Trebuchet MS"/>
        </w:rPr>
        <w:t>The system shall display the letters of PIN numbers in a masked format when they are entered by the customer.</w:t>
      </w:r>
    </w:p>
    <w:p w14:paraId="54742DFC" w14:textId="7E5C8498" w:rsidR="00350D73" w:rsidRPr="00834B20" w:rsidRDefault="007A3689" w:rsidP="0067016E">
      <w:pPr>
        <w:pStyle w:val="ListParagraph"/>
        <w:numPr>
          <w:ilvl w:val="0"/>
          <w:numId w:val="24"/>
        </w:numPr>
        <w:tabs>
          <w:tab w:val="clear" w:pos="9639"/>
        </w:tabs>
        <w:rPr>
          <w:rFonts w:ascii="Trebuchet MS" w:hAnsi="Trebuchet MS"/>
          <w:b/>
        </w:rPr>
      </w:pPr>
      <w:r>
        <w:rPr>
          <w:rFonts w:ascii="Trebuchet MS" w:hAnsi="Trebuchet MS"/>
        </w:rPr>
        <w:t>Customer</w:t>
      </w:r>
      <w:r w:rsidR="00350D73" w:rsidRPr="00834B20">
        <w:rPr>
          <w:rFonts w:ascii="Trebuchet MS" w:hAnsi="Trebuchet MS"/>
        </w:rPr>
        <w:t xml:space="preserve"> login should not have admin rights</w:t>
      </w:r>
    </w:p>
    <w:p w14:paraId="26F528DF" w14:textId="488B4A7E" w:rsidR="00350D73" w:rsidRPr="00834B20" w:rsidRDefault="00350D73" w:rsidP="0067016E">
      <w:pPr>
        <w:pStyle w:val="ListParagraph"/>
        <w:numPr>
          <w:ilvl w:val="0"/>
          <w:numId w:val="24"/>
        </w:numPr>
        <w:tabs>
          <w:tab w:val="clear" w:pos="9639"/>
        </w:tabs>
        <w:rPr>
          <w:rFonts w:ascii="Trebuchet MS" w:hAnsi="Trebuchet MS"/>
          <w:b/>
        </w:rPr>
      </w:pPr>
      <w:r w:rsidRPr="00834B20">
        <w:rPr>
          <w:rFonts w:ascii="Trebuchet MS" w:hAnsi="Trebuchet MS"/>
        </w:rPr>
        <w:t xml:space="preserve">After clicking on back on browser it should </w:t>
      </w:r>
      <w:r w:rsidRPr="00834B20">
        <w:rPr>
          <w:rFonts w:ascii="Trebuchet MS" w:hAnsi="Trebuchet MS"/>
          <w:shd w:val="clear" w:color="auto" w:fill="FFFFFF"/>
        </w:rPr>
        <w:t>take you back to the previous page in the list</w:t>
      </w:r>
    </w:p>
    <w:p w14:paraId="262DC057" w14:textId="6D01A3CF" w:rsidR="00350D73" w:rsidRPr="00834B20" w:rsidRDefault="00350D73" w:rsidP="0067016E">
      <w:pPr>
        <w:pStyle w:val="ListParagraph"/>
        <w:numPr>
          <w:ilvl w:val="0"/>
          <w:numId w:val="24"/>
        </w:numPr>
        <w:tabs>
          <w:tab w:val="clear" w:pos="9639"/>
        </w:tabs>
        <w:rPr>
          <w:rFonts w:ascii="Trebuchet MS" w:hAnsi="Trebuchet MS"/>
          <w:b/>
        </w:rPr>
      </w:pPr>
      <w:r w:rsidRPr="00834B20">
        <w:rPr>
          <w:rFonts w:ascii="Trebuchet MS" w:hAnsi="Trebuchet MS"/>
        </w:rPr>
        <w:t xml:space="preserve">After clicking on </w:t>
      </w:r>
      <w:proofErr w:type="spellStart"/>
      <w:r w:rsidRPr="00834B20">
        <w:rPr>
          <w:rFonts w:ascii="Trebuchet MS" w:hAnsi="Trebuchet MS"/>
        </w:rPr>
        <w:t>Forword</w:t>
      </w:r>
      <w:proofErr w:type="spellEnd"/>
      <w:r w:rsidRPr="00834B20">
        <w:rPr>
          <w:rFonts w:ascii="Trebuchet MS" w:hAnsi="Trebuchet MS"/>
        </w:rPr>
        <w:t xml:space="preserve"> on browser it should </w:t>
      </w:r>
      <w:r w:rsidRPr="00834B20">
        <w:rPr>
          <w:rFonts w:ascii="Trebuchet MS" w:hAnsi="Trebuchet MS"/>
          <w:color w:val="242729"/>
          <w:shd w:val="clear" w:color="auto" w:fill="FFFFFF"/>
        </w:rPr>
        <w:t xml:space="preserve">take you </w:t>
      </w:r>
      <w:proofErr w:type="spellStart"/>
      <w:proofErr w:type="gramStart"/>
      <w:r w:rsidRPr="00834B20">
        <w:rPr>
          <w:rFonts w:ascii="Trebuchet MS" w:hAnsi="Trebuchet MS"/>
          <w:color w:val="242729"/>
          <w:shd w:val="clear" w:color="auto" w:fill="FFFFFF"/>
        </w:rPr>
        <w:t>forword</w:t>
      </w:r>
      <w:proofErr w:type="spellEnd"/>
      <w:r w:rsidRPr="00834B20">
        <w:rPr>
          <w:rFonts w:ascii="Trebuchet MS" w:hAnsi="Trebuchet MS"/>
          <w:color w:val="242729"/>
          <w:shd w:val="clear" w:color="auto" w:fill="FFFFFF"/>
        </w:rPr>
        <w:t xml:space="preserve">  to</w:t>
      </w:r>
      <w:proofErr w:type="gramEnd"/>
      <w:r w:rsidRPr="00834B20">
        <w:rPr>
          <w:rFonts w:ascii="Trebuchet MS" w:hAnsi="Trebuchet MS"/>
          <w:color w:val="242729"/>
          <w:shd w:val="clear" w:color="auto" w:fill="FFFFFF"/>
        </w:rPr>
        <w:t xml:space="preserve"> the next page in the list.</w:t>
      </w:r>
    </w:p>
    <w:p w14:paraId="44388E77" w14:textId="77777777" w:rsidR="00350D73" w:rsidRPr="00834B20" w:rsidRDefault="00350D73" w:rsidP="0067016E">
      <w:pPr>
        <w:pStyle w:val="ListParagraph"/>
        <w:numPr>
          <w:ilvl w:val="0"/>
          <w:numId w:val="24"/>
        </w:numPr>
        <w:tabs>
          <w:tab w:val="clear" w:pos="9639"/>
        </w:tabs>
        <w:rPr>
          <w:rFonts w:ascii="Trebuchet MS" w:hAnsi="Trebuchet MS"/>
          <w:b/>
        </w:rPr>
      </w:pPr>
      <w:r w:rsidRPr="00834B20">
        <w:rPr>
          <w:rFonts w:ascii="Trebuchet MS" w:hAnsi="Trebuchet MS"/>
          <w:shd w:val="clear" w:color="auto" w:fill="FFFFFF"/>
        </w:rPr>
        <w:t>User Session should get expire if user is inactive for 10 mins.</w:t>
      </w:r>
    </w:p>
    <w:p w14:paraId="1DDA0646" w14:textId="77777777" w:rsidR="009F5790" w:rsidRPr="0007499D" w:rsidRDefault="009F5790" w:rsidP="000002FE">
      <w:pPr>
        <w:pStyle w:val="infoblue"/>
        <w:rPr>
          <w:i w:val="0"/>
        </w:rPr>
      </w:pPr>
    </w:p>
    <w:p w14:paraId="502F6280" w14:textId="77777777" w:rsidR="009F5790" w:rsidRPr="009F5790" w:rsidRDefault="009F5790" w:rsidP="000002FE">
      <w:pPr>
        <w:pStyle w:val="StyleHeading1H1Mainheading1Heading1Heading10Head1h1Sec"/>
      </w:pPr>
      <w:bookmarkStart w:id="75" w:name="_Toc144299929"/>
      <w:bookmarkStart w:id="76" w:name="_Toc145125015"/>
      <w:bookmarkStart w:id="77" w:name="_Toc165439513"/>
      <w:bookmarkStart w:id="78" w:name="_Toc186019622"/>
      <w:bookmarkStart w:id="79" w:name="_Toc501550419"/>
      <w:r w:rsidRPr="009F5790">
        <w:t>Extension Points</w:t>
      </w:r>
      <w:bookmarkEnd w:id="75"/>
      <w:bookmarkEnd w:id="76"/>
      <w:bookmarkEnd w:id="77"/>
      <w:bookmarkEnd w:id="78"/>
      <w:bookmarkEnd w:id="79"/>
    </w:p>
    <w:p w14:paraId="44E2B5BF" w14:textId="77777777" w:rsidR="009F5790" w:rsidRPr="009F5790" w:rsidRDefault="009F5790" w:rsidP="000002FE">
      <w:pPr>
        <w:pStyle w:val="infoblue"/>
      </w:pPr>
      <w:r w:rsidRPr="009F5790">
        <w:t>&lt;&lt;Mention the Extension points of the use case.&gt;&gt;</w:t>
      </w:r>
    </w:p>
    <w:p w14:paraId="20C65FDE" w14:textId="77777777" w:rsidR="009F5790" w:rsidRPr="009F5790" w:rsidRDefault="009F5790" w:rsidP="0067016E">
      <w:pPr>
        <w:pStyle w:val="StyleHeading2Sub-headingH2ChapterNumberAppendixLetterchnh"/>
        <w:numPr>
          <w:ilvl w:val="2"/>
          <w:numId w:val="7"/>
        </w:numPr>
      </w:pPr>
      <w:bookmarkStart w:id="80" w:name="_Toc122945797"/>
      <w:bookmarkStart w:id="81" w:name="_Toc123634717"/>
      <w:bookmarkStart w:id="82" w:name="_Toc165439514"/>
      <w:bookmarkStart w:id="83" w:name="_Toc186019623"/>
      <w:bookmarkStart w:id="84" w:name="_Toc501550420"/>
      <w:r w:rsidRPr="009F5790">
        <w:t>&lt;Name of extension point&gt;</w:t>
      </w:r>
      <w:bookmarkEnd w:id="80"/>
      <w:bookmarkEnd w:id="81"/>
      <w:bookmarkEnd w:id="82"/>
      <w:bookmarkEnd w:id="83"/>
      <w:bookmarkEnd w:id="84"/>
    </w:p>
    <w:p w14:paraId="755883D0" w14:textId="77777777" w:rsidR="009F5790" w:rsidRPr="009F5790" w:rsidRDefault="009F5790" w:rsidP="000002FE">
      <w:pPr>
        <w:pStyle w:val="infoblue"/>
        <w:rPr>
          <w:rStyle w:val="ftextindentedl1"/>
          <w:rFonts w:ascii="Arial" w:hAnsi="Arial" w:cs="Arial"/>
          <w:i w:val="0"/>
          <w:color w:val="auto"/>
        </w:rPr>
      </w:pPr>
    </w:p>
    <w:p w14:paraId="5FC5BD4B" w14:textId="77777777" w:rsidR="009F5790" w:rsidRPr="009F5790" w:rsidRDefault="009F5790" w:rsidP="000002FE">
      <w:pPr>
        <w:pStyle w:val="infoblue"/>
        <w:rPr>
          <w:rStyle w:val="ftextindentedl1"/>
          <w:rFonts w:ascii="Arial" w:hAnsi="Arial" w:cs="Arial"/>
          <w:i w:val="0"/>
          <w:color w:val="auto"/>
        </w:rPr>
      </w:pPr>
      <w:r w:rsidRPr="009F5790">
        <w:rPr>
          <w:rStyle w:val="ftextindentedl1"/>
          <w:rFonts w:ascii="Arial" w:hAnsi="Arial" w:cs="Arial"/>
          <w:i w:val="0"/>
          <w:color w:val="auto"/>
        </w:rPr>
        <w:t xml:space="preserve">&lt;&lt;Use </w:t>
      </w:r>
      <w:r w:rsidRPr="009F5790">
        <w:rPr>
          <w:rStyle w:val="ftipornoteinnumlist"/>
          <w:rFonts w:ascii="Arial" w:hAnsi="Arial" w:cs="Arial"/>
          <w:color w:val="auto"/>
        </w:rPr>
        <w:t>extension points</w:t>
      </w:r>
      <w:r w:rsidRPr="009F5790">
        <w:rPr>
          <w:rStyle w:val="ftextindentedl1"/>
          <w:rFonts w:ascii="Arial" w:hAnsi="Arial" w:cs="Arial"/>
          <w:i w:val="0"/>
          <w:color w:val="auto"/>
        </w:rPr>
        <w:t xml:space="preserve"> to specify the point of an extended use case where an extending use case's behaviour should be inserted&gt;&gt;</w:t>
      </w:r>
    </w:p>
    <w:p w14:paraId="3FFBD451" w14:textId="77777777" w:rsidR="009F5790" w:rsidRPr="00272639" w:rsidRDefault="009F5790" w:rsidP="000002FE">
      <w:pPr>
        <w:pStyle w:val="infoblue"/>
        <w:rPr>
          <w:i w:val="0"/>
        </w:rPr>
      </w:pPr>
    </w:p>
    <w:p w14:paraId="3B0CFABF" w14:textId="77777777" w:rsidR="009F5790" w:rsidRPr="009F5790" w:rsidRDefault="009F5790" w:rsidP="000002FE">
      <w:pPr>
        <w:pStyle w:val="StyleHeading1H1Mainheading1Heading1Heading10Head1h1Sec"/>
      </w:pPr>
      <w:bookmarkStart w:id="85" w:name="_Toc144299930"/>
      <w:bookmarkStart w:id="86" w:name="_Toc145125016"/>
      <w:bookmarkStart w:id="87" w:name="_Toc165439515"/>
      <w:bookmarkStart w:id="88" w:name="_Toc186019624"/>
      <w:bookmarkStart w:id="89" w:name="_Toc501550421"/>
      <w:r w:rsidRPr="009F5790">
        <w:t>Business Rules</w:t>
      </w:r>
      <w:bookmarkEnd w:id="85"/>
      <w:bookmarkEnd w:id="86"/>
      <w:bookmarkEnd w:id="87"/>
      <w:bookmarkEnd w:id="88"/>
      <w:bookmarkEnd w:id="89"/>
    </w:p>
    <w:p w14:paraId="7B4B821C" w14:textId="77777777" w:rsidR="009F5790" w:rsidRPr="009F5790" w:rsidRDefault="009F5790" w:rsidP="000002FE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636"/>
        <w:gridCol w:w="2952"/>
      </w:tblGrid>
      <w:tr w:rsidR="009F5790" w:rsidRPr="009F5790" w14:paraId="5DA241AB" w14:textId="77777777" w:rsidTr="001B0FD3">
        <w:trPr>
          <w:tblHeader/>
        </w:trPr>
        <w:tc>
          <w:tcPr>
            <w:tcW w:w="2268" w:type="dxa"/>
            <w:shd w:val="clear" w:color="auto" w:fill="F3F3F3"/>
          </w:tcPr>
          <w:p w14:paraId="1ACB541A" w14:textId="77777777" w:rsidR="009F5790" w:rsidRPr="009F5790" w:rsidRDefault="009F5790" w:rsidP="000002FE">
            <w:r w:rsidRPr="009F5790">
              <w:t>Business Rule Name</w:t>
            </w:r>
          </w:p>
        </w:tc>
        <w:tc>
          <w:tcPr>
            <w:tcW w:w="3636" w:type="dxa"/>
            <w:shd w:val="clear" w:color="auto" w:fill="F3F3F3"/>
          </w:tcPr>
          <w:p w14:paraId="05661A87" w14:textId="77777777" w:rsidR="009F5790" w:rsidRPr="009F5790" w:rsidRDefault="009F5790" w:rsidP="000002FE">
            <w:r w:rsidRPr="009F5790">
              <w:t>Business Rule Description</w:t>
            </w:r>
          </w:p>
        </w:tc>
        <w:tc>
          <w:tcPr>
            <w:tcW w:w="2952" w:type="dxa"/>
            <w:shd w:val="clear" w:color="auto" w:fill="F3F3F3"/>
          </w:tcPr>
          <w:p w14:paraId="39145F8C" w14:textId="77777777" w:rsidR="009F5790" w:rsidRPr="009F5790" w:rsidRDefault="009F5790" w:rsidP="000002FE">
            <w:r w:rsidRPr="009F5790">
              <w:t>System action (if BR fails)</w:t>
            </w:r>
          </w:p>
        </w:tc>
      </w:tr>
      <w:tr w:rsidR="009F5790" w:rsidRPr="009F5790" w14:paraId="5E4F9659" w14:textId="77777777" w:rsidTr="001B0FD3">
        <w:tc>
          <w:tcPr>
            <w:tcW w:w="2268" w:type="dxa"/>
          </w:tcPr>
          <w:p w14:paraId="34BE25B9" w14:textId="0AA6FEAC" w:rsidR="009F5790" w:rsidRPr="00272639" w:rsidRDefault="008176CF" w:rsidP="000002FE">
            <w:pPr>
              <w:pStyle w:val="infoblue"/>
              <w:rPr>
                <w:i w:val="0"/>
              </w:rPr>
            </w:pPr>
            <w:r w:rsidRPr="008176CF">
              <w:rPr>
                <w:i w:val="0"/>
                <w:color w:val="00264A" w:themeColor="text1"/>
              </w:rPr>
              <w:t>BR01</w:t>
            </w:r>
          </w:p>
        </w:tc>
        <w:tc>
          <w:tcPr>
            <w:tcW w:w="3636" w:type="dxa"/>
          </w:tcPr>
          <w:p w14:paraId="7DB9F38F" w14:textId="334D4F25" w:rsidR="009F5790" w:rsidRPr="00272639" w:rsidRDefault="005E5ECC" w:rsidP="000002FE">
            <w:pPr>
              <w:pStyle w:val="infoblue"/>
              <w:rPr>
                <w:i w:val="0"/>
              </w:rPr>
            </w:pPr>
            <w:r>
              <w:rPr>
                <w:i w:val="0"/>
              </w:rPr>
              <w:t xml:space="preserve">The customer should enter Departure Date in the </w:t>
            </w:r>
            <w:proofErr w:type="spellStart"/>
            <w:r>
              <w:rPr>
                <w:i w:val="0"/>
              </w:rPr>
              <w:t>dd</w:t>
            </w:r>
            <w:proofErr w:type="spellEnd"/>
            <w:r>
              <w:rPr>
                <w:i w:val="0"/>
              </w:rPr>
              <w:t>/mm/</w:t>
            </w:r>
            <w:proofErr w:type="spellStart"/>
            <w:r>
              <w:rPr>
                <w:i w:val="0"/>
              </w:rPr>
              <w:t>yyyy</w:t>
            </w:r>
            <w:proofErr w:type="spellEnd"/>
            <w:r>
              <w:rPr>
                <w:i w:val="0"/>
              </w:rPr>
              <w:t xml:space="preserve"> format.</w:t>
            </w:r>
          </w:p>
        </w:tc>
        <w:tc>
          <w:tcPr>
            <w:tcW w:w="2952" w:type="dxa"/>
          </w:tcPr>
          <w:p w14:paraId="61C1AE7B" w14:textId="6A694003" w:rsidR="009F5790" w:rsidRPr="00272639" w:rsidRDefault="005E5ECC" w:rsidP="000002FE">
            <w:pPr>
              <w:pStyle w:val="infoblue"/>
              <w:rPr>
                <w:i w:val="0"/>
              </w:rPr>
            </w:pPr>
            <w:r>
              <w:rPr>
                <w:i w:val="0"/>
              </w:rPr>
              <w:t>The system should display an error message to the user</w:t>
            </w:r>
            <w:r w:rsidR="00B1630B">
              <w:rPr>
                <w:i w:val="0"/>
              </w:rPr>
              <w:t xml:space="preserve"> regarding incorrect date format.</w:t>
            </w:r>
          </w:p>
        </w:tc>
      </w:tr>
      <w:tr w:rsidR="00B1630B" w:rsidRPr="009F5790" w14:paraId="41AD1204" w14:textId="77777777" w:rsidTr="001B0FD3">
        <w:tc>
          <w:tcPr>
            <w:tcW w:w="2268" w:type="dxa"/>
          </w:tcPr>
          <w:p w14:paraId="715E8DD9" w14:textId="774C559A" w:rsidR="00B1630B" w:rsidRPr="008176CF" w:rsidRDefault="00B1630B" w:rsidP="00B1630B">
            <w:pPr>
              <w:pStyle w:val="infoblue"/>
              <w:rPr>
                <w:i w:val="0"/>
                <w:color w:val="00264A" w:themeColor="text1"/>
              </w:rPr>
            </w:pPr>
            <w:r>
              <w:rPr>
                <w:i w:val="0"/>
                <w:color w:val="00264A" w:themeColor="text1"/>
              </w:rPr>
              <w:t>BR02</w:t>
            </w:r>
          </w:p>
        </w:tc>
        <w:tc>
          <w:tcPr>
            <w:tcW w:w="3636" w:type="dxa"/>
          </w:tcPr>
          <w:p w14:paraId="5374B7D0" w14:textId="1107854B" w:rsidR="00B1630B" w:rsidRDefault="00B1630B" w:rsidP="00B1630B">
            <w:pPr>
              <w:pStyle w:val="infoblue"/>
              <w:rPr>
                <w:i w:val="0"/>
              </w:rPr>
            </w:pPr>
            <w:r>
              <w:rPr>
                <w:i w:val="0"/>
              </w:rPr>
              <w:t xml:space="preserve">The customer should enter Return Date in the </w:t>
            </w:r>
            <w:proofErr w:type="spellStart"/>
            <w:r>
              <w:rPr>
                <w:i w:val="0"/>
              </w:rPr>
              <w:t>dd</w:t>
            </w:r>
            <w:proofErr w:type="spellEnd"/>
            <w:r>
              <w:rPr>
                <w:i w:val="0"/>
              </w:rPr>
              <w:t>/mm/</w:t>
            </w:r>
            <w:proofErr w:type="spellStart"/>
            <w:r>
              <w:rPr>
                <w:i w:val="0"/>
              </w:rPr>
              <w:t>yyyy</w:t>
            </w:r>
            <w:proofErr w:type="spellEnd"/>
            <w:r>
              <w:rPr>
                <w:i w:val="0"/>
              </w:rPr>
              <w:t xml:space="preserve"> format.</w:t>
            </w:r>
          </w:p>
        </w:tc>
        <w:tc>
          <w:tcPr>
            <w:tcW w:w="2952" w:type="dxa"/>
          </w:tcPr>
          <w:p w14:paraId="3FBC9BAD" w14:textId="1C2AE703" w:rsidR="00B1630B" w:rsidRDefault="00B1630B" w:rsidP="00B1630B">
            <w:pPr>
              <w:pStyle w:val="infoblue"/>
              <w:rPr>
                <w:i w:val="0"/>
              </w:rPr>
            </w:pPr>
            <w:r>
              <w:rPr>
                <w:i w:val="0"/>
              </w:rPr>
              <w:t>The system should display an error message to the user regarding incorrect date format.</w:t>
            </w:r>
          </w:p>
        </w:tc>
      </w:tr>
      <w:tr w:rsidR="00B1630B" w:rsidRPr="009F5790" w14:paraId="7CFBE1B0" w14:textId="77777777" w:rsidTr="001B0FD3">
        <w:tc>
          <w:tcPr>
            <w:tcW w:w="2268" w:type="dxa"/>
          </w:tcPr>
          <w:p w14:paraId="6646F303" w14:textId="0E3881C6" w:rsidR="00B1630B" w:rsidRDefault="00B1630B" w:rsidP="00B1630B">
            <w:pPr>
              <w:pStyle w:val="infoblue"/>
              <w:rPr>
                <w:i w:val="0"/>
                <w:color w:val="00264A" w:themeColor="text1"/>
              </w:rPr>
            </w:pPr>
            <w:r>
              <w:rPr>
                <w:i w:val="0"/>
                <w:color w:val="00264A" w:themeColor="text1"/>
              </w:rPr>
              <w:t>BR03</w:t>
            </w:r>
          </w:p>
        </w:tc>
        <w:tc>
          <w:tcPr>
            <w:tcW w:w="3636" w:type="dxa"/>
          </w:tcPr>
          <w:p w14:paraId="4AE5A935" w14:textId="16F29AC7" w:rsidR="00B1630B" w:rsidRDefault="00B1630B" w:rsidP="00B1630B">
            <w:pPr>
              <w:pStyle w:val="infoblue"/>
              <w:rPr>
                <w:i w:val="0"/>
              </w:rPr>
            </w:pPr>
            <w:r>
              <w:rPr>
                <w:i w:val="0"/>
              </w:rPr>
              <w:t xml:space="preserve">The customer should enter Return Date if Round Trip </w:t>
            </w:r>
            <w:r w:rsidR="00FA19D1">
              <w:rPr>
                <w:i w:val="0"/>
              </w:rPr>
              <w:t>option is selected by the customer while booking the flight ticket.</w:t>
            </w:r>
          </w:p>
        </w:tc>
        <w:tc>
          <w:tcPr>
            <w:tcW w:w="2952" w:type="dxa"/>
          </w:tcPr>
          <w:p w14:paraId="67993E67" w14:textId="3AED52C5" w:rsidR="00B1630B" w:rsidRDefault="00FA19D1" w:rsidP="00B1630B">
            <w:pPr>
              <w:pStyle w:val="infoblue"/>
              <w:rPr>
                <w:i w:val="0"/>
              </w:rPr>
            </w:pPr>
            <w:r>
              <w:rPr>
                <w:i w:val="0"/>
              </w:rPr>
              <w:t>The system should display an error message to the user if</w:t>
            </w:r>
            <w:r w:rsidR="00F61D7C">
              <w:rPr>
                <w:i w:val="0"/>
              </w:rPr>
              <w:t xml:space="preserve"> Return Date is not entered for Round Trip option of booking flight ticket.</w:t>
            </w:r>
          </w:p>
        </w:tc>
      </w:tr>
    </w:tbl>
    <w:p w14:paraId="2E47C33A" w14:textId="77777777" w:rsidR="009F5790" w:rsidRPr="009F5790" w:rsidRDefault="009F5790" w:rsidP="000002FE">
      <w:pPr>
        <w:pStyle w:val="CommentText"/>
      </w:pPr>
    </w:p>
    <w:p w14:paraId="5FCAD465" w14:textId="77777777" w:rsidR="009F5790" w:rsidRPr="009F5790" w:rsidRDefault="009F5790" w:rsidP="000002FE">
      <w:pPr>
        <w:pStyle w:val="StyleHeading1H1Mainheading1Heading1Heading10Head1h1Sec"/>
      </w:pPr>
      <w:bookmarkStart w:id="90" w:name="_Toc144299931"/>
      <w:bookmarkStart w:id="91" w:name="_Toc145125017"/>
      <w:bookmarkStart w:id="92" w:name="_Toc165439516"/>
      <w:bookmarkStart w:id="93" w:name="_Toc186019625"/>
      <w:bookmarkStart w:id="94" w:name="_Toc501550422"/>
      <w:r w:rsidRPr="009F5790">
        <w:lastRenderedPageBreak/>
        <w:t>Diagrams</w:t>
      </w:r>
      <w:bookmarkEnd w:id="90"/>
      <w:bookmarkEnd w:id="91"/>
      <w:bookmarkEnd w:id="92"/>
      <w:bookmarkEnd w:id="93"/>
      <w:bookmarkEnd w:id="94"/>
    </w:p>
    <w:p w14:paraId="0342FFB6" w14:textId="77777777" w:rsidR="009F5790" w:rsidRPr="009F5790" w:rsidRDefault="009F5790" w:rsidP="0067016E">
      <w:pPr>
        <w:pStyle w:val="StyleHeading2Sub-headingH2ChapterNumberAppendixLetterchnh"/>
        <w:numPr>
          <w:ilvl w:val="2"/>
          <w:numId w:val="7"/>
        </w:numPr>
      </w:pPr>
      <w:bookmarkStart w:id="95" w:name="_Toc144299932"/>
      <w:bookmarkStart w:id="96" w:name="_Toc145125018"/>
      <w:bookmarkStart w:id="97" w:name="_Toc165439517"/>
      <w:bookmarkStart w:id="98" w:name="_Toc186019626"/>
      <w:bookmarkStart w:id="99" w:name="_Toc501550423"/>
      <w:r w:rsidRPr="009F5790">
        <w:t>Use Case Diagram</w:t>
      </w:r>
      <w:bookmarkEnd w:id="95"/>
      <w:bookmarkEnd w:id="96"/>
      <w:bookmarkEnd w:id="97"/>
      <w:bookmarkEnd w:id="98"/>
      <w:bookmarkEnd w:id="99"/>
    </w:p>
    <w:p w14:paraId="1025B5A9" w14:textId="22ABEA2A" w:rsidR="009F5790" w:rsidRPr="009F5790" w:rsidRDefault="009F5790" w:rsidP="000002FE"/>
    <w:p w14:paraId="11B6BE5C" w14:textId="77777777" w:rsidR="009F5790" w:rsidRPr="009F5790" w:rsidRDefault="009F5790" w:rsidP="0067016E">
      <w:pPr>
        <w:pStyle w:val="StyleHeading2Sub-headingH2ChapterNumberAppendixLetterchnh"/>
        <w:numPr>
          <w:ilvl w:val="2"/>
          <w:numId w:val="7"/>
        </w:numPr>
      </w:pPr>
      <w:bookmarkStart w:id="100" w:name="_Toc144299933"/>
      <w:bookmarkStart w:id="101" w:name="_Toc145125019"/>
      <w:r w:rsidRPr="009F5790">
        <w:br w:type="page"/>
      </w:r>
      <w:bookmarkStart w:id="102" w:name="_Toc165439518"/>
      <w:bookmarkStart w:id="103" w:name="_Toc186019627"/>
      <w:bookmarkStart w:id="104" w:name="_Toc501550424"/>
      <w:r w:rsidRPr="009F5790">
        <w:lastRenderedPageBreak/>
        <w:t>Activity Diagram</w:t>
      </w:r>
      <w:bookmarkEnd w:id="100"/>
      <w:bookmarkEnd w:id="101"/>
      <w:bookmarkEnd w:id="102"/>
      <w:bookmarkEnd w:id="103"/>
      <w:bookmarkEnd w:id="104"/>
    </w:p>
    <w:p w14:paraId="2AB18F1D" w14:textId="77777777" w:rsidR="009F5790" w:rsidRPr="009F5790" w:rsidRDefault="009F5790" w:rsidP="000002FE">
      <w:pPr>
        <w:pStyle w:val="infoblue"/>
      </w:pPr>
    </w:p>
    <w:p w14:paraId="78CC0E25" w14:textId="77777777" w:rsidR="009F5790" w:rsidRPr="009F5790" w:rsidRDefault="009F5790" w:rsidP="000002FE">
      <w:pPr>
        <w:pStyle w:val="infoblue"/>
      </w:pPr>
      <w:r w:rsidRPr="009F5790">
        <w:t xml:space="preserve">&lt;&lt; Activity Diagram gives the </w:t>
      </w:r>
      <w:proofErr w:type="gramStart"/>
      <w:r w:rsidRPr="009F5790">
        <w:t>high level</w:t>
      </w:r>
      <w:proofErr w:type="gramEnd"/>
      <w:r w:rsidRPr="009F5790">
        <w:t xml:space="preserve"> interaction between the user, system and sub systems. Ideally only one activity diagram should be made per use case. &gt;&gt; </w:t>
      </w:r>
    </w:p>
    <w:p w14:paraId="3743A5AF" w14:textId="77777777" w:rsidR="009F5790" w:rsidRPr="009F5790" w:rsidRDefault="009F5790" w:rsidP="000002FE"/>
    <w:p w14:paraId="35E2DE9C" w14:textId="281A1BA7" w:rsidR="009F5790" w:rsidRDefault="009F5790" w:rsidP="000002FE">
      <w:pPr>
        <w:pStyle w:val="StyleHeading1H1Mainheading1Heading1Heading10Head1h1Sec"/>
      </w:pPr>
      <w:bookmarkStart w:id="105" w:name="_Toc144299934"/>
      <w:bookmarkStart w:id="106" w:name="_Toc145125020"/>
      <w:bookmarkStart w:id="107" w:name="_Toc165439519"/>
      <w:bookmarkStart w:id="108" w:name="_Toc186019628"/>
      <w:bookmarkStart w:id="109" w:name="_Toc501550425"/>
      <w:r w:rsidRPr="009F5790">
        <w:t>Scenarios</w:t>
      </w:r>
      <w:bookmarkEnd w:id="105"/>
      <w:bookmarkEnd w:id="106"/>
      <w:bookmarkEnd w:id="107"/>
      <w:bookmarkEnd w:id="108"/>
      <w:bookmarkEnd w:id="109"/>
    </w:p>
    <w:p w14:paraId="472550AD" w14:textId="0C36937A" w:rsidR="009F5790" w:rsidRDefault="009F5790" w:rsidP="00A76A72">
      <w:pPr>
        <w:pStyle w:val="StyleHeading2Sub-headingH2ChapterNumberAppendixLetterchnh"/>
        <w:numPr>
          <w:ilvl w:val="0"/>
          <w:numId w:val="0"/>
        </w:numPr>
        <w:ind w:left="720"/>
      </w:pPr>
      <w:bookmarkStart w:id="110" w:name="_Toc144299935"/>
      <w:bookmarkStart w:id="111" w:name="_Toc145125021"/>
      <w:bookmarkStart w:id="112" w:name="_Toc165439520"/>
      <w:bookmarkStart w:id="113" w:name="_Toc186019629"/>
      <w:bookmarkStart w:id="114" w:name="_Toc501550426"/>
      <w:r w:rsidRPr="009F5790">
        <w:t>Success Scenarios</w:t>
      </w:r>
      <w:bookmarkEnd w:id="110"/>
      <w:bookmarkEnd w:id="111"/>
      <w:bookmarkEnd w:id="112"/>
      <w:bookmarkEnd w:id="113"/>
      <w:bookmarkEnd w:id="114"/>
    </w:p>
    <w:p w14:paraId="0682AEAF" w14:textId="77777777" w:rsidR="00A76A72" w:rsidRDefault="00A76A72" w:rsidP="0067016E">
      <w:pPr>
        <w:pStyle w:val="ListParagraph"/>
        <w:numPr>
          <w:ilvl w:val="0"/>
          <w:numId w:val="26"/>
        </w:numPr>
      </w:pPr>
      <w:r>
        <w:t>Basic Flow</w:t>
      </w:r>
    </w:p>
    <w:p w14:paraId="5E742B11" w14:textId="77777777" w:rsidR="00A76A72" w:rsidRDefault="00A76A72" w:rsidP="0067016E">
      <w:pPr>
        <w:pStyle w:val="ListParagraph"/>
        <w:numPr>
          <w:ilvl w:val="0"/>
          <w:numId w:val="25"/>
        </w:numPr>
      </w:pPr>
      <w:r w:rsidRPr="00A76A72">
        <w:t>Successful online booking of flight ticket</w:t>
      </w:r>
    </w:p>
    <w:p w14:paraId="29A5248D" w14:textId="77777777" w:rsidR="00A76A72" w:rsidRDefault="00A76A72" w:rsidP="0067016E">
      <w:pPr>
        <w:pStyle w:val="ListParagraph"/>
        <w:numPr>
          <w:ilvl w:val="0"/>
          <w:numId w:val="26"/>
        </w:numPr>
      </w:pPr>
      <w:r>
        <w:t>Alternate Flow</w:t>
      </w:r>
    </w:p>
    <w:p w14:paraId="3F7809AB" w14:textId="77777777" w:rsidR="00A76A72" w:rsidRDefault="00A76A72" w:rsidP="0067016E">
      <w:pPr>
        <w:pStyle w:val="ListParagraph"/>
        <w:numPr>
          <w:ilvl w:val="0"/>
          <w:numId w:val="27"/>
        </w:numPr>
      </w:pPr>
      <w:r w:rsidRPr="00A76A72">
        <w:t>Successful online booking of flight ticket for round trip with family &amp; friends option selected</w:t>
      </w:r>
    </w:p>
    <w:p w14:paraId="7B17B3CB" w14:textId="77777777" w:rsidR="00A76A72" w:rsidRPr="009F5790" w:rsidRDefault="00A76A72" w:rsidP="0067016E">
      <w:pPr>
        <w:pStyle w:val="ListParagraph"/>
        <w:numPr>
          <w:ilvl w:val="0"/>
          <w:numId w:val="27"/>
        </w:numPr>
      </w:pPr>
      <w:r w:rsidRPr="00A76A72">
        <w:t>Successful online booking of flight ticket without providing optional currency details</w:t>
      </w:r>
    </w:p>
    <w:p w14:paraId="7614C984" w14:textId="77777777" w:rsidR="00A76A72" w:rsidRDefault="00A76A72" w:rsidP="00A76A72">
      <w:pPr>
        <w:pStyle w:val="StyleHeading2Sub-headingH2ChapterNumberAppendixLetterchnh"/>
        <w:numPr>
          <w:ilvl w:val="0"/>
          <w:numId w:val="0"/>
        </w:numPr>
        <w:ind w:left="720"/>
      </w:pPr>
      <w:bookmarkStart w:id="115" w:name="_Toc458607249"/>
      <w:bookmarkStart w:id="116" w:name="_Toc501550427"/>
      <w:r w:rsidRPr="009F5790">
        <w:t>Failure Scenarios</w:t>
      </w:r>
      <w:bookmarkEnd w:id="115"/>
      <w:bookmarkEnd w:id="116"/>
    </w:p>
    <w:p w14:paraId="3CE321F7" w14:textId="0A764D54" w:rsidR="00A76A72" w:rsidRPr="009F5790" w:rsidRDefault="00A76A72" w:rsidP="0067016E">
      <w:pPr>
        <w:pStyle w:val="ListParagraph"/>
        <w:numPr>
          <w:ilvl w:val="0"/>
          <w:numId w:val="26"/>
        </w:numPr>
      </w:pPr>
      <w:r>
        <w:t>Exception Flow</w:t>
      </w:r>
    </w:p>
    <w:p w14:paraId="709AE163" w14:textId="0563EFCD" w:rsidR="00A76A72" w:rsidRDefault="00A76A72" w:rsidP="0067016E">
      <w:pPr>
        <w:pStyle w:val="ListParagraph"/>
        <w:numPr>
          <w:ilvl w:val="0"/>
          <w:numId w:val="28"/>
        </w:numPr>
      </w:pPr>
      <w:r w:rsidRPr="00A76A72">
        <w:t>Failed to book flight ticket due to unavailability of the flights</w:t>
      </w:r>
    </w:p>
    <w:p w14:paraId="00C578F2" w14:textId="32080247" w:rsidR="00A76A72" w:rsidRDefault="00A76A72" w:rsidP="0067016E">
      <w:pPr>
        <w:pStyle w:val="ListParagraph"/>
        <w:numPr>
          <w:ilvl w:val="0"/>
          <w:numId w:val="28"/>
        </w:numPr>
      </w:pPr>
      <w:r w:rsidRPr="00A76A72">
        <w:t>Failed to book flight ticket due to available flight details not matching with the customer travel preferences</w:t>
      </w:r>
    </w:p>
    <w:p w14:paraId="32BD97A2" w14:textId="4D872F39" w:rsidR="00A76A72" w:rsidRDefault="00A76A72" w:rsidP="0067016E">
      <w:pPr>
        <w:pStyle w:val="ListParagraph"/>
        <w:numPr>
          <w:ilvl w:val="0"/>
          <w:numId w:val="28"/>
        </w:numPr>
      </w:pPr>
      <w:r w:rsidRPr="00A76A72">
        <w:t>Failed to book flight ticket due to providing invalid input into no. Of tickets field</w:t>
      </w:r>
    </w:p>
    <w:p w14:paraId="2E6EF2C7" w14:textId="7918D3AC" w:rsidR="00A76A72" w:rsidRDefault="00A76A72" w:rsidP="0067016E">
      <w:pPr>
        <w:pStyle w:val="ListParagraph"/>
        <w:numPr>
          <w:ilvl w:val="0"/>
          <w:numId w:val="28"/>
        </w:numPr>
      </w:pPr>
      <w:r w:rsidRPr="00A76A72">
        <w:t>Failed to book flight ticket due to database error</w:t>
      </w:r>
    </w:p>
    <w:p w14:paraId="716481DC" w14:textId="0477CAFC" w:rsidR="00A76A72" w:rsidRDefault="00A76A72" w:rsidP="0067016E">
      <w:pPr>
        <w:pStyle w:val="ListParagraph"/>
        <w:numPr>
          <w:ilvl w:val="0"/>
          <w:numId w:val="28"/>
        </w:numPr>
      </w:pPr>
      <w:r w:rsidRPr="00A76A72">
        <w:t xml:space="preserve">Failed to book flight ticket due to </w:t>
      </w:r>
      <w:proofErr w:type="spellStart"/>
      <w:r w:rsidRPr="00A76A72">
        <w:t>WebServer</w:t>
      </w:r>
      <w:proofErr w:type="spellEnd"/>
      <w:r w:rsidRPr="00A76A72">
        <w:t xml:space="preserve"> error</w:t>
      </w:r>
    </w:p>
    <w:p w14:paraId="2338ADB1" w14:textId="77777777" w:rsidR="009F5790" w:rsidRPr="009F5790" w:rsidRDefault="009F5790" w:rsidP="000002FE"/>
    <w:p w14:paraId="506C29A1" w14:textId="77777777" w:rsidR="009F5790" w:rsidRPr="009F5790" w:rsidRDefault="009F5790" w:rsidP="000002FE">
      <w:pPr>
        <w:pStyle w:val="StyleHeading1H1Mainheading1Heading1Heading10Head1h1Sec"/>
      </w:pPr>
      <w:bookmarkStart w:id="117" w:name="_Toc144299937"/>
      <w:bookmarkStart w:id="118" w:name="_Toc145125023"/>
      <w:bookmarkStart w:id="119" w:name="_Toc165439522"/>
      <w:bookmarkStart w:id="120" w:name="_Toc186019631"/>
      <w:bookmarkStart w:id="121" w:name="_Toc501550428"/>
      <w:r w:rsidRPr="009F5790">
        <w:t>Issues</w:t>
      </w:r>
      <w:bookmarkEnd w:id="117"/>
      <w:bookmarkEnd w:id="118"/>
      <w:bookmarkEnd w:id="119"/>
      <w:bookmarkEnd w:id="120"/>
      <w:bookmarkEnd w:id="121"/>
    </w:p>
    <w:p w14:paraId="0E1E4BB6" w14:textId="074F60B2" w:rsidR="009F5790" w:rsidRPr="00E261FA" w:rsidRDefault="009F5790" w:rsidP="0067016E">
      <w:pPr>
        <w:pStyle w:val="infoblue"/>
        <w:numPr>
          <w:ilvl w:val="0"/>
          <w:numId w:val="29"/>
        </w:numPr>
        <w:rPr>
          <w:i w:val="0"/>
        </w:rPr>
      </w:pPr>
    </w:p>
    <w:p w14:paraId="7CC62646" w14:textId="77777777" w:rsidR="009F5790" w:rsidRPr="009F5790" w:rsidRDefault="009F5790" w:rsidP="000002FE">
      <w:pPr>
        <w:pStyle w:val="StyleHeading1H1Mainheading1Heading1Heading10Head1h1Sec"/>
      </w:pPr>
      <w:bookmarkStart w:id="122" w:name="_Toc144299938"/>
      <w:bookmarkStart w:id="123" w:name="_Toc145125024"/>
      <w:bookmarkStart w:id="124" w:name="_Toc165439523"/>
      <w:bookmarkStart w:id="125" w:name="_Toc186019632"/>
      <w:bookmarkStart w:id="126" w:name="_Toc501550429"/>
      <w:r w:rsidRPr="009F5790">
        <w:t>UI Specifications</w:t>
      </w:r>
      <w:bookmarkEnd w:id="122"/>
      <w:bookmarkEnd w:id="123"/>
      <w:bookmarkEnd w:id="124"/>
      <w:bookmarkEnd w:id="125"/>
      <w:bookmarkEnd w:id="126"/>
    </w:p>
    <w:p w14:paraId="58B743EA" w14:textId="77777777" w:rsidR="009F5790" w:rsidRPr="009F5790" w:rsidRDefault="009F5790" w:rsidP="000002FE">
      <w:pPr>
        <w:pStyle w:val="infoblue"/>
      </w:pPr>
      <w:r w:rsidRPr="009F5790">
        <w:t>&lt;&lt; Provide a link to the UI specification document of the Use case. Please don’t embed the document here&gt;&gt;</w:t>
      </w:r>
    </w:p>
    <w:p w14:paraId="3D5D1008" w14:textId="77777777" w:rsidR="009F5790" w:rsidRPr="001C4D77" w:rsidRDefault="009F5790" w:rsidP="000002FE">
      <w:pPr>
        <w:pStyle w:val="StyleHeading1H1Mainheading1Heading1Heading10Head1h1Sec"/>
      </w:pPr>
      <w:bookmarkStart w:id="127" w:name="_Toc144299939"/>
      <w:bookmarkStart w:id="128" w:name="_Toc145125025"/>
      <w:bookmarkStart w:id="129" w:name="_Toc165439524"/>
      <w:bookmarkStart w:id="130" w:name="_Toc186019633"/>
      <w:bookmarkStart w:id="131" w:name="_Toc501550430"/>
      <w:r w:rsidRPr="001C4D77">
        <w:t>Inter System Dependencies</w:t>
      </w:r>
      <w:bookmarkEnd w:id="127"/>
      <w:bookmarkEnd w:id="128"/>
      <w:bookmarkEnd w:id="129"/>
      <w:bookmarkEnd w:id="130"/>
      <w:bookmarkEnd w:id="131"/>
    </w:p>
    <w:p w14:paraId="363CE12B" w14:textId="77777777" w:rsidR="009F5790" w:rsidRPr="009F5790" w:rsidRDefault="009F5790" w:rsidP="000002FE">
      <w:pPr>
        <w:pStyle w:val="infoblue"/>
      </w:pPr>
      <w:r w:rsidRPr="009F5790">
        <w:t xml:space="preserve">&lt;&lt;Mention the related functionality within the application that is impacted because of this use case. </w:t>
      </w:r>
      <w:proofErr w:type="spellStart"/>
      <w:r w:rsidRPr="009F5790">
        <w:t>E.g</w:t>
      </w:r>
      <w:proofErr w:type="spellEnd"/>
      <w:r w:rsidRPr="009F5790">
        <w:t xml:space="preserve"> variable or value settings in this use-case which will have a direct impact on the functionality of another use-case. Or vice-versa.&gt;&gt;</w:t>
      </w:r>
    </w:p>
    <w:p w14:paraId="5896F56D" w14:textId="77777777" w:rsidR="009F5790" w:rsidRPr="009F5790" w:rsidRDefault="009F5790" w:rsidP="000002FE">
      <w:r w:rsidRPr="009F5790">
        <w:rPr>
          <w:b/>
        </w:rPr>
        <w:t xml:space="preserve">Module: </w:t>
      </w:r>
      <w:r w:rsidRPr="009F5790">
        <w:t>&lt;&lt;Specify the Module, which will get impacted because of this use case&gt;&gt;</w:t>
      </w:r>
    </w:p>
    <w:p w14:paraId="32524964" w14:textId="77777777" w:rsidR="009F5790" w:rsidRPr="009F5790" w:rsidRDefault="009F5790" w:rsidP="000002FE"/>
    <w:p w14:paraId="19D63F4C" w14:textId="77777777" w:rsidR="009F5790" w:rsidRPr="009F5790" w:rsidRDefault="009F5790" w:rsidP="000002FE">
      <w:r w:rsidRPr="009F5790">
        <w:t>Use case name: &lt;&lt;</w:t>
      </w:r>
      <w:r w:rsidRPr="009F5790">
        <w:rPr>
          <w:bCs/>
        </w:rPr>
        <w:t xml:space="preserve">Use case Name&gt;&gt; </w:t>
      </w:r>
    </w:p>
    <w:p w14:paraId="4B470267" w14:textId="77777777" w:rsidR="009F5790" w:rsidRPr="009F5790" w:rsidRDefault="009F5790" w:rsidP="000002FE"/>
    <w:p w14:paraId="7E34014E" w14:textId="77777777" w:rsidR="009F5790" w:rsidRPr="009F5790" w:rsidRDefault="009F5790" w:rsidP="000002FE">
      <w:r w:rsidRPr="009F5790">
        <w:rPr>
          <w:b/>
        </w:rPr>
        <w:t>Impact</w:t>
      </w:r>
      <w:r w:rsidRPr="009F5790">
        <w:t xml:space="preserve">: &lt;&lt;Mention the impact on the </w:t>
      </w:r>
      <w:proofErr w:type="gramStart"/>
      <w:r w:rsidRPr="009F5790">
        <w:t>above mentioned</w:t>
      </w:r>
      <w:proofErr w:type="gramEnd"/>
      <w:r w:rsidRPr="009F5790">
        <w:t xml:space="preserve"> Use case because of this use case&gt;&gt;</w:t>
      </w:r>
    </w:p>
    <w:p w14:paraId="2C231003" w14:textId="77777777" w:rsidR="009F5790" w:rsidRPr="009F5790" w:rsidRDefault="009F5790" w:rsidP="000002FE"/>
    <w:p w14:paraId="6162B69E" w14:textId="77777777" w:rsidR="009F5790" w:rsidRPr="009F5790" w:rsidRDefault="009F5790" w:rsidP="000002FE"/>
    <w:p w14:paraId="2304A5FD" w14:textId="77777777" w:rsidR="009F5790" w:rsidRPr="009F5790" w:rsidRDefault="009F5790" w:rsidP="000002FE">
      <w:pPr>
        <w:pStyle w:val="StyleHeading1H1Mainheading1Heading1Heading10Head1h1Sec"/>
      </w:pPr>
      <w:bookmarkStart w:id="132" w:name="_Toc144299940"/>
      <w:bookmarkStart w:id="133" w:name="_Toc145125026"/>
      <w:bookmarkStart w:id="134" w:name="_Toc165439525"/>
      <w:bookmarkStart w:id="135" w:name="_Toc186019634"/>
      <w:bookmarkStart w:id="136" w:name="_Toc501550431"/>
      <w:r w:rsidRPr="009F5790">
        <w:lastRenderedPageBreak/>
        <w:t>Integratio</w:t>
      </w:r>
      <w:bookmarkEnd w:id="132"/>
      <w:bookmarkEnd w:id="133"/>
      <w:r w:rsidRPr="009F5790">
        <w:t>n with an already existing System of the &lt;&lt;Customer&gt;&gt;</w:t>
      </w:r>
      <w:bookmarkEnd w:id="134"/>
      <w:bookmarkEnd w:id="135"/>
      <w:bookmarkEnd w:id="136"/>
    </w:p>
    <w:p w14:paraId="0460A58B" w14:textId="77777777" w:rsidR="009F5790" w:rsidRPr="009F5790" w:rsidRDefault="009F5790" w:rsidP="000002FE"/>
    <w:p w14:paraId="0ABB75AE" w14:textId="77777777" w:rsidR="009F5790" w:rsidRPr="009F5790" w:rsidRDefault="009F5790" w:rsidP="000002FE">
      <w:r w:rsidRPr="009F5790">
        <w:t>&lt;&lt; This is especially applicable if the project at hand is an enhancement to an existing system.&gt;&gt;</w:t>
      </w:r>
    </w:p>
    <w:p w14:paraId="549E3FD1" w14:textId="77777777" w:rsidR="009F5790" w:rsidRPr="009F5790" w:rsidRDefault="009F5790" w:rsidP="000002FE"/>
    <w:p w14:paraId="56032A30" w14:textId="77777777" w:rsidR="009F5790" w:rsidRPr="009F5790" w:rsidRDefault="009F5790" w:rsidP="000002FE">
      <w:r w:rsidRPr="009F5790">
        <w:rPr>
          <w:b/>
        </w:rPr>
        <w:t>Module:</w:t>
      </w:r>
      <w:r w:rsidRPr="009F5790">
        <w:t xml:space="preserve"> &lt;&lt;Specify the Module, which will get impacted because of this use case&gt;&gt;</w:t>
      </w:r>
    </w:p>
    <w:p w14:paraId="5276578A" w14:textId="77777777" w:rsidR="009F5790" w:rsidRPr="009F5790" w:rsidRDefault="009F5790" w:rsidP="000002FE"/>
    <w:p w14:paraId="21093CC0" w14:textId="77777777" w:rsidR="009F5790" w:rsidRPr="009F5790" w:rsidRDefault="009F5790" w:rsidP="000002FE">
      <w:r w:rsidRPr="009F5790">
        <w:rPr>
          <w:b/>
        </w:rPr>
        <w:t xml:space="preserve">Entity:  </w:t>
      </w:r>
      <w:r w:rsidRPr="009F5790">
        <w:t>&lt;&lt;List down the entities, which can be impacted because of this use case&gt;&gt;</w:t>
      </w:r>
    </w:p>
    <w:p w14:paraId="7A6C4FA3" w14:textId="77777777" w:rsidR="009F5790" w:rsidRPr="009F5790" w:rsidRDefault="009F5790" w:rsidP="000002FE"/>
    <w:p w14:paraId="283821C5" w14:textId="77777777" w:rsidR="009F5790" w:rsidRPr="009F5790" w:rsidRDefault="009F5790" w:rsidP="000002FE">
      <w:r w:rsidRPr="009F5790">
        <w:rPr>
          <w:b/>
        </w:rPr>
        <w:t>Information: &lt;&lt;</w:t>
      </w:r>
      <w:r w:rsidRPr="009F5790">
        <w:t>Mention the Impact in brief. &gt;&gt;</w:t>
      </w:r>
    </w:p>
    <w:p w14:paraId="0C74384B" w14:textId="77777777" w:rsidR="009F5790" w:rsidRPr="009F5790" w:rsidRDefault="009F5790" w:rsidP="000002FE"/>
    <w:p w14:paraId="50AD47E6" w14:textId="77777777" w:rsidR="009F5790" w:rsidRPr="009F5790" w:rsidRDefault="009F5790" w:rsidP="000002FE">
      <w:pPr>
        <w:pStyle w:val="StyleHeading1H1Mainheading1Heading1Heading10Head1h1Sec"/>
      </w:pPr>
      <w:bookmarkStart w:id="137" w:name="_Toc144299941"/>
      <w:bookmarkStart w:id="138" w:name="_Toc145125027"/>
      <w:bookmarkStart w:id="139" w:name="_Toc165439526"/>
      <w:bookmarkStart w:id="140" w:name="_Toc186019635"/>
      <w:bookmarkStart w:id="141" w:name="_Toc501550432"/>
      <w:r w:rsidRPr="009F5790">
        <w:t>Assumptions</w:t>
      </w:r>
      <w:bookmarkEnd w:id="137"/>
      <w:bookmarkEnd w:id="138"/>
      <w:bookmarkEnd w:id="139"/>
      <w:bookmarkEnd w:id="140"/>
      <w:bookmarkEnd w:id="141"/>
    </w:p>
    <w:p w14:paraId="3F17E862" w14:textId="52EBE00F" w:rsidR="009F5790" w:rsidRDefault="009425EB" w:rsidP="0067016E">
      <w:pPr>
        <w:pStyle w:val="ListParagraph"/>
        <w:numPr>
          <w:ilvl w:val="0"/>
          <w:numId w:val="30"/>
        </w:numPr>
      </w:pPr>
      <w:proofErr w:type="spellStart"/>
      <w:r>
        <w:t>FlyWithMe</w:t>
      </w:r>
      <w:proofErr w:type="spellEnd"/>
      <w:r>
        <w:t xml:space="preserve"> </w:t>
      </w:r>
      <w:r w:rsidR="00E261FA">
        <w:t xml:space="preserve">Airline </w:t>
      </w:r>
      <w:r>
        <w:t xml:space="preserve">application </w:t>
      </w:r>
      <w:r w:rsidR="00E261FA">
        <w:t>is up &amp; running.</w:t>
      </w:r>
    </w:p>
    <w:p w14:paraId="46937489" w14:textId="77777777" w:rsidR="009A4919" w:rsidRDefault="009A4919" w:rsidP="0067016E">
      <w:pPr>
        <w:pStyle w:val="ListParagraph"/>
        <w:numPr>
          <w:ilvl w:val="0"/>
          <w:numId w:val="30"/>
        </w:numPr>
      </w:pPr>
      <w:r>
        <w:t>Customer should have latest version of browser for best view of site</w:t>
      </w:r>
    </w:p>
    <w:p w14:paraId="21EA73A1" w14:textId="77777777" w:rsidR="009A4919" w:rsidRDefault="009A4919" w:rsidP="0067016E">
      <w:pPr>
        <w:pStyle w:val="ListParagraph"/>
        <w:numPr>
          <w:ilvl w:val="0"/>
          <w:numId w:val="30"/>
        </w:numPr>
      </w:pPr>
      <w:r>
        <w:t>There should be a stable internet connectivity for smooth execution of process</w:t>
      </w:r>
    </w:p>
    <w:p w14:paraId="1C333B81" w14:textId="64480C67" w:rsidR="009425EB" w:rsidRPr="009F5790" w:rsidRDefault="009425EB" w:rsidP="009425EB">
      <w:pPr>
        <w:ind w:left="336"/>
      </w:pPr>
    </w:p>
    <w:p w14:paraId="507C4500" w14:textId="77777777" w:rsidR="009F5790" w:rsidRPr="009F5790" w:rsidRDefault="009F5790" w:rsidP="000002FE"/>
    <w:p w14:paraId="4A6FF747" w14:textId="77777777" w:rsidR="009F5790" w:rsidRPr="009F5790" w:rsidRDefault="009F5790" w:rsidP="000002FE"/>
    <w:p w14:paraId="446E364F" w14:textId="57EF95A0" w:rsidR="009F5790" w:rsidRPr="001C4D77" w:rsidRDefault="009F5790" w:rsidP="000002FE">
      <w:r w:rsidRPr="001C4D77">
        <w:t>REVISION HISTORY OF THE WORK PRODUCT</w:t>
      </w:r>
    </w:p>
    <w:p w14:paraId="53265488" w14:textId="0EEBBB8F" w:rsidR="009F5790" w:rsidRPr="001C4D77" w:rsidRDefault="009F5790" w:rsidP="000002FE">
      <w:r w:rsidRPr="001C4D77">
        <w:t>&lt;to be maintained by projects&gt;</w:t>
      </w:r>
    </w:p>
    <w:p w14:paraId="0085CB76" w14:textId="77777777" w:rsidR="009F5790" w:rsidRPr="009F5790" w:rsidRDefault="009F5790" w:rsidP="000002FE"/>
    <w:p w14:paraId="27DB307B" w14:textId="77777777" w:rsidR="009F5790" w:rsidRPr="009F5790" w:rsidRDefault="009F5790" w:rsidP="000002FE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9F5790" w14:paraId="25E5122B" w14:textId="77777777" w:rsidTr="001B0FD3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EDFA485" w14:textId="77777777" w:rsidR="009F5790" w:rsidRPr="009F5790" w:rsidRDefault="009F5790" w:rsidP="000002FE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B74C63" w14:textId="77777777" w:rsidR="009F5790" w:rsidRPr="009F5790" w:rsidRDefault="009F5790" w:rsidP="000002FE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FA276E" w14:textId="77777777" w:rsidR="009F5790" w:rsidRPr="009F5790" w:rsidRDefault="009F5790" w:rsidP="000002FE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45C75E4C" w14:textId="77777777" w:rsidR="009F5790" w:rsidRPr="009F5790" w:rsidRDefault="009F5790" w:rsidP="000002FE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C7955B4" w14:textId="77777777" w:rsidR="009F5790" w:rsidRPr="009F5790" w:rsidRDefault="009F5790" w:rsidP="000002FE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5D98C38" w14:textId="77777777" w:rsidR="009F5790" w:rsidRPr="009F5790" w:rsidRDefault="009F5790" w:rsidP="000002FE">
            <w:r w:rsidRPr="009F5790">
              <w:t>Approved By</w:t>
            </w:r>
          </w:p>
        </w:tc>
      </w:tr>
      <w:tr w:rsidR="009F5790" w:rsidRPr="009F5790" w14:paraId="67C28D7D" w14:textId="77777777" w:rsidTr="001B0FD3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9F5790" w:rsidRDefault="009F5790" w:rsidP="000002FE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9F5790" w:rsidRDefault="009F5790" w:rsidP="000002FE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9F5790" w:rsidRDefault="009F5790" w:rsidP="000002FE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9F5790" w:rsidRDefault="009F5790" w:rsidP="000002FE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9F5790" w:rsidRDefault="009F5790" w:rsidP="000002FE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9F5790" w:rsidRDefault="009F5790" w:rsidP="000002FE"/>
        </w:tc>
      </w:tr>
      <w:tr w:rsidR="009F5790" w:rsidRPr="009F5790" w14:paraId="2B06FFCE" w14:textId="77777777" w:rsidTr="001B0FD3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9F5790" w:rsidRDefault="009F5790" w:rsidP="000002FE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9F5790" w:rsidRDefault="009F5790" w:rsidP="000002FE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9F5790" w:rsidRDefault="009F5790" w:rsidP="000002FE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9F5790" w:rsidRDefault="009F5790" w:rsidP="000002FE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9F5790" w:rsidRDefault="009F5790" w:rsidP="000002FE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9F5790" w:rsidRDefault="009F5790" w:rsidP="000002FE"/>
        </w:tc>
      </w:tr>
    </w:tbl>
    <w:p w14:paraId="4690480B" w14:textId="77777777" w:rsidR="009F5790" w:rsidRPr="009F5790" w:rsidRDefault="009F5790" w:rsidP="00E261FA"/>
    <w:sectPr w:rsidR="009F5790" w:rsidRPr="009F5790" w:rsidSect="00E218F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63A2A" w14:textId="77777777" w:rsidR="009E1907" w:rsidRDefault="009E1907" w:rsidP="000002FE">
      <w:r>
        <w:separator/>
      </w:r>
    </w:p>
    <w:p w14:paraId="547229FC" w14:textId="77777777" w:rsidR="009E1907" w:rsidRDefault="009E1907" w:rsidP="000002FE"/>
    <w:p w14:paraId="3AC18263" w14:textId="77777777" w:rsidR="009E1907" w:rsidRDefault="009E1907" w:rsidP="000002FE"/>
  </w:endnote>
  <w:endnote w:type="continuationSeparator" w:id="0">
    <w:p w14:paraId="0BE4039C" w14:textId="77777777" w:rsidR="009E1907" w:rsidRDefault="009E1907" w:rsidP="000002FE">
      <w:r>
        <w:continuationSeparator/>
      </w:r>
    </w:p>
    <w:p w14:paraId="456B1F89" w14:textId="77777777" w:rsidR="009E1907" w:rsidRDefault="009E1907" w:rsidP="000002FE"/>
    <w:p w14:paraId="39A59686" w14:textId="77777777" w:rsidR="009E1907" w:rsidRDefault="009E1907" w:rsidP="000002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9A9DC" w14:textId="77777777" w:rsidR="00590989" w:rsidRDefault="00590989" w:rsidP="000002FE">
    <w:pPr>
      <w:pStyle w:val="Footer"/>
    </w:pPr>
  </w:p>
  <w:p w14:paraId="5E49A9DD" w14:textId="77777777" w:rsidR="00590989" w:rsidRDefault="00590989" w:rsidP="000002F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C566E" w14:textId="77777777" w:rsidR="00590989" w:rsidRDefault="00590989" w:rsidP="000002FE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6503EDAA" w:rsidR="00590989" w:rsidRPr="00D318E1" w:rsidRDefault="00590989" w:rsidP="000002FE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F11ED4">
          <w:rPr>
            <w:b/>
            <w:noProof/>
            <w:lang w:val="fr-FR"/>
          </w:rPr>
          <w:t>11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F11ED4">
          <w:rPr>
            <w:noProof/>
            <w:lang w:val="fr-FR"/>
          </w:rPr>
          <w:t>12</w:t>
        </w:r>
        <w:r>
          <w:rPr>
            <w:lang w:val="fr-FR"/>
          </w:rPr>
          <w:fldChar w:fldCharType="end"/>
        </w:r>
      </w:sdtContent>
    </w:sdt>
  </w:p>
  <w:p w14:paraId="5E49A9DF" w14:textId="77777777" w:rsidR="00590989" w:rsidRDefault="00590989" w:rsidP="000002FE"/>
  <w:p w14:paraId="5E49A9E0" w14:textId="77777777" w:rsidR="00590989" w:rsidRDefault="00590989" w:rsidP="000002FE"/>
  <w:p w14:paraId="5E49A9E1" w14:textId="77777777" w:rsidR="00590989" w:rsidRDefault="00590989" w:rsidP="000002FE"/>
  <w:p w14:paraId="5E49A9E2" w14:textId="77777777" w:rsidR="00590989" w:rsidRDefault="00590989" w:rsidP="000002F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04919" w14:textId="77777777" w:rsidR="009E1907" w:rsidRDefault="009E1907" w:rsidP="000002FE">
      <w:r>
        <w:separator/>
      </w:r>
    </w:p>
    <w:p w14:paraId="0591203F" w14:textId="77777777" w:rsidR="009E1907" w:rsidRDefault="009E1907" w:rsidP="000002FE"/>
    <w:p w14:paraId="2B8ED466" w14:textId="77777777" w:rsidR="009E1907" w:rsidRDefault="009E1907" w:rsidP="000002FE"/>
  </w:footnote>
  <w:footnote w:type="continuationSeparator" w:id="0">
    <w:p w14:paraId="7124E77E" w14:textId="77777777" w:rsidR="009E1907" w:rsidRDefault="009E1907" w:rsidP="000002FE">
      <w:r>
        <w:continuationSeparator/>
      </w:r>
    </w:p>
    <w:p w14:paraId="2FD1C4CF" w14:textId="77777777" w:rsidR="009E1907" w:rsidRDefault="009E1907" w:rsidP="000002FE"/>
    <w:p w14:paraId="1D7812BE" w14:textId="77777777" w:rsidR="009E1907" w:rsidRDefault="009E1907" w:rsidP="000002F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9A9D7" w14:textId="77777777" w:rsidR="00590989" w:rsidRDefault="009E1907" w:rsidP="000002FE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590989" w:rsidRDefault="00590989" w:rsidP="000002F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9A9D9" w14:textId="50C89381" w:rsidR="00590989" w:rsidRPr="003308F8" w:rsidRDefault="009E1907" w:rsidP="000002FE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590989" w:rsidRPr="003308F8">
      <w:rPr>
        <w:noProof/>
        <w:lang w:eastAsia="en-US"/>
      </w:rPr>
      <w:drawing>
        <wp:anchor distT="0" distB="0" distL="114300" distR="114300" simplePos="0" relativeHeight="251657728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90989">
      <w:t>Use Case Specification</w:t>
    </w:r>
  </w:p>
  <w:p w14:paraId="5E49A9DA" w14:textId="77777777" w:rsidR="00590989" w:rsidRDefault="00590989" w:rsidP="000002FE"/>
  <w:p w14:paraId="5E49A9DB" w14:textId="77777777" w:rsidR="00590989" w:rsidRDefault="00590989" w:rsidP="000002F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9A9E3" w14:textId="77777777" w:rsidR="00590989" w:rsidRDefault="009E1907" w:rsidP="000002FE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D09EF"/>
    <w:multiLevelType w:val="hybridMultilevel"/>
    <w:tmpl w:val="7CA07408"/>
    <w:lvl w:ilvl="0" w:tplc="6AD4AD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10F77"/>
    <w:multiLevelType w:val="hybridMultilevel"/>
    <w:tmpl w:val="F886B6C0"/>
    <w:lvl w:ilvl="0" w:tplc="17D47BD4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2" w:hanging="360"/>
      </w:pPr>
    </w:lvl>
    <w:lvl w:ilvl="2" w:tplc="0409001B" w:tentative="1">
      <w:start w:val="1"/>
      <w:numFmt w:val="lowerRoman"/>
      <w:lvlText w:val="%3."/>
      <w:lvlJc w:val="right"/>
      <w:pPr>
        <w:ind w:left="2472" w:hanging="180"/>
      </w:pPr>
    </w:lvl>
    <w:lvl w:ilvl="3" w:tplc="0409000F" w:tentative="1">
      <w:start w:val="1"/>
      <w:numFmt w:val="decimal"/>
      <w:lvlText w:val="%4."/>
      <w:lvlJc w:val="left"/>
      <w:pPr>
        <w:ind w:left="3192" w:hanging="360"/>
      </w:pPr>
    </w:lvl>
    <w:lvl w:ilvl="4" w:tplc="04090019" w:tentative="1">
      <w:start w:val="1"/>
      <w:numFmt w:val="lowerLetter"/>
      <w:lvlText w:val="%5."/>
      <w:lvlJc w:val="left"/>
      <w:pPr>
        <w:ind w:left="3912" w:hanging="360"/>
      </w:pPr>
    </w:lvl>
    <w:lvl w:ilvl="5" w:tplc="0409001B" w:tentative="1">
      <w:start w:val="1"/>
      <w:numFmt w:val="lowerRoman"/>
      <w:lvlText w:val="%6."/>
      <w:lvlJc w:val="right"/>
      <w:pPr>
        <w:ind w:left="4632" w:hanging="180"/>
      </w:pPr>
    </w:lvl>
    <w:lvl w:ilvl="6" w:tplc="0409000F" w:tentative="1">
      <w:start w:val="1"/>
      <w:numFmt w:val="decimal"/>
      <w:lvlText w:val="%7."/>
      <w:lvlJc w:val="left"/>
      <w:pPr>
        <w:ind w:left="5352" w:hanging="360"/>
      </w:pPr>
    </w:lvl>
    <w:lvl w:ilvl="7" w:tplc="04090019" w:tentative="1">
      <w:start w:val="1"/>
      <w:numFmt w:val="lowerLetter"/>
      <w:lvlText w:val="%8."/>
      <w:lvlJc w:val="left"/>
      <w:pPr>
        <w:ind w:left="6072" w:hanging="360"/>
      </w:pPr>
    </w:lvl>
    <w:lvl w:ilvl="8" w:tplc="04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2" w15:restartNumberingAfterBreak="0">
    <w:nsid w:val="083642D1"/>
    <w:multiLevelType w:val="hybridMultilevel"/>
    <w:tmpl w:val="FFCE14E0"/>
    <w:lvl w:ilvl="0" w:tplc="6AD4AD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95139"/>
    <w:multiLevelType w:val="hybridMultilevel"/>
    <w:tmpl w:val="2F8EC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C1796"/>
    <w:multiLevelType w:val="multilevel"/>
    <w:tmpl w:val="7EE80F4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B295268"/>
    <w:multiLevelType w:val="hybridMultilevel"/>
    <w:tmpl w:val="A62C509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BB41B7E"/>
    <w:multiLevelType w:val="hybridMultilevel"/>
    <w:tmpl w:val="ED240D6C"/>
    <w:lvl w:ilvl="0" w:tplc="6AD4AD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956868"/>
    <w:multiLevelType w:val="hybridMultilevel"/>
    <w:tmpl w:val="76C03A50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07C2B"/>
    <w:multiLevelType w:val="hybridMultilevel"/>
    <w:tmpl w:val="F886B6C0"/>
    <w:lvl w:ilvl="0" w:tplc="17D47BD4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2" w:hanging="360"/>
      </w:pPr>
    </w:lvl>
    <w:lvl w:ilvl="2" w:tplc="0409001B" w:tentative="1">
      <w:start w:val="1"/>
      <w:numFmt w:val="lowerRoman"/>
      <w:lvlText w:val="%3."/>
      <w:lvlJc w:val="right"/>
      <w:pPr>
        <w:ind w:left="2472" w:hanging="180"/>
      </w:pPr>
    </w:lvl>
    <w:lvl w:ilvl="3" w:tplc="0409000F" w:tentative="1">
      <w:start w:val="1"/>
      <w:numFmt w:val="decimal"/>
      <w:lvlText w:val="%4."/>
      <w:lvlJc w:val="left"/>
      <w:pPr>
        <w:ind w:left="3192" w:hanging="360"/>
      </w:pPr>
    </w:lvl>
    <w:lvl w:ilvl="4" w:tplc="04090019" w:tentative="1">
      <w:start w:val="1"/>
      <w:numFmt w:val="lowerLetter"/>
      <w:lvlText w:val="%5."/>
      <w:lvlJc w:val="left"/>
      <w:pPr>
        <w:ind w:left="3912" w:hanging="360"/>
      </w:pPr>
    </w:lvl>
    <w:lvl w:ilvl="5" w:tplc="0409001B" w:tentative="1">
      <w:start w:val="1"/>
      <w:numFmt w:val="lowerRoman"/>
      <w:lvlText w:val="%6."/>
      <w:lvlJc w:val="right"/>
      <w:pPr>
        <w:ind w:left="4632" w:hanging="180"/>
      </w:pPr>
    </w:lvl>
    <w:lvl w:ilvl="6" w:tplc="0409000F" w:tentative="1">
      <w:start w:val="1"/>
      <w:numFmt w:val="decimal"/>
      <w:lvlText w:val="%7."/>
      <w:lvlJc w:val="left"/>
      <w:pPr>
        <w:ind w:left="5352" w:hanging="360"/>
      </w:pPr>
    </w:lvl>
    <w:lvl w:ilvl="7" w:tplc="04090019" w:tentative="1">
      <w:start w:val="1"/>
      <w:numFmt w:val="lowerLetter"/>
      <w:lvlText w:val="%8."/>
      <w:lvlJc w:val="left"/>
      <w:pPr>
        <w:ind w:left="6072" w:hanging="360"/>
      </w:pPr>
    </w:lvl>
    <w:lvl w:ilvl="8" w:tplc="04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10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8231D8"/>
    <w:multiLevelType w:val="hybridMultilevel"/>
    <w:tmpl w:val="DD1293F6"/>
    <w:lvl w:ilvl="0" w:tplc="FCE811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240F4C"/>
    <w:multiLevelType w:val="hybridMultilevel"/>
    <w:tmpl w:val="95EE323C"/>
    <w:lvl w:ilvl="0" w:tplc="5AB2BD5A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6" w:hanging="360"/>
      </w:pPr>
    </w:lvl>
    <w:lvl w:ilvl="2" w:tplc="0409001B" w:tentative="1">
      <w:start w:val="1"/>
      <w:numFmt w:val="lowerRoman"/>
      <w:lvlText w:val="%3."/>
      <w:lvlJc w:val="right"/>
      <w:pPr>
        <w:ind w:left="2136" w:hanging="180"/>
      </w:pPr>
    </w:lvl>
    <w:lvl w:ilvl="3" w:tplc="0409000F" w:tentative="1">
      <w:start w:val="1"/>
      <w:numFmt w:val="decimal"/>
      <w:lvlText w:val="%4."/>
      <w:lvlJc w:val="left"/>
      <w:pPr>
        <w:ind w:left="2856" w:hanging="360"/>
      </w:pPr>
    </w:lvl>
    <w:lvl w:ilvl="4" w:tplc="04090019" w:tentative="1">
      <w:start w:val="1"/>
      <w:numFmt w:val="lowerLetter"/>
      <w:lvlText w:val="%5."/>
      <w:lvlJc w:val="left"/>
      <w:pPr>
        <w:ind w:left="3576" w:hanging="360"/>
      </w:pPr>
    </w:lvl>
    <w:lvl w:ilvl="5" w:tplc="0409001B" w:tentative="1">
      <w:start w:val="1"/>
      <w:numFmt w:val="lowerRoman"/>
      <w:lvlText w:val="%6."/>
      <w:lvlJc w:val="right"/>
      <w:pPr>
        <w:ind w:left="4296" w:hanging="180"/>
      </w:pPr>
    </w:lvl>
    <w:lvl w:ilvl="6" w:tplc="0409000F" w:tentative="1">
      <w:start w:val="1"/>
      <w:numFmt w:val="decimal"/>
      <w:lvlText w:val="%7."/>
      <w:lvlJc w:val="left"/>
      <w:pPr>
        <w:ind w:left="5016" w:hanging="360"/>
      </w:pPr>
    </w:lvl>
    <w:lvl w:ilvl="7" w:tplc="04090019" w:tentative="1">
      <w:start w:val="1"/>
      <w:numFmt w:val="lowerLetter"/>
      <w:lvlText w:val="%8."/>
      <w:lvlJc w:val="left"/>
      <w:pPr>
        <w:ind w:left="5736" w:hanging="360"/>
      </w:pPr>
    </w:lvl>
    <w:lvl w:ilvl="8" w:tplc="04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16" w15:restartNumberingAfterBreak="0">
    <w:nsid w:val="39052761"/>
    <w:multiLevelType w:val="hybridMultilevel"/>
    <w:tmpl w:val="F886B6C0"/>
    <w:lvl w:ilvl="0" w:tplc="17D47BD4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2" w:hanging="360"/>
      </w:pPr>
    </w:lvl>
    <w:lvl w:ilvl="2" w:tplc="0409001B" w:tentative="1">
      <w:start w:val="1"/>
      <w:numFmt w:val="lowerRoman"/>
      <w:lvlText w:val="%3."/>
      <w:lvlJc w:val="right"/>
      <w:pPr>
        <w:ind w:left="2472" w:hanging="180"/>
      </w:pPr>
    </w:lvl>
    <w:lvl w:ilvl="3" w:tplc="0409000F" w:tentative="1">
      <w:start w:val="1"/>
      <w:numFmt w:val="decimal"/>
      <w:lvlText w:val="%4."/>
      <w:lvlJc w:val="left"/>
      <w:pPr>
        <w:ind w:left="3192" w:hanging="360"/>
      </w:pPr>
    </w:lvl>
    <w:lvl w:ilvl="4" w:tplc="04090019" w:tentative="1">
      <w:start w:val="1"/>
      <w:numFmt w:val="lowerLetter"/>
      <w:lvlText w:val="%5."/>
      <w:lvlJc w:val="left"/>
      <w:pPr>
        <w:ind w:left="3912" w:hanging="360"/>
      </w:pPr>
    </w:lvl>
    <w:lvl w:ilvl="5" w:tplc="0409001B" w:tentative="1">
      <w:start w:val="1"/>
      <w:numFmt w:val="lowerRoman"/>
      <w:lvlText w:val="%6."/>
      <w:lvlJc w:val="right"/>
      <w:pPr>
        <w:ind w:left="4632" w:hanging="180"/>
      </w:pPr>
    </w:lvl>
    <w:lvl w:ilvl="6" w:tplc="0409000F" w:tentative="1">
      <w:start w:val="1"/>
      <w:numFmt w:val="decimal"/>
      <w:lvlText w:val="%7."/>
      <w:lvlJc w:val="left"/>
      <w:pPr>
        <w:ind w:left="5352" w:hanging="360"/>
      </w:pPr>
    </w:lvl>
    <w:lvl w:ilvl="7" w:tplc="04090019" w:tentative="1">
      <w:start w:val="1"/>
      <w:numFmt w:val="lowerLetter"/>
      <w:lvlText w:val="%8."/>
      <w:lvlJc w:val="left"/>
      <w:pPr>
        <w:ind w:left="6072" w:hanging="360"/>
      </w:pPr>
    </w:lvl>
    <w:lvl w:ilvl="8" w:tplc="04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17" w15:restartNumberingAfterBreak="0">
    <w:nsid w:val="3C1C3069"/>
    <w:multiLevelType w:val="hybridMultilevel"/>
    <w:tmpl w:val="F886B6C0"/>
    <w:lvl w:ilvl="0" w:tplc="17D47BD4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2" w:hanging="360"/>
      </w:pPr>
    </w:lvl>
    <w:lvl w:ilvl="2" w:tplc="0409001B" w:tentative="1">
      <w:start w:val="1"/>
      <w:numFmt w:val="lowerRoman"/>
      <w:lvlText w:val="%3."/>
      <w:lvlJc w:val="right"/>
      <w:pPr>
        <w:ind w:left="2472" w:hanging="180"/>
      </w:pPr>
    </w:lvl>
    <w:lvl w:ilvl="3" w:tplc="0409000F" w:tentative="1">
      <w:start w:val="1"/>
      <w:numFmt w:val="decimal"/>
      <w:lvlText w:val="%4."/>
      <w:lvlJc w:val="left"/>
      <w:pPr>
        <w:ind w:left="3192" w:hanging="360"/>
      </w:pPr>
    </w:lvl>
    <w:lvl w:ilvl="4" w:tplc="04090019" w:tentative="1">
      <w:start w:val="1"/>
      <w:numFmt w:val="lowerLetter"/>
      <w:lvlText w:val="%5."/>
      <w:lvlJc w:val="left"/>
      <w:pPr>
        <w:ind w:left="3912" w:hanging="360"/>
      </w:pPr>
    </w:lvl>
    <w:lvl w:ilvl="5" w:tplc="0409001B" w:tentative="1">
      <w:start w:val="1"/>
      <w:numFmt w:val="lowerRoman"/>
      <w:lvlText w:val="%6."/>
      <w:lvlJc w:val="right"/>
      <w:pPr>
        <w:ind w:left="4632" w:hanging="180"/>
      </w:pPr>
    </w:lvl>
    <w:lvl w:ilvl="6" w:tplc="0409000F" w:tentative="1">
      <w:start w:val="1"/>
      <w:numFmt w:val="decimal"/>
      <w:lvlText w:val="%7."/>
      <w:lvlJc w:val="left"/>
      <w:pPr>
        <w:ind w:left="5352" w:hanging="360"/>
      </w:pPr>
    </w:lvl>
    <w:lvl w:ilvl="7" w:tplc="04090019" w:tentative="1">
      <w:start w:val="1"/>
      <w:numFmt w:val="lowerLetter"/>
      <w:lvlText w:val="%8."/>
      <w:lvlJc w:val="left"/>
      <w:pPr>
        <w:ind w:left="6072" w:hanging="360"/>
      </w:pPr>
    </w:lvl>
    <w:lvl w:ilvl="8" w:tplc="04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18" w15:restartNumberingAfterBreak="0">
    <w:nsid w:val="40634AA5"/>
    <w:multiLevelType w:val="multilevel"/>
    <w:tmpl w:val="E5A69D4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StyleHeading2Sub-headingH2ChapterNumberAppendixLetterchnh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6CD787A"/>
    <w:multiLevelType w:val="hybridMultilevel"/>
    <w:tmpl w:val="5EC878D6"/>
    <w:lvl w:ilvl="0" w:tplc="90127D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A63853"/>
    <w:multiLevelType w:val="hybridMultilevel"/>
    <w:tmpl w:val="460207CC"/>
    <w:lvl w:ilvl="0" w:tplc="6AD4AD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7D2AC0"/>
    <w:multiLevelType w:val="hybridMultilevel"/>
    <w:tmpl w:val="DF289F2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5CC95209"/>
    <w:multiLevelType w:val="multilevel"/>
    <w:tmpl w:val="EB6E611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23" w15:restartNumberingAfterBreak="0">
    <w:nsid w:val="66081EA6"/>
    <w:multiLevelType w:val="hybridMultilevel"/>
    <w:tmpl w:val="614E7C20"/>
    <w:lvl w:ilvl="0" w:tplc="90127D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23367E"/>
    <w:multiLevelType w:val="hybridMultilevel"/>
    <w:tmpl w:val="8FC2AA50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F183976"/>
    <w:multiLevelType w:val="hybridMultilevel"/>
    <w:tmpl w:val="5A387628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2556D64"/>
    <w:multiLevelType w:val="multilevel"/>
    <w:tmpl w:val="E1A8797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27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67650A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9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8"/>
  </w:num>
  <w:num w:numId="3">
    <w:abstractNumId w:val="14"/>
  </w:num>
  <w:num w:numId="4">
    <w:abstractNumId w:val="29"/>
  </w:num>
  <w:num w:numId="5">
    <w:abstractNumId w:val="13"/>
  </w:num>
  <w:num w:numId="6">
    <w:abstractNumId w:val="21"/>
  </w:num>
  <w:num w:numId="7">
    <w:abstractNumId w:val="4"/>
  </w:num>
  <w:num w:numId="8">
    <w:abstractNumId w:val="20"/>
  </w:num>
  <w:num w:numId="9">
    <w:abstractNumId w:val="17"/>
  </w:num>
  <w:num w:numId="10">
    <w:abstractNumId w:val="1"/>
  </w:num>
  <w:num w:numId="11">
    <w:abstractNumId w:val="9"/>
  </w:num>
  <w:num w:numId="12">
    <w:abstractNumId w:val="16"/>
  </w:num>
  <w:num w:numId="13">
    <w:abstractNumId w:val="26"/>
  </w:num>
  <w:num w:numId="14">
    <w:abstractNumId w:val="22"/>
  </w:num>
  <w:num w:numId="15">
    <w:abstractNumId w:val="0"/>
  </w:num>
  <w:num w:numId="16">
    <w:abstractNumId w:val="11"/>
  </w:num>
  <w:num w:numId="17">
    <w:abstractNumId w:val="6"/>
  </w:num>
  <w:num w:numId="18">
    <w:abstractNumId w:val="18"/>
  </w:num>
  <w:num w:numId="19">
    <w:abstractNumId w:val="2"/>
  </w:num>
  <w:num w:numId="20">
    <w:abstractNumId w:val="19"/>
  </w:num>
  <w:num w:numId="21">
    <w:abstractNumId w:val="12"/>
  </w:num>
  <w:num w:numId="22">
    <w:abstractNumId w:val="10"/>
  </w:num>
  <w:num w:numId="23">
    <w:abstractNumId w:val="28"/>
  </w:num>
  <w:num w:numId="24">
    <w:abstractNumId w:val="5"/>
  </w:num>
  <w:num w:numId="25">
    <w:abstractNumId w:val="24"/>
  </w:num>
  <w:num w:numId="26">
    <w:abstractNumId w:val="3"/>
  </w:num>
  <w:num w:numId="27">
    <w:abstractNumId w:val="7"/>
  </w:num>
  <w:num w:numId="28">
    <w:abstractNumId w:val="25"/>
  </w:num>
  <w:num w:numId="29">
    <w:abstractNumId w:val="23"/>
  </w:num>
  <w:num w:numId="30">
    <w:abstractNumId w:val="1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F8"/>
    <w:rsid w:val="000002FE"/>
    <w:rsid w:val="000019F0"/>
    <w:rsid w:val="000063BE"/>
    <w:rsid w:val="000118E2"/>
    <w:rsid w:val="000126FA"/>
    <w:rsid w:val="00014210"/>
    <w:rsid w:val="000549C5"/>
    <w:rsid w:val="0005512D"/>
    <w:rsid w:val="00066890"/>
    <w:rsid w:val="0007499D"/>
    <w:rsid w:val="0008331A"/>
    <w:rsid w:val="00096043"/>
    <w:rsid w:val="000C5717"/>
    <w:rsid w:val="000D0F82"/>
    <w:rsid w:val="000E00E7"/>
    <w:rsid w:val="0012666F"/>
    <w:rsid w:val="00141B52"/>
    <w:rsid w:val="00150EC1"/>
    <w:rsid w:val="00155262"/>
    <w:rsid w:val="00155339"/>
    <w:rsid w:val="00164AD1"/>
    <w:rsid w:val="0017290A"/>
    <w:rsid w:val="001804C0"/>
    <w:rsid w:val="001827A2"/>
    <w:rsid w:val="00192065"/>
    <w:rsid w:val="0019751B"/>
    <w:rsid w:val="001A1E4F"/>
    <w:rsid w:val="001B0FD3"/>
    <w:rsid w:val="001C1D89"/>
    <w:rsid w:val="001C4D77"/>
    <w:rsid w:val="00201D1D"/>
    <w:rsid w:val="00221286"/>
    <w:rsid w:val="00233482"/>
    <w:rsid w:val="002466CD"/>
    <w:rsid w:val="002572DB"/>
    <w:rsid w:val="00272639"/>
    <w:rsid w:val="002D0988"/>
    <w:rsid w:val="002F046F"/>
    <w:rsid w:val="00300522"/>
    <w:rsid w:val="00303E5A"/>
    <w:rsid w:val="003120EB"/>
    <w:rsid w:val="003308F8"/>
    <w:rsid w:val="00332A79"/>
    <w:rsid w:val="00334B92"/>
    <w:rsid w:val="00350D73"/>
    <w:rsid w:val="00395294"/>
    <w:rsid w:val="003B2FE2"/>
    <w:rsid w:val="003E7E00"/>
    <w:rsid w:val="004027C9"/>
    <w:rsid w:val="00403E1F"/>
    <w:rsid w:val="00411767"/>
    <w:rsid w:val="004347D3"/>
    <w:rsid w:val="00472619"/>
    <w:rsid w:val="00472DB3"/>
    <w:rsid w:val="004775EC"/>
    <w:rsid w:val="0049538E"/>
    <w:rsid w:val="004A35C2"/>
    <w:rsid w:val="004A7DCD"/>
    <w:rsid w:val="004C3902"/>
    <w:rsid w:val="004E7445"/>
    <w:rsid w:val="005019D6"/>
    <w:rsid w:val="00530E5A"/>
    <w:rsid w:val="0053544D"/>
    <w:rsid w:val="00537819"/>
    <w:rsid w:val="00544B9A"/>
    <w:rsid w:val="00551E46"/>
    <w:rsid w:val="00552ADE"/>
    <w:rsid w:val="00552AEE"/>
    <w:rsid w:val="00590989"/>
    <w:rsid w:val="005B3604"/>
    <w:rsid w:val="005C27AE"/>
    <w:rsid w:val="005D4827"/>
    <w:rsid w:val="005E5169"/>
    <w:rsid w:val="005E5ECC"/>
    <w:rsid w:val="00605B2D"/>
    <w:rsid w:val="006349A0"/>
    <w:rsid w:val="006403D2"/>
    <w:rsid w:val="0064586A"/>
    <w:rsid w:val="00667576"/>
    <w:rsid w:val="0067016E"/>
    <w:rsid w:val="00686664"/>
    <w:rsid w:val="006A615C"/>
    <w:rsid w:val="006B0A33"/>
    <w:rsid w:val="006E3962"/>
    <w:rsid w:val="00707D05"/>
    <w:rsid w:val="00742C6D"/>
    <w:rsid w:val="00746AD4"/>
    <w:rsid w:val="00775844"/>
    <w:rsid w:val="00790A92"/>
    <w:rsid w:val="007A16C6"/>
    <w:rsid w:val="007A3689"/>
    <w:rsid w:val="007B4E6B"/>
    <w:rsid w:val="007C7699"/>
    <w:rsid w:val="008036AF"/>
    <w:rsid w:val="008176CF"/>
    <w:rsid w:val="00835905"/>
    <w:rsid w:val="008442D4"/>
    <w:rsid w:val="00850205"/>
    <w:rsid w:val="00882A5D"/>
    <w:rsid w:val="00886F61"/>
    <w:rsid w:val="008A7999"/>
    <w:rsid w:val="008B6197"/>
    <w:rsid w:val="008B6B15"/>
    <w:rsid w:val="008D1CF1"/>
    <w:rsid w:val="008D634D"/>
    <w:rsid w:val="0091275A"/>
    <w:rsid w:val="0092658D"/>
    <w:rsid w:val="00935785"/>
    <w:rsid w:val="009410F1"/>
    <w:rsid w:val="009425EB"/>
    <w:rsid w:val="009566B0"/>
    <w:rsid w:val="009768DB"/>
    <w:rsid w:val="0098706E"/>
    <w:rsid w:val="00994CD6"/>
    <w:rsid w:val="009A1EBA"/>
    <w:rsid w:val="009A4919"/>
    <w:rsid w:val="009A520E"/>
    <w:rsid w:val="009A6B54"/>
    <w:rsid w:val="009A7052"/>
    <w:rsid w:val="009B4999"/>
    <w:rsid w:val="009C75BF"/>
    <w:rsid w:val="009E1907"/>
    <w:rsid w:val="009F2DAB"/>
    <w:rsid w:val="009F5790"/>
    <w:rsid w:val="00A10DE5"/>
    <w:rsid w:val="00A1407A"/>
    <w:rsid w:val="00A33C06"/>
    <w:rsid w:val="00A65EC7"/>
    <w:rsid w:val="00A76A72"/>
    <w:rsid w:val="00A971EE"/>
    <w:rsid w:val="00AA3B75"/>
    <w:rsid w:val="00AB558E"/>
    <w:rsid w:val="00AC4943"/>
    <w:rsid w:val="00AE6300"/>
    <w:rsid w:val="00AE6C7C"/>
    <w:rsid w:val="00AE763E"/>
    <w:rsid w:val="00AF402D"/>
    <w:rsid w:val="00AF5631"/>
    <w:rsid w:val="00B063A0"/>
    <w:rsid w:val="00B136BF"/>
    <w:rsid w:val="00B1630B"/>
    <w:rsid w:val="00B231E6"/>
    <w:rsid w:val="00B34985"/>
    <w:rsid w:val="00B45EA4"/>
    <w:rsid w:val="00B80750"/>
    <w:rsid w:val="00C13A48"/>
    <w:rsid w:val="00C24AC2"/>
    <w:rsid w:val="00C3602B"/>
    <w:rsid w:val="00C37DC8"/>
    <w:rsid w:val="00C57E5C"/>
    <w:rsid w:val="00C60291"/>
    <w:rsid w:val="00C61FD8"/>
    <w:rsid w:val="00C65776"/>
    <w:rsid w:val="00C82F93"/>
    <w:rsid w:val="00C84AE8"/>
    <w:rsid w:val="00C934E4"/>
    <w:rsid w:val="00C97676"/>
    <w:rsid w:val="00CC783A"/>
    <w:rsid w:val="00CD7356"/>
    <w:rsid w:val="00CE4DAD"/>
    <w:rsid w:val="00D00798"/>
    <w:rsid w:val="00D12ADC"/>
    <w:rsid w:val="00D16345"/>
    <w:rsid w:val="00D316EB"/>
    <w:rsid w:val="00D318E1"/>
    <w:rsid w:val="00D40824"/>
    <w:rsid w:val="00D55179"/>
    <w:rsid w:val="00D62EB9"/>
    <w:rsid w:val="00DA4E0A"/>
    <w:rsid w:val="00DA63A4"/>
    <w:rsid w:val="00DA7B23"/>
    <w:rsid w:val="00DC40E6"/>
    <w:rsid w:val="00DC735A"/>
    <w:rsid w:val="00DD3832"/>
    <w:rsid w:val="00DD3DC0"/>
    <w:rsid w:val="00DE7EE2"/>
    <w:rsid w:val="00DF220A"/>
    <w:rsid w:val="00E12319"/>
    <w:rsid w:val="00E218F1"/>
    <w:rsid w:val="00E261FA"/>
    <w:rsid w:val="00E26304"/>
    <w:rsid w:val="00E4742C"/>
    <w:rsid w:val="00E81230"/>
    <w:rsid w:val="00EA36BC"/>
    <w:rsid w:val="00EC428F"/>
    <w:rsid w:val="00ED7534"/>
    <w:rsid w:val="00F11BF2"/>
    <w:rsid w:val="00F11ED4"/>
    <w:rsid w:val="00F27F5E"/>
    <w:rsid w:val="00F31BF2"/>
    <w:rsid w:val="00F56846"/>
    <w:rsid w:val="00F61D7C"/>
    <w:rsid w:val="00F73F5C"/>
    <w:rsid w:val="00F76F15"/>
    <w:rsid w:val="00F8410D"/>
    <w:rsid w:val="00F87520"/>
    <w:rsid w:val="00F9573D"/>
    <w:rsid w:val="00FA19D1"/>
    <w:rsid w:val="00FC181B"/>
    <w:rsid w:val="00FC33DD"/>
    <w:rsid w:val="00FE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  <w15:docId w15:val="{FF6D7908-CB21-44A1-BB26-68E69E96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utoRedefine/>
    <w:qFormat/>
    <w:rsid w:val="000002FE"/>
    <w:pPr>
      <w:tabs>
        <w:tab w:val="left" w:pos="9639"/>
      </w:tabs>
      <w:spacing w:after="0" w:line="240" w:lineRule="auto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tabs>
        <w:tab w:val="clear" w:pos="9639"/>
      </w:tabs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tabs>
        <w:tab w:val="clear" w:pos="9639"/>
      </w:tabs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tabs>
        <w:tab w:val="clear" w:pos="9639"/>
      </w:tabs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tabs>
        <w:tab w:val="clear" w:pos="9639"/>
      </w:tabs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tabs>
        <w:tab w:val="clear" w:pos="9639"/>
      </w:tabs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tabs>
        <w:tab w:val="clear" w:pos="9639"/>
      </w:tabs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tabs>
        <w:tab w:val="clear" w:pos="9639"/>
      </w:tabs>
      <w:spacing w:before="480"/>
      <w:ind w:left="1915" w:hanging="1915"/>
      <w:jc w:val="center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tabs>
        <w:tab w:val="clear" w:pos="9639"/>
      </w:tabs>
      <w:spacing w:before="40" w:line="280" w:lineRule="atLeast"/>
      <w:ind w:left="720"/>
      <w:jc w:val="center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tabs>
        <w:tab w:val="clear" w:pos="9639"/>
      </w:tabs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tabs>
        <w:tab w:val="clear" w:pos="9639"/>
      </w:tabs>
      <w:spacing w:before="400" w:after="120"/>
      <w:ind w:left="7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tabs>
        <w:tab w:val="clear" w:pos="9639"/>
      </w:tabs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tabs>
        <w:tab w:val="clear" w:pos="9639"/>
      </w:tabs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  <w:tabs>
        <w:tab w:val="clear" w:pos="9639"/>
      </w:tabs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clear" w:pos="9639"/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tabs>
        <w:tab w:val="clear" w:pos="9639"/>
      </w:tabs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tabs>
        <w:tab w:val="clear" w:pos="9639"/>
      </w:tabs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tabs>
        <w:tab w:val="clear" w:pos="9639"/>
      </w:tabs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tabs>
        <w:tab w:val="clear" w:pos="9639"/>
      </w:tabs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tabs>
        <w:tab w:val="clear" w:pos="9639"/>
      </w:tabs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tabs>
        <w:tab w:val="clear" w:pos="9639"/>
      </w:tabs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tabs>
        <w:tab w:val="clear" w:pos="9639"/>
      </w:tabs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tabs>
        <w:tab w:val="clear" w:pos="9639"/>
      </w:tabs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tabs>
        <w:tab w:val="clear" w:pos="9639"/>
      </w:tabs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clear" w:pos="9639"/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tabs>
        <w:tab w:val="clear" w:pos="9639"/>
      </w:tabs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tabs>
        <w:tab w:val="clear" w:pos="9639"/>
      </w:tabs>
      <w:spacing w:before="400" w:after="120"/>
      <w:ind w:left="7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lear" w:pos="9639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tabs>
        <w:tab w:val="clear" w:pos="9639"/>
      </w:tabs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tabs>
        <w:tab w:val="clear" w:pos="9639"/>
      </w:tabs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tabs>
        <w:tab w:val="clear" w:pos="9639"/>
      </w:tabs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tabs>
        <w:tab w:val="clear" w:pos="9639"/>
      </w:tabs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tabs>
        <w:tab w:val="clear" w:pos="9639"/>
      </w:tabs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tabs>
        <w:tab w:val="clear" w:pos="9639"/>
      </w:tabs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tabs>
        <w:tab w:val="clear" w:pos="9639"/>
      </w:tabs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tabs>
        <w:tab w:val="clear" w:pos="9639"/>
      </w:tabs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tabs>
        <w:tab w:val="clear" w:pos="9639"/>
      </w:tabs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221286"/>
    <w:pPr>
      <w:keepNext/>
      <w:numPr>
        <w:ilvl w:val="2"/>
        <w:numId w:val="18"/>
      </w:numPr>
      <w:tabs>
        <w:tab w:val="clear" w:pos="9639"/>
      </w:tabs>
      <w:spacing w:before="240" w:after="60" w:line="240" w:lineRule="auto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A0F1B0-AA57-45FA-B60E-A1C1A7104D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1</TotalTime>
  <Pages>12</Pages>
  <Words>2430</Words>
  <Characters>13857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16255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Bhosle, Shilpa</cp:lastModifiedBy>
  <cp:revision>3</cp:revision>
  <dcterms:created xsi:type="dcterms:W3CDTF">2017-12-20T10:50:00Z</dcterms:created>
  <dcterms:modified xsi:type="dcterms:W3CDTF">2017-12-20T10:54:00Z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